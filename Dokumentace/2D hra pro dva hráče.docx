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5366" w:rsidRPr="004D2692" w:rsidRDefault="00BC3334" w:rsidP="00D279E9">
      <w:pPr>
        <w:ind w:left="851"/>
      </w:pPr>
      <w:r>
        <w:rPr>
          <w:noProof/>
          <w:lang w:eastAsia="ja-JP"/>
        </w:rPr>
        <w:drawing>
          <wp:anchor distT="0" distB="0" distL="114300" distR="114300" simplePos="0" relativeHeight="251673600" behindDoc="0" locked="0" layoutInCell="1" allowOverlap="1" wp14:anchorId="444FCB9B" wp14:editId="4442C9DB">
            <wp:simplePos x="0" y="0"/>
            <wp:positionH relativeFrom="column">
              <wp:posOffset>-695391</wp:posOffset>
            </wp:positionH>
            <wp:positionV relativeFrom="paragraph">
              <wp:posOffset>39947</wp:posOffset>
            </wp:positionV>
            <wp:extent cx="1060101" cy="760730"/>
            <wp:effectExtent l="0" t="0" r="6985" b="1270"/>
            <wp:wrapNone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o_spse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7" r="35216"/>
                    <a:stretch/>
                  </pic:blipFill>
                  <pic:spPr bwMode="auto">
                    <a:xfrm>
                      <a:off x="0" y="0"/>
                      <a:ext cx="1060101" cy="76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55366">
        <w:rPr>
          <w:noProof/>
          <w:lang w:eastAsia="ja-JP"/>
        </w:rPr>
        <mc:AlternateContent>
          <mc:Choice Requires="wps">
            <w:drawing>
              <wp:anchor distT="0" distB="0" distL="114299" distR="114299" simplePos="0" relativeHeight="251666432" behindDoc="0" locked="1" layoutInCell="1" allowOverlap="1" wp14:anchorId="41019902" wp14:editId="7557B186">
                <wp:simplePos x="0" y="0"/>
                <wp:positionH relativeFrom="margin">
                  <wp:posOffset>916304</wp:posOffset>
                </wp:positionH>
                <wp:positionV relativeFrom="margin">
                  <wp:posOffset>-5080</wp:posOffset>
                </wp:positionV>
                <wp:extent cx="0" cy="8848725"/>
                <wp:effectExtent l="19050" t="19050" r="0" b="3810"/>
                <wp:wrapNone/>
                <wp:docPr id="8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848725"/>
                        </a:xfrm>
                        <a:prstGeom prst="straightConnector1">
                          <a:avLst/>
                        </a:prstGeom>
                        <a:noFill/>
                        <a:ln w="38100" cap="rnd">
                          <a:solidFill>
                            <a:srgbClr val="BFBFBF"/>
                          </a:solidFill>
                          <a:prstDash val="sysDot"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243F6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100000</wp14:pctHeight>
                </wp14:sizeRelV>
              </wp:anchor>
            </w:drawing>
          </mc:Choice>
          <mc:Fallback>
            <w:pict>
              <v:shapetype w14:anchorId="4F59C6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0" o:spid="_x0000_s1026" type="#_x0000_t32" style="position:absolute;margin-left:72.15pt;margin-top:-.4pt;width:0;height:696.75pt;z-index:251666432;visibility:visible;mso-wrap-style:square;mso-width-percent:0;mso-height-percent:1000;mso-wrap-distance-left:3.17497mm;mso-wrap-distance-top:0;mso-wrap-distance-right:3.17497mm;mso-wrap-distance-bottom:0;mso-position-horizontal:absolute;mso-position-horizontal-relative:margin;mso-position-vertical:absolute;mso-position-vertical-relative:margin;mso-width-percent:0;mso-height-percent:1000;mso-width-relative:pag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" strokecolor="#bfbfbf" strokeweight="3pt">
                <v:stroke dashstyle="1 1" endcap="round"/>
                <v:shadow color="#243f60" opacity=".5" offset="1pt"/>
                <w10:wrap anchorx="margin" anchory="margin"/>
                <w10:anchorlock/>
              </v:shape>
            </w:pict>
          </mc:Fallback>
        </mc:AlternateContent>
      </w:r>
    </w:p>
    <w:p w:rsidR="00241CCE" w:rsidRDefault="00E80C50" w:rsidP="00D279E9">
      <w:r w:rsidRPr="004D2692">
        <w:br/>
      </w:r>
    </w:p>
    <w:p w:rsidR="00241CCE" w:rsidRDefault="00241CCE" w:rsidP="00D279E9"/>
    <w:p w:rsidR="00241CCE" w:rsidRDefault="00455366" w:rsidP="00D279E9"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0528" behindDoc="0" locked="1" layoutInCell="1" allowOverlap="1" wp14:anchorId="40424CAD" wp14:editId="4A84715F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3968750" cy="815340"/>
                <wp:effectExtent l="0" t="0" r="0" b="3810"/>
                <wp:wrapNone/>
                <wp:docPr id="7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750" cy="81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1545" w:rsidRPr="007B3B4B" w:rsidRDefault="00701545" w:rsidP="00BC3334">
                            <w:pPr>
                              <w:spacing w:before="0"/>
                              <w:jc w:val="center"/>
                              <w:rPr>
                                <w:rFonts w:ascii="Calibri" w:hAnsi="Calibri"/>
                                <w:sz w:val="32"/>
                              </w:rPr>
                            </w:pPr>
                            <w:r>
                              <w:rPr>
                                <w:rFonts w:ascii="Calibri" w:hAnsi="Calibri"/>
                                <w:sz w:val="32"/>
                              </w:rPr>
                              <w:t>Vyšší odborná škola a Střední průmyslová škola elektrotechnická Olomouc, Božetěchova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0424CAD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261.3pt;margin-top:0;width:312.5pt;height:64.2pt;z-index:251670528;visibility:visible;mso-wrap-style:square;mso-width-percent:0;mso-height-percent:200;mso-wrap-distance-left:9pt;mso-wrap-distance-top:0;mso-wrap-distance-right:9pt;mso-wrap-distance-bottom:0;mso-position-horizontal:right;mso-position-horizontal-relative:margin;mso-position-vertical:top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" stroked="f">
                <v:textbox style="mso-fit-shape-to-text:t">
                  <w:txbxContent>
                    <w:p w:rsidR="00701545" w:rsidRPr="007B3B4B" w:rsidRDefault="00701545" w:rsidP="00BC3334">
                      <w:pPr>
                        <w:spacing w:before="0"/>
                        <w:jc w:val="center"/>
                        <w:rPr>
                          <w:rFonts w:ascii="Calibri" w:hAnsi="Calibri"/>
                          <w:sz w:val="32"/>
                        </w:rPr>
                      </w:pPr>
                      <w:r>
                        <w:rPr>
                          <w:rFonts w:ascii="Calibri" w:hAnsi="Calibri"/>
                          <w:sz w:val="32"/>
                        </w:rPr>
                        <w:t>Vyšší odborná škola a Střední průmyslová škola elektrotechnická Olomouc, Božetěchova 3</w:t>
                      </w:r>
                    </w:p>
                  </w:txbxContent>
                </v:textbox>
                <w10:wrap anchorx="margin" anchory="margin"/>
                <w10:anchorlock/>
              </v:shape>
            </w:pict>
          </mc:Fallback>
        </mc:AlternateContent>
      </w:r>
    </w:p>
    <w:p w:rsidR="00241CCE" w:rsidRDefault="00241CCE" w:rsidP="00D279E9"/>
    <w:p w:rsidR="00241CCE" w:rsidRDefault="00241CCE" w:rsidP="00D279E9"/>
    <w:p w:rsidR="00241CCE" w:rsidRDefault="00241CCE" w:rsidP="00D279E9"/>
    <w:p w:rsidR="00241CCE" w:rsidRDefault="00241CCE" w:rsidP="00D279E9"/>
    <w:p w:rsidR="00241CCE" w:rsidRDefault="00241CCE" w:rsidP="00D279E9"/>
    <w:p w:rsidR="00241CCE" w:rsidRDefault="00241CCE" w:rsidP="00D279E9"/>
    <w:p w:rsidR="00241CCE" w:rsidRDefault="00241CCE" w:rsidP="00D279E9"/>
    <w:p w:rsidR="00241CCE" w:rsidRDefault="00241CCE" w:rsidP="00D279E9"/>
    <w:p w:rsidR="00241CCE" w:rsidRDefault="00455366" w:rsidP="00D279E9"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2576" behindDoc="0" locked="1" layoutInCell="1" allowOverlap="1">
                <wp:simplePos x="0" y="0"/>
                <wp:positionH relativeFrom="column">
                  <wp:posOffset>949960</wp:posOffset>
                </wp:positionH>
                <wp:positionV relativeFrom="page">
                  <wp:posOffset>4638675</wp:posOffset>
                </wp:positionV>
                <wp:extent cx="4791075" cy="1414145"/>
                <wp:effectExtent l="0" t="0" r="4445" b="0"/>
                <wp:wrapNone/>
                <wp:docPr id="6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1075" cy="1414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1545" w:rsidRPr="00455366" w:rsidRDefault="00701545" w:rsidP="00BC3334">
                            <w:pPr>
                              <w:spacing w:line="276" w:lineRule="auto"/>
                              <w:ind w:left="567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sz w:val="48"/>
                                <w:szCs w:val="48"/>
                              </w:rPr>
                            </w:pPr>
                            <w:r w:rsidRPr="00455366">
                              <w:rPr>
                                <w:rFonts w:asciiTheme="minorHAnsi" w:hAnsiTheme="minorHAnsi" w:cstheme="minorHAnsi"/>
                                <w:b/>
                                <w:sz w:val="48"/>
                                <w:szCs w:val="48"/>
                              </w:rPr>
                              <w:t>PRAKTICKÁ ZKOUŠKA Z ODBORNÝCH PŘEDMĚTŮ</w:t>
                            </w:r>
                          </w:p>
                          <w:sdt>
                            <w:sdtPr>
                              <w:rPr>
                                <w:rFonts w:asciiTheme="minorHAnsi" w:hAnsiTheme="minorHAnsi" w:cstheme="minorHAnsi"/>
                                <w:sz w:val="36"/>
                                <w:szCs w:val="36"/>
                              </w:rPr>
                              <w:alias w:val="Název"/>
                              <w:tag w:val=""/>
                              <w:id w:val="2091273974"/>
                              <w:placeholder>
                                <w:docPart w:val="8DEC0245D0384BE0B520C379F0BFF528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701545" w:rsidRPr="00455366" w:rsidRDefault="00701545" w:rsidP="00455366">
                                <w:pPr>
                                  <w:ind w:left="851"/>
                                  <w:jc w:val="center"/>
                                  <w:rPr>
                                    <w:rFonts w:asciiTheme="minorHAnsi" w:hAnsiTheme="minorHAnsi" w:cstheme="minorHAnsi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hAnsiTheme="minorHAnsi" w:cstheme="minorHAnsi"/>
                                    <w:sz w:val="36"/>
                                    <w:szCs w:val="36"/>
                                  </w:rPr>
                                  <w:t>2D hra pro dva hráče</w:t>
                                </w:r>
                              </w:p>
                            </w:sdtContent>
                          </w:sdt>
                          <w:p w:rsidR="00701545" w:rsidRPr="007B3B4B" w:rsidRDefault="00701545" w:rsidP="00455366">
                            <w:pPr>
                              <w:spacing w:before="600"/>
                              <w:jc w:val="left"/>
                              <w:rPr>
                                <w:rFonts w:ascii="Calibri" w:hAnsi="Calibr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27" type="#_x0000_t202" style="position:absolute;left:0;text-align:left;margin-left:74.8pt;margin-top:365.25pt;width:377.25pt;height:111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" stroked="f">
                <v:textbox>
                  <w:txbxContent>
                    <w:p w:rsidR="00701545" w:rsidRPr="00455366" w:rsidRDefault="00701545" w:rsidP="00BC3334">
                      <w:pPr>
                        <w:spacing w:line="276" w:lineRule="auto"/>
                        <w:ind w:left="567"/>
                        <w:jc w:val="center"/>
                        <w:rPr>
                          <w:rFonts w:asciiTheme="minorHAnsi" w:hAnsiTheme="minorHAnsi" w:cstheme="minorHAnsi"/>
                          <w:b/>
                          <w:sz w:val="48"/>
                          <w:szCs w:val="48"/>
                        </w:rPr>
                      </w:pPr>
                      <w:r w:rsidRPr="00455366">
                        <w:rPr>
                          <w:rFonts w:asciiTheme="minorHAnsi" w:hAnsiTheme="minorHAnsi" w:cstheme="minorHAnsi"/>
                          <w:b/>
                          <w:sz w:val="48"/>
                          <w:szCs w:val="48"/>
                        </w:rPr>
                        <w:t>PRAKTICKÁ ZKOUŠKA Z ODBORNÝCH PŘEDMĚTŮ</w:t>
                      </w:r>
                    </w:p>
                    <w:sdt>
                      <w:sdtPr>
                        <w:rPr>
                          <w:rFonts w:asciiTheme="minorHAnsi" w:hAnsiTheme="minorHAnsi" w:cstheme="minorHAnsi"/>
                          <w:sz w:val="36"/>
                          <w:szCs w:val="36"/>
                        </w:rPr>
                        <w:alias w:val="Název"/>
                        <w:tag w:val=""/>
                        <w:id w:val="2091273974"/>
                        <w:placeholder>
                          <w:docPart w:val="8DEC0245D0384BE0B520C379F0BFF528"/>
                        </w:placeholder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p w:rsidR="00701545" w:rsidRPr="00455366" w:rsidRDefault="00701545" w:rsidP="00455366">
                          <w:pPr>
                            <w:ind w:left="851"/>
                            <w:jc w:val="center"/>
                            <w:rPr>
                              <w:rFonts w:asciiTheme="minorHAnsi" w:hAnsiTheme="minorHAnsi" w:cstheme="minorHAnsi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Theme="minorHAnsi" w:hAnsiTheme="minorHAnsi" w:cstheme="minorHAnsi"/>
                              <w:sz w:val="36"/>
                              <w:szCs w:val="36"/>
                            </w:rPr>
                            <w:t>2D hra pro dva hráče</w:t>
                          </w:r>
                        </w:p>
                      </w:sdtContent>
                    </w:sdt>
                    <w:p w:rsidR="00701545" w:rsidRPr="007B3B4B" w:rsidRDefault="00701545" w:rsidP="00455366">
                      <w:pPr>
                        <w:spacing w:before="600"/>
                        <w:jc w:val="left"/>
                        <w:rPr>
                          <w:rFonts w:ascii="Calibri" w:hAnsi="Calibri"/>
                          <w:sz w:val="36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</w:p>
    <w:p w:rsidR="00241CCE" w:rsidRDefault="00241CCE" w:rsidP="00D279E9"/>
    <w:p w:rsidR="00241CCE" w:rsidRDefault="00241CCE" w:rsidP="00D279E9"/>
    <w:p w:rsidR="00241CCE" w:rsidRDefault="00241CCE" w:rsidP="00D279E9"/>
    <w:p w:rsidR="00241CCE" w:rsidRDefault="00241CCE" w:rsidP="00D279E9"/>
    <w:p w:rsidR="00241CCE" w:rsidRDefault="00241CCE" w:rsidP="00D279E9"/>
    <w:p w:rsidR="00241CCE" w:rsidRDefault="00241CCE" w:rsidP="00D279E9"/>
    <w:p w:rsidR="00241CCE" w:rsidRDefault="00241CCE" w:rsidP="00D279E9"/>
    <w:p w:rsidR="00241CCE" w:rsidRDefault="00241CCE" w:rsidP="00D279E9"/>
    <w:p w:rsidR="00241CCE" w:rsidRDefault="00241CCE" w:rsidP="00D279E9"/>
    <w:p w:rsidR="00241CCE" w:rsidRDefault="00455366" w:rsidP="00D279E9"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8480" behindDoc="0" locked="1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posOffset>7224395</wp:posOffset>
                </wp:positionV>
                <wp:extent cx="6235700" cy="1511935"/>
                <wp:effectExtent l="0" t="0" r="0" b="0"/>
                <wp:wrapNone/>
                <wp:docPr id="5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5700" cy="1511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1545" w:rsidRDefault="00701545" w:rsidP="00455366">
                            <w:pPr>
                              <w:pStyle w:val="InformaceTitulnstrany"/>
                              <w:tabs>
                                <w:tab w:val="clear" w:pos="2127"/>
                                <w:tab w:val="clear" w:pos="2552"/>
                                <w:tab w:val="right" w:pos="2268"/>
                                <w:tab w:val="left" w:pos="2977"/>
                              </w:tabs>
                              <w:rPr>
                                <w:b/>
                              </w:rPr>
                            </w:pPr>
                            <w:r w:rsidRPr="00B003CF">
                              <w:tab/>
                              <w:t>Autor</w:t>
                            </w:r>
                            <w:r w:rsidRPr="00B003CF">
                              <w:tab/>
                            </w:r>
                            <w:sdt>
                              <w:sdtPr>
                                <w:rPr>
                                  <w:b/>
                                </w:rPr>
                                <w:alias w:val="Autor"/>
                                <w:tag w:val=""/>
                                <w:id w:val="1542314330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>
                                  <w:rPr>
                                    <w:b/>
                                  </w:rPr>
                                  <w:t>Lukáš Balog</w:t>
                                </w:r>
                              </w:sdtContent>
                            </w:sdt>
                          </w:p>
                          <w:p w:rsidR="00701545" w:rsidRPr="00E766FF" w:rsidRDefault="00701545" w:rsidP="00455366">
                            <w:pPr>
                              <w:pStyle w:val="InformaceTitulnstrany"/>
                              <w:tabs>
                                <w:tab w:val="clear" w:pos="2127"/>
                                <w:tab w:val="clear" w:pos="2552"/>
                                <w:tab w:val="right" w:pos="2268"/>
                                <w:tab w:val="left" w:pos="2977"/>
                              </w:tabs>
                              <w:rPr>
                                <w:i/>
                              </w:rPr>
                            </w:pPr>
                            <w:r w:rsidRPr="00B003CF">
                              <w:tab/>
                              <w:t>Obor</w:t>
                            </w:r>
                            <w:r w:rsidRPr="00B003CF">
                              <w:tab/>
                            </w:r>
                            <w:r>
                              <w:rPr>
                                <w:b/>
                              </w:rPr>
                              <w:t xml:space="preserve">Elektrotechnika </w:t>
                            </w:r>
                          </w:p>
                          <w:p w:rsidR="00701545" w:rsidRPr="00A56E7A" w:rsidRDefault="00701545" w:rsidP="00455366">
                            <w:pPr>
                              <w:pStyle w:val="InformaceTitulnstrany"/>
                              <w:tabs>
                                <w:tab w:val="clear" w:pos="2127"/>
                                <w:tab w:val="clear" w:pos="2552"/>
                                <w:tab w:val="right" w:pos="2268"/>
                                <w:tab w:val="left" w:pos="2977"/>
                              </w:tabs>
                              <w:rPr>
                                <w:i/>
                              </w:rPr>
                            </w:pPr>
                            <w:r>
                              <w:tab/>
                              <w:t>Vedoucí práce</w:t>
                            </w:r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 xml:space="preserve">Mgr. Radka Gébová </w:t>
                            </w:r>
                          </w:p>
                          <w:p w:rsidR="00701545" w:rsidRPr="00B003CF" w:rsidRDefault="00701545" w:rsidP="00455366">
                            <w:pPr>
                              <w:pStyle w:val="InformaceTitulnstrany"/>
                              <w:tabs>
                                <w:tab w:val="clear" w:pos="2127"/>
                                <w:tab w:val="clear" w:pos="2552"/>
                                <w:tab w:val="right" w:pos="2268"/>
                                <w:tab w:val="left" w:pos="2977"/>
                              </w:tabs>
                            </w:pPr>
                            <w:r w:rsidRPr="00B003CF">
                              <w:tab/>
                              <w:t>Školní rok</w:t>
                            </w:r>
                            <w:r w:rsidRPr="00B003CF">
                              <w:tab/>
                            </w:r>
                            <w:r>
                              <w:rPr>
                                <w:b/>
                              </w:rPr>
                              <w:t>2021/2022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28" type="#_x0000_t202" style="position:absolute;left:0;text-align:left;margin-left:439.8pt;margin-top:568.85pt;width:491pt;height:119.05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" filled="f" stroked="f">
                <v:textbox>
                  <w:txbxContent>
                    <w:p w:rsidR="00701545" w:rsidRDefault="00701545" w:rsidP="00455366">
                      <w:pPr>
                        <w:pStyle w:val="InformaceTitulnstrany"/>
                        <w:tabs>
                          <w:tab w:val="clear" w:pos="2127"/>
                          <w:tab w:val="clear" w:pos="2552"/>
                          <w:tab w:val="right" w:pos="2268"/>
                          <w:tab w:val="left" w:pos="2977"/>
                        </w:tabs>
                        <w:rPr>
                          <w:b/>
                        </w:rPr>
                      </w:pPr>
                      <w:r w:rsidRPr="00B003CF">
                        <w:tab/>
                        <w:t>Autor</w:t>
                      </w:r>
                      <w:r w:rsidRPr="00B003CF">
                        <w:tab/>
                      </w:r>
                      <w:sdt>
                        <w:sdtPr>
                          <w:rPr>
                            <w:b/>
                          </w:rPr>
                          <w:alias w:val="Autor"/>
                          <w:tag w:val=""/>
                          <w:id w:val="1542314330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>
                            <w:rPr>
                              <w:b/>
                            </w:rPr>
                            <w:t>Lukáš Balog</w:t>
                          </w:r>
                        </w:sdtContent>
                      </w:sdt>
                    </w:p>
                    <w:p w:rsidR="00701545" w:rsidRPr="00E766FF" w:rsidRDefault="00701545" w:rsidP="00455366">
                      <w:pPr>
                        <w:pStyle w:val="InformaceTitulnstrany"/>
                        <w:tabs>
                          <w:tab w:val="clear" w:pos="2127"/>
                          <w:tab w:val="clear" w:pos="2552"/>
                          <w:tab w:val="right" w:pos="2268"/>
                          <w:tab w:val="left" w:pos="2977"/>
                        </w:tabs>
                        <w:rPr>
                          <w:i/>
                        </w:rPr>
                      </w:pPr>
                      <w:r w:rsidRPr="00B003CF">
                        <w:tab/>
                        <w:t>Obor</w:t>
                      </w:r>
                      <w:r w:rsidRPr="00B003CF">
                        <w:tab/>
                      </w:r>
                      <w:r>
                        <w:rPr>
                          <w:b/>
                        </w:rPr>
                        <w:t xml:space="preserve">Elektrotechnika </w:t>
                      </w:r>
                    </w:p>
                    <w:p w:rsidR="00701545" w:rsidRPr="00A56E7A" w:rsidRDefault="00701545" w:rsidP="00455366">
                      <w:pPr>
                        <w:pStyle w:val="InformaceTitulnstrany"/>
                        <w:tabs>
                          <w:tab w:val="clear" w:pos="2127"/>
                          <w:tab w:val="clear" w:pos="2552"/>
                          <w:tab w:val="right" w:pos="2268"/>
                          <w:tab w:val="left" w:pos="2977"/>
                        </w:tabs>
                        <w:rPr>
                          <w:i/>
                        </w:rPr>
                      </w:pPr>
                      <w:r>
                        <w:tab/>
                        <w:t>Vedoucí práce</w:t>
                      </w:r>
                      <w:r>
                        <w:tab/>
                      </w:r>
                      <w:r>
                        <w:rPr>
                          <w:b/>
                        </w:rPr>
                        <w:t xml:space="preserve">Mgr. Radka Gébová </w:t>
                      </w:r>
                    </w:p>
                    <w:p w:rsidR="00701545" w:rsidRPr="00B003CF" w:rsidRDefault="00701545" w:rsidP="00455366">
                      <w:pPr>
                        <w:pStyle w:val="InformaceTitulnstrany"/>
                        <w:tabs>
                          <w:tab w:val="clear" w:pos="2127"/>
                          <w:tab w:val="clear" w:pos="2552"/>
                          <w:tab w:val="right" w:pos="2268"/>
                          <w:tab w:val="left" w:pos="2977"/>
                        </w:tabs>
                      </w:pPr>
                      <w:r w:rsidRPr="00B003CF">
                        <w:tab/>
                        <w:t>Školní rok</w:t>
                      </w:r>
                      <w:r w:rsidRPr="00B003CF">
                        <w:tab/>
                      </w:r>
                      <w:r>
                        <w:rPr>
                          <w:b/>
                        </w:rPr>
                        <w:t>2021/2022</w:t>
                      </w:r>
                    </w:p>
                  </w:txbxContent>
                </v:textbox>
                <w10:wrap anchorx="margin" anchory="margin"/>
                <w10:anchorlock/>
              </v:shape>
            </w:pict>
          </mc:Fallback>
        </mc:AlternateContent>
      </w:r>
    </w:p>
    <w:p w:rsidR="00241CCE" w:rsidRPr="004D2692" w:rsidRDefault="00241CCE" w:rsidP="00D279E9"/>
    <w:p w:rsidR="00314B2A" w:rsidRDefault="00241CCE" w:rsidP="00314B2A">
      <w:pPr>
        <w:rPr>
          <w:i/>
        </w:rPr>
      </w:pPr>
      <w:r>
        <w:br w:type="page"/>
      </w:r>
      <w:bookmarkStart w:id="0" w:name="_Ref46072007"/>
    </w:p>
    <w:p w:rsidR="00A56E7A" w:rsidRDefault="00314B2A" w:rsidP="00314B2A">
      <w:pPr>
        <w:rPr>
          <w:i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9" type="#_x0000_t75" style="position:absolute;left:0;text-align:left;margin-left:0;margin-top:5.4pt;width:539.4pt;height:774.6pt;z-index:-251640832;mso-position-horizontal:center;mso-position-horizontal-relative:text;mso-position-vertical:absolute;mso-position-vertical-relative:text" wrapcoords="-30 0 -30 21579 21600 21579 21600 0 -30 0">
            <v:imagedata r:id="rId9" o:title="Sken-1"/>
            <w10:wrap type="tight"/>
          </v:shape>
        </w:pict>
      </w:r>
    </w:p>
    <w:p w:rsidR="00A56E7A" w:rsidRPr="009D0F9D" w:rsidRDefault="00A56E7A" w:rsidP="00D279E9"/>
    <w:bookmarkEnd w:id="0"/>
    <w:p w:rsidR="006D5DDE" w:rsidRPr="004D2692" w:rsidRDefault="00E80C50" w:rsidP="00D279E9">
      <w:r>
        <w:br w:type="page"/>
      </w:r>
      <w:r w:rsidR="006D5DDE" w:rsidRPr="004D2692">
        <w:lastRenderedPageBreak/>
        <w:t xml:space="preserve">Prohlašuji, že jsem </w:t>
      </w:r>
      <w:r w:rsidR="006D5DDE">
        <w:t xml:space="preserve">praktickou zkoušku z odborných předmětů </w:t>
      </w:r>
      <w:r w:rsidR="006D5DDE" w:rsidRPr="004D2692">
        <w:t>vypracoval samostatně a všechny prameny jsem uvedl v seznamu použité literatury.</w:t>
      </w:r>
    </w:p>
    <w:p w:rsidR="006D5DDE" w:rsidRDefault="006D5DDE" w:rsidP="00D279E9"/>
    <w:p w:rsidR="006D5DDE" w:rsidRPr="004D2692" w:rsidRDefault="006D5DDE" w:rsidP="00D279E9"/>
    <w:p w:rsidR="006D5DDE" w:rsidRPr="004D2692" w:rsidRDefault="006D5DDE" w:rsidP="00D279E9">
      <w:pPr>
        <w:tabs>
          <w:tab w:val="center" w:pos="6804"/>
        </w:tabs>
      </w:pPr>
      <w:r w:rsidRPr="004D2692">
        <w:tab/>
        <w:t>……………………………</w:t>
      </w:r>
      <w:r w:rsidR="00D442B2">
        <w:br/>
      </w:r>
      <w:r w:rsidR="00D442B2">
        <w:tab/>
      </w:r>
      <w:sdt>
        <w:sdtPr>
          <w:alias w:val="Autor"/>
          <w:tag w:val=""/>
          <w:id w:val="-355655138"/>
          <w:placeholder>
            <w:docPart w:val="D50BA90635BA40359FA4D8C0F9E9F1D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r w:rsidR="00537C7A">
            <w:t>Lukáš Balog</w:t>
          </w:r>
        </w:sdtContent>
      </w:sdt>
    </w:p>
    <w:p w:rsidR="006D5DDE" w:rsidRPr="004D2692" w:rsidRDefault="006D5DDE" w:rsidP="00D279E9"/>
    <w:p w:rsidR="006D5DDE" w:rsidRPr="004D2692" w:rsidRDefault="006D5DDE" w:rsidP="00D279E9">
      <w:r w:rsidRPr="004D2692">
        <w:t>Chtěl bych vyslovit poděkování pan</w:t>
      </w:r>
      <w:r w:rsidR="001922E8">
        <w:t>í Mgr. Radce Gébové</w:t>
      </w:r>
      <w:r w:rsidR="00D11B64">
        <w:t xml:space="preserve"> za odborné konzultace a </w:t>
      </w:r>
      <w:r w:rsidRPr="004D2692">
        <w:t>poskytnuté informace.</w:t>
      </w:r>
    </w:p>
    <w:p w:rsidR="006D5DDE" w:rsidRPr="004D2692" w:rsidRDefault="006D5DDE" w:rsidP="00D279E9"/>
    <w:p w:rsidR="006D5DDE" w:rsidRPr="004D2692" w:rsidRDefault="006D5DDE" w:rsidP="00D279E9"/>
    <w:p w:rsidR="00D442B2" w:rsidRPr="004D2692" w:rsidRDefault="00D442B2" w:rsidP="00D279E9">
      <w:pPr>
        <w:tabs>
          <w:tab w:val="center" w:pos="6804"/>
        </w:tabs>
      </w:pPr>
      <w:r w:rsidRPr="004D2692">
        <w:tab/>
        <w:t>……………………………</w:t>
      </w:r>
      <w:r>
        <w:br/>
      </w:r>
      <w:r>
        <w:tab/>
      </w:r>
      <w:sdt>
        <w:sdtPr>
          <w:alias w:val="Autor"/>
          <w:tag w:val=""/>
          <w:id w:val="-469442110"/>
          <w:placeholder>
            <w:docPart w:val="506A6043F91C408CA0F6FAD5B03653AB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r w:rsidR="00537C7A">
            <w:t>Lukáš Balog</w:t>
          </w:r>
        </w:sdtContent>
      </w:sdt>
    </w:p>
    <w:p w:rsidR="006D5DDE" w:rsidRPr="004D2692" w:rsidRDefault="006D5DDE" w:rsidP="00D279E9"/>
    <w:p w:rsidR="006D5DDE" w:rsidRPr="004D2692" w:rsidRDefault="006D5DDE" w:rsidP="00D279E9">
      <w:r w:rsidRPr="004D2692">
        <w:t>Prohlašuji, že nemám námitek proti půjčování nebo zveřejňování mé práce nebo její části se souhlasem školy.</w:t>
      </w:r>
    </w:p>
    <w:p w:rsidR="006D5DDE" w:rsidRPr="004D2692" w:rsidRDefault="006D5DDE" w:rsidP="00D279E9"/>
    <w:p w:rsidR="006D5DDE" w:rsidRPr="004D2692" w:rsidRDefault="006D5DDE" w:rsidP="00D279E9"/>
    <w:p w:rsidR="00D442B2" w:rsidRPr="004D2692" w:rsidRDefault="00D442B2" w:rsidP="00D279E9">
      <w:pPr>
        <w:tabs>
          <w:tab w:val="center" w:pos="6804"/>
        </w:tabs>
      </w:pPr>
      <w:r w:rsidRPr="004D2692">
        <w:tab/>
        <w:t>……………………………</w:t>
      </w:r>
      <w:r>
        <w:br/>
      </w:r>
      <w:r>
        <w:tab/>
      </w:r>
      <w:sdt>
        <w:sdtPr>
          <w:alias w:val="Autor"/>
          <w:tag w:val=""/>
          <w:id w:val="771755156"/>
          <w:placeholder>
            <w:docPart w:val="ECE7A6A15F8F4F1EAE0990FC02130366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r w:rsidR="00537C7A">
            <w:t>Lukáš Balog</w:t>
          </w:r>
        </w:sdtContent>
      </w:sdt>
    </w:p>
    <w:p w:rsidR="00D552B4" w:rsidRDefault="00D552B4" w:rsidP="00D279E9"/>
    <w:p w:rsidR="00D552B4" w:rsidRDefault="00D552B4" w:rsidP="00D279E9">
      <w:pPr>
        <w:sectPr w:rsidR="00D552B4" w:rsidSect="00455366">
          <w:type w:val="nextColumn"/>
          <w:pgSz w:w="11907" w:h="16840" w:code="9"/>
          <w:pgMar w:top="1418" w:right="1134" w:bottom="1418" w:left="2127" w:header="709" w:footer="709" w:gutter="0"/>
          <w:pgNumType w:chapSep="enDash"/>
          <w:cols w:space="708" w:equalWidth="0">
            <w:col w:w="8646"/>
          </w:cols>
        </w:sectPr>
      </w:pPr>
    </w:p>
    <w:p w:rsidR="006D5DDE" w:rsidRDefault="006D5DDE" w:rsidP="00D279E9">
      <w:pPr>
        <w:pStyle w:val="StylNadpis1Prvndek0cm"/>
        <w:jc w:val="both"/>
      </w:pPr>
      <w:bookmarkStart w:id="1" w:name="_Toc525402556"/>
      <w:bookmarkStart w:id="2" w:name="_Toc94722459"/>
      <w:bookmarkStart w:id="3" w:name="_Toc450838574"/>
      <w:r>
        <w:lastRenderedPageBreak/>
        <w:t>Abstrakt</w:t>
      </w:r>
      <w:bookmarkEnd w:id="1"/>
      <w:bookmarkEnd w:id="2"/>
    </w:p>
    <w:p w:rsidR="00AB7853" w:rsidRDefault="00FB1456" w:rsidP="00AA77A9">
      <w:r>
        <w:t>Dlouhodobá maturitní práce se zabývá vývojem</w:t>
      </w:r>
      <w:r w:rsidR="00DB4515">
        <w:t xml:space="preserve"> 2D hry inspirované</w:t>
      </w:r>
      <w:r w:rsidR="00227A8D">
        <w:t xml:space="preserve"> Star Wars. Hra je postavena na modulu pygame pro jazyk python. Tato knihovna a její funkce jsou v práci popsány. </w:t>
      </w:r>
      <w:r>
        <w:t xml:space="preserve"> Cílem prác</w:t>
      </w:r>
      <w:r w:rsidR="00DB4515">
        <w:t>e je čtenáři objasnit, jak se 2D</w:t>
      </w:r>
      <w:r>
        <w:t xml:space="preserve"> hry vyví</w:t>
      </w:r>
      <w:r w:rsidR="00DB4515">
        <w:t>její, a</w:t>
      </w:r>
      <w:r>
        <w:t xml:space="preserve"> to </w:t>
      </w:r>
      <w:r w:rsidR="00AA77A9">
        <w:t xml:space="preserve">od </w:t>
      </w:r>
      <w:r>
        <w:t xml:space="preserve">designu </w:t>
      </w:r>
      <w:r w:rsidR="00AA77A9">
        <w:t xml:space="preserve">grafického </w:t>
      </w:r>
      <w:r w:rsidR="00DB4515">
        <w:t xml:space="preserve">prostředí </w:t>
      </w:r>
      <w:r>
        <w:t>až po samotné programování</w:t>
      </w:r>
      <w:r w:rsidR="00AA77A9">
        <w:t xml:space="preserve">. Stručně popisuje techniky použité pro vývoj </w:t>
      </w:r>
      <w:proofErr w:type="gramStart"/>
      <w:r w:rsidR="00AA77A9">
        <w:t>hry jako</w:t>
      </w:r>
      <w:proofErr w:type="gramEnd"/>
      <w:r w:rsidR="00AA77A9">
        <w:t xml:space="preserve"> jsou: tvorba herního okna, kolize obr</w:t>
      </w:r>
      <w:r>
        <w:t xml:space="preserve">ázků, nebo ovládání uživatelem a jiné herní mechaniky. </w:t>
      </w:r>
    </w:p>
    <w:p w:rsidR="00FB1456" w:rsidRPr="00463F54" w:rsidRDefault="00FB1456" w:rsidP="00AA77A9">
      <w:r>
        <w:t>První čá</w:t>
      </w:r>
      <w:r w:rsidR="00AB7853">
        <w:t>st představuje použitý software: programovací jazyk</w:t>
      </w:r>
      <w:r w:rsidR="00DB4515">
        <w:t>,</w:t>
      </w:r>
      <w:r w:rsidR="00AB7853">
        <w:t xml:space="preserve"> knihovny</w:t>
      </w:r>
      <w:r w:rsidR="00DB4515">
        <w:t xml:space="preserve"> a </w:t>
      </w:r>
      <w:r w:rsidR="00AB7853">
        <w:t xml:space="preserve">grafický </w:t>
      </w:r>
      <w:r w:rsidR="00DB4515">
        <w:t>editor</w:t>
      </w:r>
      <w:r w:rsidR="00AB7853">
        <w:t>. Druhá část má za úkol představit základní techniky grafického designu</w:t>
      </w:r>
      <w:r w:rsidR="00701545">
        <w:t xml:space="preserve"> a  </w:t>
      </w:r>
      <w:r w:rsidR="00AB7853">
        <w:t xml:space="preserve">tvorby textur </w:t>
      </w:r>
      <w:r w:rsidR="00AB7853" w:rsidRPr="00AB7853">
        <w:t xml:space="preserve">pro počítačové hry. </w:t>
      </w:r>
      <w:r w:rsidR="00AB7853">
        <w:t>Třetí část podrobně rozebírá</w:t>
      </w:r>
      <w:r w:rsidR="00DB4515">
        <w:t xml:space="preserve"> samotné</w:t>
      </w:r>
      <w:r w:rsidR="00AB7853">
        <w:t xml:space="preserve"> programování</w:t>
      </w:r>
      <w:r w:rsidR="00DB4515">
        <w:t xml:space="preserve"> i m</w:t>
      </w:r>
      <w:r w:rsidR="00AB7853">
        <w:t>ožnosti knihovny pygame. Tato část také obsahuje seznam všech funkcí a tříd</w:t>
      </w:r>
      <w:r w:rsidR="009F45C7">
        <w:t xml:space="preserve"> s popisem jejich vlastností. Poslední část je příručka uživatele, ve které je aplikace popsána pro úplného laika.</w:t>
      </w:r>
    </w:p>
    <w:p w:rsidR="002E5885" w:rsidRPr="002E5885" w:rsidRDefault="00E80C50" w:rsidP="00265B94">
      <w:pPr>
        <w:pStyle w:val="StylNadpis1Prvndek0cm"/>
        <w:jc w:val="both"/>
      </w:pPr>
      <w:bookmarkStart w:id="4" w:name="_Toc94722460"/>
      <w:r>
        <w:lastRenderedPageBreak/>
        <w:t>Obsah</w:t>
      </w:r>
      <w:bookmarkEnd w:id="3"/>
      <w:bookmarkEnd w:id="4"/>
      <w:r w:rsidR="00DE0920">
        <w:fldChar w:fldCharType="begin"/>
      </w:r>
      <w:r w:rsidR="00235EF7">
        <w:instrText xml:space="preserve"> TOC \o "1-3" \h \z \u </w:instrText>
      </w:r>
      <w:r w:rsidR="00DE0920">
        <w:fldChar w:fldCharType="separate"/>
      </w:r>
      <w:hyperlink w:anchor="_Toc94722459" w:history="1"/>
    </w:p>
    <w:p w:rsidR="002E5885" w:rsidRDefault="00C550C8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60" w:history="1">
        <w:r w:rsidR="002E5885" w:rsidRPr="00195F0C">
          <w:rPr>
            <w:rStyle w:val="Hypertextovodkaz"/>
            <w:noProof/>
          </w:rPr>
          <w:t>Obsah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_Toc94722460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5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61" w:history="1">
        <w:r w:rsidR="002E5885" w:rsidRPr="00195F0C">
          <w:rPr>
            <w:rStyle w:val="Hypertextovodkaz"/>
            <w:noProof/>
          </w:rPr>
          <w:t>Úvod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_Toc94722461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7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1"/>
        <w:tabs>
          <w:tab w:val="left" w:pos="48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62" w:history="1">
        <w:r w:rsidR="002E5885" w:rsidRPr="00195F0C">
          <w:rPr>
            <w:rStyle w:val="Hypertextovodkaz"/>
            <w:noProof/>
          </w:rPr>
          <w:t>1.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Použitý software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_Toc94722462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8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63" w:history="1">
        <w:r w:rsidR="002E5885" w:rsidRPr="00195F0C">
          <w:rPr>
            <w:rStyle w:val="Hypertextovodkaz"/>
            <w:noProof/>
          </w:rPr>
          <w:t>1.1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Programovací jazyk python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_Toc94722463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8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64" w:history="1">
        <w:r w:rsidR="002E5885" w:rsidRPr="00195F0C">
          <w:rPr>
            <w:rStyle w:val="Hypertextovodkaz"/>
            <w:noProof/>
          </w:rPr>
          <w:t>1.2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Knihovny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_Toc94722464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8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3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65" w:history="1">
        <w:r w:rsidR="002E5885" w:rsidRPr="00195F0C">
          <w:rPr>
            <w:rStyle w:val="Hypertextovodkaz"/>
            <w:noProof/>
          </w:rPr>
          <w:t>1.2.1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Pygame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_Toc94722465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8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3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66" w:history="1">
        <w:r w:rsidR="002E5885" w:rsidRPr="00195F0C">
          <w:rPr>
            <w:rStyle w:val="Hypertextovodkaz"/>
            <w:noProof/>
          </w:rPr>
          <w:t>1.2.2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Random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_Toc94722466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8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3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67" w:history="1">
        <w:r w:rsidR="002E5885" w:rsidRPr="00195F0C">
          <w:rPr>
            <w:rStyle w:val="Hypertextovodkaz"/>
            <w:noProof/>
          </w:rPr>
          <w:t>1.2.3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Sys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_Toc94722467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8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3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68" w:history="1">
        <w:r w:rsidR="002E5885" w:rsidRPr="00195F0C">
          <w:rPr>
            <w:rStyle w:val="Hypertextovodkaz"/>
            <w:noProof/>
          </w:rPr>
          <w:t>1.2.4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OS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_Toc94722468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9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69" w:history="1">
        <w:r w:rsidR="002E5885" w:rsidRPr="00195F0C">
          <w:rPr>
            <w:rStyle w:val="Hypertextovodkaz"/>
            <w:noProof/>
          </w:rPr>
          <w:t>1.3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Grafický program Pixilart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_Toc94722469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9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1"/>
        <w:tabs>
          <w:tab w:val="left" w:pos="48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70" w:history="1">
        <w:r w:rsidR="002E5885" w:rsidRPr="00195F0C">
          <w:rPr>
            <w:rStyle w:val="Hypertextovodkaz"/>
            <w:noProof/>
          </w:rPr>
          <w:t>2.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Herní grafika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_Toc94722470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10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71" w:history="1">
        <w:r w:rsidR="002E5885" w:rsidRPr="00195F0C">
          <w:rPr>
            <w:rStyle w:val="Hypertextovodkaz"/>
            <w:noProof/>
          </w:rPr>
          <w:t>2.1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Vesmírné Lodě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_Toc94722471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10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72" w:history="1">
        <w:r w:rsidR="002E5885" w:rsidRPr="00195F0C">
          <w:rPr>
            <w:rStyle w:val="Hypertextovodkaz"/>
            <w:noProof/>
          </w:rPr>
          <w:t>2.2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Pozadí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_Toc94722472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16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1"/>
        <w:tabs>
          <w:tab w:val="left" w:pos="48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73" w:history="1">
        <w:r w:rsidR="002E5885" w:rsidRPr="00195F0C">
          <w:rPr>
            <w:rStyle w:val="Hypertextovodkaz"/>
            <w:noProof/>
          </w:rPr>
          <w:t>3.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Programování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_Toc94722473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17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74" w:history="1">
        <w:r w:rsidR="002E5885" w:rsidRPr="00195F0C">
          <w:rPr>
            <w:rStyle w:val="Hypertextovodkaz"/>
            <w:noProof/>
          </w:rPr>
          <w:t>3.1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Principy vývoje her a herní mechaniky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_Toc94722474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17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3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75" w:history="1">
        <w:r w:rsidR="002E5885" w:rsidRPr="00195F0C">
          <w:rPr>
            <w:rStyle w:val="Hypertextovodkaz"/>
            <w:noProof/>
          </w:rPr>
          <w:t>3.1.1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Vytvoření okna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_Toc94722475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17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3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76" w:history="1">
        <w:r w:rsidR="002E5885" w:rsidRPr="00195F0C">
          <w:rPr>
            <w:rStyle w:val="Hypertextovodkaz"/>
            <w:noProof/>
          </w:rPr>
          <w:t>3.1.2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Surface, rect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_Toc94722476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18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3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77" w:history="1">
        <w:r w:rsidR="002E5885" w:rsidRPr="00195F0C">
          <w:rPr>
            <w:rStyle w:val="Hypertextovodkaz"/>
            <w:noProof/>
          </w:rPr>
          <w:t>3.1.3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Pohyb obrázků, vstupy od uživatele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_Toc94722477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18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3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78" w:history="1">
        <w:r w:rsidR="002E5885" w:rsidRPr="00195F0C">
          <w:rPr>
            <w:rStyle w:val="Hypertextovodkaz"/>
            <w:noProof/>
          </w:rPr>
          <w:t>3.1.4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Kolize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_Toc94722478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19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79" w:history="1">
        <w:r w:rsidR="002E5885" w:rsidRPr="00195F0C">
          <w:rPr>
            <w:rStyle w:val="Hypertextovodkaz"/>
            <w:noProof/>
          </w:rPr>
          <w:t>3.2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Třídy a funkce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_Toc94722479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20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3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80" w:history="1">
        <w:r w:rsidR="002E5885" w:rsidRPr="00195F0C">
          <w:rPr>
            <w:rStyle w:val="Hypertextovodkaz"/>
            <w:noProof/>
          </w:rPr>
          <w:t>3.2.1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Třídy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_Toc94722480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20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3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81" w:history="1">
        <w:r w:rsidR="002E5885" w:rsidRPr="00195F0C">
          <w:rPr>
            <w:rStyle w:val="Hypertextovodkaz"/>
            <w:noProof/>
          </w:rPr>
          <w:t>3.2.2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Funkce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_Toc94722481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20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82" w:history="1">
        <w:r w:rsidR="002E5885" w:rsidRPr="00195F0C">
          <w:rPr>
            <w:rStyle w:val="Hypertextovodkaz"/>
            <w:noProof/>
          </w:rPr>
          <w:t>3.3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Menu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_Toc94722482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22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3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83" w:history="1">
        <w:r w:rsidR="002E5885" w:rsidRPr="00195F0C">
          <w:rPr>
            <w:rStyle w:val="Hypertextovodkaz"/>
            <w:noProof/>
          </w:rPr>
          <w:t>3.3.1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Funkce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_Toc94722483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22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1"/>
        <w:tabs>
          <w:tab w:val="left" w:pos="48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84" w:history="1">
        <w:r w:rsidR="002E5885" w:rsidRPr="00195F0C">
          <w:rPr>
            <w:rStyle w:val="Hypertextovodkaz"/>
            <w:noProof/>
          </w:rPr>
          <w:t>4.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Uživatelská dokumentace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_Toc94722484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26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85" w:history="1">
        <w:r w:rsidR="002E5885" w:rsidRPr="00195F0C">
          <w:rPr>
            <w:rStyle w:val="Hypertextovodkaz"/>
            <w:noProof/>
          </w:rPr>
          <w:t>4.1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První Spuštění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_Toc94722485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26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86" w:history="1">
        <w:r w:rsidR="002E5885" w:rsidRPr="00195F0C">
          <w:rPr>
            <w:rStyle w:val="Hypertextovodkaz"/>
            <w:noProof/>
          </w:rPr>
          <w:t>4.2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Hlavní menu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_Toc94722486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26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87" w:history="1">
        <w:r w:rsidR="002E5885" w:rsidRPr="00195F0C">
          <w:rPr>
            <w:rStyle w:val="Hypertextovodkaz"/>
            <w:noProof/>
          </w:rPr>
          <w:t>4.3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Options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_Toc94722487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27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left" w:pos="96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88" w:history="1">
        <w:r w:rsidR="002E5885" w:rsidRPr="00195F0C">
          <w:rPr>
            <w:rStyle w:val="Hypertextovodkaz"/>
            <w:noProof/>
          </w:rPr>
          <w:t>4.4</w:t>
        </w:r>
        <w:r w:rsidR="002E5885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2E5885" w:rsidRPr="00195F0C">
          <w:rPr>
            <w:rStyle w:val="Hypertextovodkaz"/>
            <w:noProof/>
          </w:rPr>
          <w:t>Play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_Toc94722488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28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89" w:history="1">
        <w:r w:rsidR="002E5885" w:rsidRPr="00195F0C">
          <w:rPr>
            <w:rStyle w:val="Hypertextovodkaz"/>
            <w:noProof/>
          </w:rPr>
          <w:t>Závěr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_Toc94722489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29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90" w:history="1">
        <w:r w:rsidR="002E5885" w:rsidRPr="00195F0C">
          <w:rPr>
            <w:rStyle w:val="Hypertextovodkaz"/>
            <w:noProof/>
          </w:rPr>
          <w:t>Seznam použité literatury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_Toc94722490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30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91" w:history="1">
        <w:r w:rsidR="002E5885" w:rsidRPr="00195F0C">
          <w:rPr>
            <w:rStyle w:val="Hypertextovodkaz"/>
            <w:noProof/>
          </w:rPr>
          <w:t>Seznam obrázků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_Toc94722491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31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Obsah2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492" w:history="1">
        <w:r w:rsidR="002E5885" w:rsidRPr="00195F0C">
          <w:rPr>
            <w:rStyle w:val="Hypertextovodkaz"/>
            <w:noProof/>
          </w:rPr>
          <w:t>Přílohy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_Toc94722492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33</w:t>
        </w:r>
        <w:r w:rsidR="002E5885">
          <w:rPr>
            <w:noProof/>
            <w:webHidden/>
          </w:rPr>
          <w:fldChar w:fldCharType="end"/>
        </w:r>
      </w:hyperlink>
    </w:p>
    <w:p w:rsidR="00235EF7" w:rsidRDefault="00DE0920" w:rsidP="00D279E9">
      <w:r>
        <w:fldChar w:fldCharType="end"/>
      </w:r>
    </w:p>
    <w:p w:rsidR="00427BCF" w:rsidRDefault="00E80C50" w:rsidP="00D279E9">
      <w:pPr>
        <w:pStyle w:val="StylNadpis1Prvndek0cm"/>
        <w:jc w:val="both"/>
      </w:pPr>
      <w:bookmarkStart w:id="5" w:name="_Toc450838575"/>
      <w:bookmarkStart w:id="6" w:name="_Toc94722461"/>
      <w:r>
        <w:lastRenderedPageBreak/>
        <w:t>Úvod</w:t>
      </w:r>
      <w:bookmarkEnd w:id="5"/>
      <w:bookmarkEnd w:id="6"/>
    </w:p>
    <w:p w:rsidR="002F03C4" w:rsidRPr="00DC7770" w:rsidRDefault="00565444" w:rsidP="00DC7770">
      <w:r>
        <w:t xml:space="preserve">Díky modulu pygame je tvorba videoher pro </w:t>
      </w:r>
      <w:r w:rsidR="0087722D">
        <w:t>o</w:t>
      </w:r>
      <w:r>
        <w:t>perační systém Windows velice snadná. Poskytne nám vše potřebné pro vývoj her, jako například okno, ve kterém aplikace poběží, nebo ovládání vstupů z klávesnice.</w:t>
      </w:r>
      <w:r w:rsidR="0087722D">
        <w:t xml:space="preserve"> Cílem této práce bude za pomocí tohoto modulu vytvořit funkč</w:t>
      </w:r>
      <w:r w:rsidR="00DC7770">
        <w:t>ní 2D hru. Práce bude popisovat celý proces tvorby. Od kreslení grafiky a textur, až po samotné programování, a řešení problému s ním spojených.</w:t>
      </w:r>
    </w:p>
    <w:p w:rsidR="002F03C4" w:rsidRPr="00D552B4" w:rsidRDefault="002F03C4" w:rsidP="00D279E9"/>
    <w:p w:rsidR="00E80C50" w:rsidRPr="00D53CC0" w:rsidRDefault="004545B9" w:rsidP="00D279E9">
      <w:pPr>
        <w:pStyle w:val="Nadpis1"/>
      </w:pPr>
      <w:bookmarkStart w:id="7" w:name="_Toc450838576"/>
      <w:bookmarkStart w:id="8" w:name="_Toc94722462"/>
      <w:r>
        <w:lastRenderedPageBreak/>
        <w:t>P</w:t>
      </w:r>
      <w:bookmarkEnd w:id="7"/>
      <w:r w:rsidR="00BB2121">
        <w:t>oužitý software</w:t>
      </w:r>
      <w:bookmarkEnd w:id="8"/>
    </w:p>
    <w:p w:rsidR="0066522F" w:rsidRDefault="004545B9" w:rsidP="00D279E9">
      <w:pPr>
        <w:pStyle w:val="Nadpis2"/>
      </w:pPr>
      <w:bookmarkStart w:id="9" w:name="_Toc94722463"/>
      <w:r>
        <w:t>Programovací jazyk pytho</w:t>
      </w:r>
      <w:r w:rsidR="0066522F">
        <w:t>n</w:t>
      </w:r>
      <w:bookmarkEnd w:id="9"/>
    </w:p>
    <w:p w:rsidR="00F876C5" w:rsidRDefault="001012BF" w:rsidP="00D279E9">
      <w:r>
        <w:t>Python je vysokoúrovňový</w:t>
      </w:r>
      <w:r w:rsidR="0066522F">
        <w:t xml:space="preserve"> programovací jazyk, který byl v roce 1991 navržen Guidem van Rossumem. Velkou výhodou tohoto jazyka jsou jeho vyjadřovací schopnosti. To oprot</w:t>
      </w:r>
      <w:r w:rsidR="00265B94">
        <w:t>i ostatním jazykům</w:t>
      </w:r>
      <w:r w:rsidR="0066522F">
        <w:t xml:space="preserve"> umožňuje psát krátký a čitelný kód. </w:t>
      </w:r>
      <w:r w:rsidR="00E144BA">
        <w:t xml:space="preserve"> Pro tuto práci byl program zvolen zejména pro jeho široké možnosti, které nabízí programátorům. </w:t>
      </w:r>
    </w:p>
    <w:p w:rsidR="000C2CBF" w:rsidRDefault="0066522F" w:rsidP="00D279E9">
      <w:pPr>
        <w:pStyle w:val="Nadpis2"/>
      </w:pPr>
      <w:bookmarkStart w:id="10" w:name="_Toc443934373"/>
      <w:bookmarkStart w:id="11" w:name="_Toc450838578"/>
      <w:bookmarkStart w:id="12" w:name="_Toc94722464"/>
      <w:r>
        <w:t>Knihovny</w:t>
      </w:r>
      <w:bookmarkEnd w:id="10"/>
      <w:bookmarkEnd w:id="11"/>
      <w:bookmarkEnd w:id="12"/>
    </w:p>
    <w:p w:rsidR="0066522F" w:rsidRDefault="0066522F" w:rsidP="00D279E9">
      <w:pPr>
        <w:pStyle w:val="Nadpis3"/>
      </w:pPr>
      <w:bookmarkStart w:id="13" w:name="_Toc94722465"/>
      <w:r>
        <w:t>Pygame</w:t>
      </w:r>
      <w:bookmarkEnd w:id="13"/>
    </w:p>
    <w:p w:rsidR="00ED0F49" w:rsidRDefault="0066522F" w:rsidP="00D279E9">
      <w:r>
        <w:t xml:space="preserve">Nejdůležitější </w:t>
      </w:r>
      <w:r w:rsidR="001E3811">
        <w:t xml:space="preserve">použitou </w:t>
      </w:r>
      <w:r w:rsidR="00265B94">
        <w:t>knihovnou je P</w:t>
      </w:r>
      <w:r>
        <w:t>ygame. Pygame je souborem funkci a tříd určených pro vývoj jednoduchých 2D video</w:t>
      </w:r>
      <w:r w:rsidR="00265B94">
        <w:t>her v jazyce P</w:t>
      </w:r>
      <w:r w:rsidR="00ED0F49">
        <w:t>ython. Tato knihovna má svůj vlastní systém pro vizualizaci a GUI. Dále umí řídit vstupy z</w:t>
      </w:r>
      <w:r w:rsidR="00265B94">
        <w:t> </w:t>
      </w:r>
      <w:r w:rsidR="00ED0F49">
        <w:t>klávesnice</w:t>
      </w:r>
      <w:r w:rsidR="00265B94">
        <w:t>,</w:t>
      </w:r>
      <w:r w:rsidR="00701545">
        <w:t xml:space="preserve"> ale i </w:t>
      </w:r>
      <w:r w:rsidR="00ED0F49">
        <w:t xml:space="preserve">myši. </w:t>
      </w:r>
      <w:r w:rsidR="00F876C5">
        <w:t xml:space="preserve">Tyto vlastnosti pro nás budou klíčové při vývoji a značně usnadní programování. </w:t>
      </w:r>
    </w:p>
    <w:p w:rsidR="00F876C5" w:rsidRDefault="00F876C5" w:rsidP="00D279E9">
      <w:r>
        <w:t>Důvod pro užití této knihovny je prostý: Pygame je nerozšířenější knih</w:t>
      </w:r>
      <w:r w:rsidR="00265B94">
        <w:t>ovna pro vývoj 2D her v jazyce P</w:t>
      </w:r>
      <w:r>
        <w:t>ython. Má stálou podporu, širokou škálu využití, dokumentac</w:t>
      </w:r>
      <w:r w:rsidR="001E3811">
        <w:t>i od vývojářů  a mnoho materiálů,</w:t>
      </w:r>
      <w:r>
        <w:t xml:space="preserve"> které vysvětlují pr</w:t>
      </w:r>
      <w:r w:rsidR="001E3811">
        <w:t>oblematiky a řeší je za použití</w:t>
      </w:r>
      <w:r>
        <w:t xml:space="preserve"> pravě této knihovny. </w:t>
      </w:r>
    </w:p>
    <w:p w:rsidR="00ED0F49" w:rsidRDefault="00ED0F49" w:rsidP="00D279E9">
      <w:pPr>
        <w:pStyle w:val="Nadpis3"/>
      </w:pPr>
      <w:bookmarkStart w:id="14" w:name="_Toc94722466"/>
      <w:r>
        <w:t>Random</w:t>
      </w:r>
      <w:bookmarkEnd w:id="14"/>
      <w:r w:rsidR="00F876C5">
        <w:t xml:space="preserve"> </w:t>
      </w:r>
    </w:p>
    <w:p w:rsidR="00ED0F49" w:rsidRDefault="001E3811" w:rsidP="00D279E9">
      <w:r>
        <w:t>K</w:t>
      </w:r>
      <w:r w:rsidR="00ED0F49">
        <w:t xml:space="preserve">nihovna </w:t>
      </w:r>
      <w:r w:rsidR="00265B94">
        <w:t>R</w:t>
      </w:r>
      <w:r>
        <w:t xml:space="preserve">andom </w:t>
      </w:r>
      <w:r w:rsidR="00ED0F49">
        <w:t>je velice jedn</w:t>
      </w:r>
      <w:r w:rsidR="00F876C5">
        <w:t>oduchá. Má několik fun</w:t>
      </w:r>
      <w:r w:rsidR="001012BF">
        <w:t>kcí</w:t>
      </w:r>
      <w:r w:rsidR="00F876C5">
        <w:t xml:space="preserve"> pro výbě</w:t>
      </w:r>
      <w:r w:rsidR="00476413">
        <w:t xml:space="preserve">r pseudonáhodných čísel. Pro nás bude důležitá funkce, která umí ze seznamu vybrat náhodný prvek. </w:t>
      </w:r>
    </w:p>
    <w:p w:rsidR="00ED0F49" w:rsidRDefault="001E3811" w:rsidP="00D279E9">
      <w:pPr>
        <w:pStyle w:val="Nadpis3"/>
      </w:pPr>
      <w:bookmarkStart w:id="15" w:name="_Toc94722467"/>
      <w:r>
        <w:t>Sy</w:t>
      </w:r>
      <w:r w:rsidR="00ED0F49">
        <w:t>s</w:t>
      </w:r>
      <w:bookmarkEnd w:id="15"/>
    </w:p>
    <w:p w:rsidR="00ED0F49" w:rsidRDefault="001012BF" w:rsidP="00D279E9">
      <w:r>
        <w:t>Knihovna sy</w:t>
      </w:r>
      <w:r w:rsidR="00ED0F49">
        <w:t>s je velice rozsá</w:t>
      </w:r>
      <w:r w:rsidR="00265B94">
        <w:t>hlá interní knihovna samotného P</w:t>
      </w:r>
      <w:r w:rsidR="00ED0F49">
        <w:t xml:space="preserve">ythonu. Bude nám stačit vědět, že je používána k ukončování samotného programu po převodu na </w:t>
      </w:r>
      <w:r w:rsidR="00C45961">
        <w:t>e</w:t>
      </w:r>
      <w:r w:rsidR="00ED0F49">
        <w:t xml:space="preserve">xe </w:t>
      </w:r>
      <w:r w:rsidR="00ED0F49">
        <w:lastRenderedPageBreak/>
        <w:t xml:space="preserve">soubor. </w:t>
      </w:r>
      <w:r w:rsidR="00F876C5">
        <w:t xml:space="preserve">Pygame už sice tuto funkci zastat umí, ale i samotní autoři doporučují používat právě Sys </w:t>
      </w:r>
      <w:r w:rsidR="00476413">
        <w:t xml:space="preserve">jako pojistku. </w:t>
      </w:r>
    </w:p>
    <w:p w:rsidR="00C45961" w:rsidRDefault="00C45961" w:rsidP="00D279E9">
      <w:pPr>
        <w:pStyle w:val="Nadpis3"/>
      </w:pPr>
      <w:bookmarkStart w:id="16" w:name="_Toc94722468"/>
      <w:r>
        <w:t>OS</w:t>
      </w:r>
      <w:bookmarkEnd w:id="16"/>
    </w:p>
    <w:p w:rsidR="00C45961" w:rsidRPr="00C45961" w:rsidRDefault="000B2C95" w:rsidP="00D279E9">
      <w:r>
        <w:t>Os neboli operační systém je k</w:t>
      </w:r>
      <w:r w:rsidR="00C45961">
        <w:t>nihovna</w:t>
      </w:r>
      <w:r w:rsidR="00476413">
        <w:t>,</w:t>
      </w:r>
      <w:r w:rsidR="00C45961">
        <w:t xml:space="preserve"> která umožňuje </w:t>
      </w:r>
      <w:r w:rsidR="00476413">
        <w:t xml:space="preserve">programu </w:t>
      </w:r>
      <w:r w:rsidR="001012BF">
        <w:t>práci</w:t>
      </w:r>
      <w:r w:rsidR="00C45961">
        <w:t xml:space="preserve"> s funkcemi operačního systému. Důležitá pro nás bude manipulace s</w:t>
      </w:r>
      <w:r>
        <w:t> </w:t>
      </w:r>
      <w:r w:rsidR="00C45961">
        <w:t>obrázky</w:t>
      </w:r>
      <w:r>
        <w:t>,</w:t>
      </w:r>
      <w:r w:rsidR="00C45961">
        <w:t xml:space="preserve"> kterou tento modul zastane.</w:t>
      </w:r>
      <w:r>
        <w:t xml:space="preserve"> Pygame zvládá</w:t>
      </w:r>
      <w:r w:rsidR="001012BF">
        <w:t xml:space="preserve"> i tuto</w:t>
      </w:r>
      <w:r w:rsidR="00476413">
        <w:t xml:space="preserve"> funkci</w:t>
      </w:r>
      <w:r w:rsidR="001012BF">
        <w:t>,</w:t>
      </w:r>
      <w:r w:rsidR="00476413">
        <w:t xml:space="preserve"> al</w:t>
      </w:r>
      <w:r w:rsidR="001012BF">
        <w:t>e pouze pro některé typy souborů.</w:t>
      </w:r>
      <w:r w:rsidR="002E5885">
        <w:t xml:space="preserve"> </w:t>
      </w:r>
      <w:r w:rsidR="00476413">
        <w:t>Proto je důležité použít při importu obráz</w:t>
      </w:r>
      <w:r w:rsidR="001012BF">
        <w:t>ku tuto knihovnu. Ta nám zajistí</w:t>
      </w:r>
      <w:r w:rsidR="00476413">
        <w:t xml:space="preserve"> vetší volnost a variabilitu v souborech, které můžeme použít.</w:t>
      </w:r>
    </w:p>
    <w:p w:rsidR="000C2CBF" w:rsidRDefault="00C45961" w:rsidP="00D279E9">
      <w:pPr>
        <w:pStyle w:val="Nadpis2"/>
      </w:pPr>
      <w:bookmarkStart w:id="17" w:name="_Toc94722469"/>
      <w:r>
        <w:t>Grafický program Pixilart</w:t>
      </w:r>
      <w:bookmarkEnd w:id="17"/>
    </w:p>
    <w:p w:rsidR="00DE2E6C" w:rsidRDefault="00476413" w:rsidP="00D279E9">
      <w:r>
        <w:t xml:space="preserve">Pixilart je webová aplikace pro vytváření </w:t>
      </w:r>
      <w:r w:rsidR="00E1145E">
        <w:t>tzv. „pixel art</w:t>
      </w:r>
      <w:r>
        <w:t>“ grafik a obrázků. Tento styl by</w:t>
      </w:r>
      <w:r w:rsidR="00DE2E6C">
        <w:t>l používán v prvních počítačových hrách. Hlavní důvod</w:t>
      </w:r>
      <w:r w:rsidR="000B2C95">
        <w:t>,</w:t>
      </w:r>
      <w:r w:rsidR="00DE2E6C">
        <w:t xml:space="preserve"> proč používat </w:t>
      </w:r>
      <w:r w:rsidR="00E1145E">
        <w:t>pixel art</w:t>
      </w:r>
      <w:r w:rsidR="000B2C95">
        <w:t>,</w:t>
      </w:r>
      <w:r w:rsidR="00DE2E6C">
        <w:t xml:space="preserve"> bylo omezení tehdejšími parametry počítačů. Mohlo by se </w:t>
      </w:r>
      <w:r w:rsidR="00E1145E">
        <w:t>zdát,</w:t>
      </w:r>
      <w:r w:rsidR="00DE2E6C">
        <w:t xml:space="preserve"> </w:t>
      </w:r>
      <w:r w:rsidR="00E1145E">
        <w:t>ž</w:t>
      </w:r>
      <w:r w:rsidR="00DE2E6C">
        <w:t xml:space="preserve">e pixel art </w:t>
      </w:r>
      <w:r w:rsidR="00E1145E">
        <w:t>už</w:t>
      </w:r>
      <w:r w:rsidR="00DE2E6C">
        <w:t xml:space="preserve"> byl nahrazen propracovanými 3D grafikami, ale opak</w:t>
      </w:r>
      <w:r w:rsidR="00E1145E">
        <w:t xml:space="preserve"> </w:t>
      </w:r>
      <w:r w:rsidR="00DE2E6C">
        <w:t>je pravdou. Pixel art je v </w:t>
      </w:r>
      <w:r w:rsidR="00E1145E">
        <w:t>dnešní</w:t>
      </w:r>
      <w:r w:rsidR="00DE2E6C">
        <w:t xml:space="preserve"> době </w:t>
      </w:r>
      <w:r w:rsidR="00E1145E">
        <w:t>populárnější</w:t>
      </w:r>
      <w:r w:rsidR="000B2C95">
        <w:t>,</w:t>
      </w:r>
      <w:r w:rsidR="00DE2E6C">
        <w:t xml:space="preserve"> </w:t>
      </w:r>
      <w:r w:rsidR="00E1145E">
        <w:t>než</w:t>
      </w:r>
      <w:r w:rsidR="00DE2E6C">
        <w:t xml:space="preserve"> kdy jindy. Je </w:t>
      </w:r>
      <w:r w:rsidR="00E1145E">
        <w:t>používán</w:t>
      </w:r>
      <w:r w:rsidR="00DE2E6C">
        <w:t xml:space="preserve"> v mnoha hrách jako například Undertale, Binding of </w:t>
      </w:r>
      <w:proofErr w:type="gramStart"/>
      <w:r w:rsidR="00DE2E6C">
        <w:t>Isaac</w:t>
      </w:r>
      <w:proofErr w:type="gramEnd"/>
      <w:r w:rsidR="00DE2E6C">
        <w:t xml:space="preserve"> nebo Terrari</w:t>
      </w:r>
      <w:r w:rsidR="00E1145E">
        <w:t>a</w:t>
      </w:r>
      <w:r w:rsidR="00DE2E6C">
        <w:t xml:space="preserve">. </w:t>
      </w:r>
    </w:p>
    <w:p w:rsidR="00DE2E6C" w:rsidRDefault="00E1145E" w:rsidP="00D279E9">
      <w:r>
        <w:t>Samotný</w:t>
      </w:r>
      <w:r w:rsidR="00DE2E6C">
        <w:t xml:space="preserve"> program je velice </w:t>
      </w:r>
      <w:r>
        <w:t>jednoduchý</w:t>
      </w:r>
      <w:r w:rsidR="00DE2E6C">
        <w:t xml:space="preserve"> a nic nekomplikuje. [1]</w:t>
      </w:r>
      <w:r w:rsidR="000B2C95">
        <w:t xml:space="preserve"> </w:t>
      </w:r>
      <w:r w:rsidR="00DE2E6C">
        <w:t xml:space="preserve">Na </w:t>
      </w:r>
      <w:r>
        <w:t>pravé</w:t>
      </w:r>
      <w:r w:rsidR="00DE2E6C">
        <w:t xml:space="preserve"> </w:t>
      </w:r>
      <w:r>
        <w:t>straně</w:t>
      </w:r>
      <w:r w:rsidR="00DE2E6C">
        <w:t xml:space="preserve"> je v</w:t>
      </w:r>
      <w:r>
        <w:t>ý</w:t>
      </w:r>
      <w:r w:rsidR="00DE2E6C">
        <w:t>b</w:t>
      </w:r>
      <w:r>
        <w:t>ě</w:t>
      </w:r>
      <w:r w:rsidR="00DE2E6C">
        <w:t xml:space="preserve">r </w:t>
      </w:r>
      <w:r>
        <w:t>nástrojů</w:t>
      </w:r>
      <w:r w:rsidR="000B2C95">
        <w:t>,</w:t>
      </w:r>
      <w:r w:rsidR="00DE2E6C">
        <w:t xml:space="preserve"> </w:t>
      </w:r>
      <w:r w:rsidR="000B2C95">
        <w:t>podobných</w:t>
      </w:r>
      <w:r w:rsidR="00DE2E6C">
        <w:t xml:space="preserve"> </w:t>
      </w:r>
      <w:r>
        <w:t>nástrojům</w:t>
      </w:r>
      <w:r w:rsidR="00DE2E6C">
        <w:t xml:space="preserve"> z </w:t>
      </w:r>
      <w:r>
        <w:t>malování</w:t>
      </w:r>
      <w:r w:rsidR="00DE2E6C">
        <w:t xml:space="preserve">, </w:t>
      </w:r>
      <w:r>
        <w:t>P</w:t>
      </w:r>
      <w:r w:rsidR="00DE2E6C">
        <w:t xml:space="preserve">hotoshopu nebo jiného grafického editoru. [2] </w:t>
      </w:r>
      <w:r w:rsidR="000B2C95">
        <w:t>U</w:t>
      </w:r>
      <w:r>
        <w:t>prostřed je samotný canvas</w:t>
      </w:r>
      <w:r w:rsidR="000B2C95">
        <w:t>,</w:t>
      </w:r>
      <w:r>
        <w:t xml:space="preserve"> na který</w:t>
      </w:r>
      <w:r w:rsidR="000B2C95">
        <w:t xml:space="preserve"> jde kreslit. [3] Vlevo je výběr</w:t>
      </w:r>
      <w:r>
        <w:t xml:space="preserve"> barev</w:t>
      </w:r>
      <w:r w:rsidR="000B2C95">
        <w:t>, mož</w:t>
      </w:r>
      <w:r>
        <w:t>nost vytvořit si svou paletu barev a zadávaní, které umožňu</w:t>
      </w:r>
      <w:r w:rsidR="00024E5A">
        <w:t>je RGB HSB</w:t>
      </w:r>
      <w:r w:rsidR="00F86337">
        <w:t xml:space="preserve"> nebo </w:t>
      </w:r>
      <w:r w:rsidR="000B1B5D">
        <w:t>hexadecimální</w:t>
      </w:r>
      <w:r w:rsidR="00F86337">
        <w:t xml:space="preserve"> kó</w:t>
      </w:r>
      <w:r>
        <w:t xml:space="preserve">d. </w:t>
      </w:r>
    </w:p>
    <w:p w:rsidR="00E1145E" w:rsidRDefault="00E1145E" w:rsidP="00D279E9">
      <w:pPr>
        <w:pStyle w:val="Titulek"/>
        <w:keepNext/>
      </w:pPr>
      <w:bookmarkStart w:id="18" w:name="_Toc94722289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1</w:t>
      </w:r>
      <w:r w:rsidR="00C550C8">
        <w:rPr>
          <w:noProof/>
        </w:rPr>
        <w:fldChar w:fldCharType="end"/>
      </w:r>
      <w:r w:rsidR="002E5885">
        <w:t>:</w:t>
      </w:r>
      <w:r>
        <w:t xml:space="preserve"> Prostředí Pixilart</w:t>
      </w:r>
      <w:bookmarkEnd w:id="18"/>
    </w:p>
    <w:p w:rsidR="00E1145E" w:rsidRDefault="00314B2A" w:rsidP="00D279E9">
      <w:r>
        <w:pict>
          <v:shape id="_x0000_i1025" type="#_x0000_t75" style="width:341.4pt;height:157.8pt">
            <v:imagedata r:id="rId10" o:title="pixilart"/>
          </v:shape>
        </w:pict>
      </w:r>
    </w:p>
    <w:p w:rsidR="00E1145E" w:rsidRPr="0066522F" w:rsidRDefault="00E1145E" w:rsidP="00D279E9">
      <w:r>
        <w:t xml:space="preserve">Zdroj: </w:t>
      </w:r>
      <w:r w:rsidR="00BB2121" w:rsidRPr="00BB2121">
        <w:t>Vlastní zpracování</w:t>
      </w:r>
    </w:p>
    <w:p w:rsidR="00BB2121" w:rsidRDefault="00BB2121" w:rsidP="00D279E9">
      <w:pPr>
        <w:pStyle w:val="Nadpis1"/>
      </w:pPr>
      <w:bookmarkStart w:id="19" w:name="_Toc94722470"/>
      <w:bookmarkStart w:id="20" w:name="_Toc443934378"/>
      <w:bookmarkStart w:id="21" w:name="_Toc450838584"/>
      <w:r>
        <w:lastRenderedPageBreak/>
        <w:t>Herní grafika</w:t>
      </w:r>
      <w:bookmarkEnd w:id="19"/>
    </w:p>
    <w:p w:rsidR="002D4DC8" w:rsidRDefault="00BB2121" w:rsidP="00D279E9">
      <w:r>
        <w:t>Je</w:t>
      </w:r>
      <w:r w:rsidR="000B2C95">
        <w:t>ště než začne</w:t>
      </w:r>
      <w:r>
        <w:t>me programovat</w:t>
      </w:r>
      <w:r w:rsidR="001012BF">
        <w:t>,</w:t>
      </w:r>
      <w:r>
        <w:t xml:space="preserve"> musíme vytvořit obrázky a animace</w:t>
      </w:r>
      <w:r w:rsidR="000B2C95">
        <w:t>,</w:t>
      </w:r>
      <w:r>
        <w:t xml:space="preserve"> které budeme pro tento program potřebovat.</w:t>
      </w:r>
      <w:r w:rsidR="002D4DC8">
        <w:t xml:space="preserve"> Už jsme se dříve seznámili s</w:t>
      </w:r>
      <w:r w:rsidR="003855F1">
        <w:t> </w:t>
      </w:r>
      <w:proofErr w:type="gramStart"/>
      <w:r w:rsidR="002D4DC8">
        <w:t>aplikaci</w:t>
      </w:r>
      <w:proofErr w:type="gramEnd"/>
      <w:r w:rsidR="003855F1">
        <w:t>,</w:t>
      </w:r>
      <w:r w:rsidR="000B7953">
        <w:t xml:space="preserve"> kterou pro tento úč</w:t>
      </w:r>
      <w:r w:rsidR="002D4DC8">
        <w:t xml:space="preserve">el využijeme. </w:t>
      </w:r>
    </w:p>
    <w:p w:rsidR="002D4DC8" w:rsidRDefault="002D4DC8" w:rsidP="00D279E9">
      <w:r>
        <w:t>Hra bude inspirovaná filmy Star Wars</w:t>
      </w:r>
      <w:r w:rsidR="000B2C95">
        <w:t>, takže</w:t>
      </w:r>
      <w:r w:rsidR="000B7953">
        <w:t xml:space="preserve"> modely lodí</w:t>
      </w:r>
      <w:r>
        <w:t xml:space="preserve"> budeme vytvářet za p</w:t>
      </w:r>
      <w:r w:rsidR="000B2C95">
        <w:t>omoci fotek ze samotných filmů</w:t>
      </w:r>
      <w:r>
        <w:t>. Tvorba pixel art se může zdát velice jednoduchá, ale přetvořit detailní obrázek tak</w:t>
      </w:r>
      <w:r w:rsidR="000B7953">
        <w:t>,</w:t>
      </w:r>
      <w:r>
        <w:t xml:space="preserve"> aby v pixelové formě vypadal dobře</w:t>
      </w:r>
      <w:r w:rsidR="000B2C95">
        <w:t>,</w:t>
      </w:r>
      <w:r>
        <w:t xml:space="preserve"> není tak snadné. Existuje na to ovšem několik používaných</w:t>
      </w:r>
      <w:r w:rsidR="00E144BA">
        <w:t xml:space="preserve"> postupů</w:t>
      </w:r>
      <w:r w:rsidR="000B2C95">
        <w:t>:</w:t>
      </w:r>
      <w:r>
        <w:t xml:space="preserve"> </w:t>
      </w:r>
    </w:p>
    <w:p w:rsidR="002D4DC8" w:rsidRDefault="002D4DC8" w:rsidP="00D279E9">
      <w:pPr>
        <w:pStyle w:val="Odstavecseseznamem"/>
        <w:numPr>
          <w:ilvl w:val="0"/>
          <w:numId w:val="2"/>
        </w:numPr>
      </w:pPr>
      <w:r>
        <w:t>Zjednodušovat postupně</w:t>
      </w:r>
      <w:r w:rsidR="009C5293">
        <w:t xml:space="preserve"> -  </w:t>
      </w:r>
      <w:r>
        <w:t>vzít předlohu a nakreslit ji méně detailní</w:t>
      </w:r>
      <w:r w:rsidR="000B7953">
        <w:t>,</w:t>
      </w:r>
      <w:r>
        <w:t xml:space="preserve"> pak vzít </w:t>
      </w:r>
      <w:r w:rsidR="009C5293">
        <w:t xml:space="preserve">tuto </w:t>
      </w:r>
      <w:r>
        <w:t>méně detailní kopii a překreslit ji s ještě méně detaily</w:t>
      </w:r>
      <w:r w:rsidR="009C5293">
        <w:t>.  T</w:t>
      </w:r>
      <w:r>
        <w:t>akhle opakovat</w:t>
      </w:r>
      <w:r w:rsidR="000B7953">
        <w:t>,</w:t>
      </w:r>
      <w:r w:rsidR="009C5293">
        <w:t xml:space="preserve"> a</w:t>
      </w:r>
      <w:r>
        <w:t>ž dosáhneme kýženého výsledku</w:t>
      </w:r>
      <w:r w:rsidR="009C5293">
        <w:t>.</w:t>
      </w:r>
    </w:p>
    <w:p w:rsidR="002D4DC8" w:rsidRDefault="000B7953" w:rsidP="00D279E9">
      <w:pPr>
        <w:pStyle w:val="Odstavecseseznamem"/>
        <w:numPr>
          <w:ilvl w:val="0"/>
          <w:numId w:val="2"/>
        </w:numPr>
      </w:pPr>
      <w:r>
        <w:t>Kreslit pří</w:t>
      </w:r>
      <w:r w:rsidR="002D4DC8">
        <w:t>mo zjednodušený obrázek</w:t>
      </w:r>
      <w:r w:rsidR="009C5293">
        <w:t xml:space="preserve"> – </w:t>
      </w:r>
      <w:r>
        <w:t>samotný</w:t>
      </w:r>
      <w:r w:rsidR="009C5293">
        <w:t xml:space="preserve"> obrázek upravovat</w:t>
      </w:r>
      <w:r>
        <w:t xml:space="preserve"> </w:t>
      </w:r>
      <w:r w:rsidR="009C5293">
        <w:t xml:space="preserve">tak dlouho. </w:t>
      </w:r>
      <w:proofErr w:type="gramStart"/>
      <w:r w:rsidR="009C5293">
        <w:t>až</w:t>
      </w:r>
      <w:proofErr w:type="gramEnd"/>
      <w:r w:rsidR="002D4DC8">
        <w:t xml:space="preserve"> vypadá dostatečně dobře.</w:t>
      </w:r>
    </w:p>
    <w:p w:rsidR="002D4DC8" w:rsidRDefault="0071301F" w:rsidP="00D279E9">
      <w:r>
        <w:t>Každá</w:t>
      </w:r>
      <w:r w:rsidR="002D4DC8">
        <w:t xml:space="preserve"> z metod je dobrá pro něco jiného, jak si ukážeme níže.</w:t>
      </w:r>
      <w:bookmarkEnd w:id="20"/>
      <w:bookmarkEnd w:id="21"/>
    </w:p>
    <w:p w:rsidR="003855F1" w:rsidRDefault="009C5293" w:rsidP="00D279E9">
      <w:pPr>
        <w:pStyle w:val="Nadpis2"/>
      </w:pPr>
      <w:bookmarkStart w:id="22" w:name="_Toc94722471"/>
      <w:r>
        <w:t>Vesmírné l</w:t>
      </w:r>
      <w:r w:rsidR="0071301F">
        <w:t>odě</w:t>
      </w:r>
      <w:bookmarkEnd w:id="22"/>
    </w:p>
    <w:p w:rsidR="00643DCA" w:rsidRDefault="003855F1" w:rsidP="00D279E9">
      <w:r>
        <w:t>Jak už jsme si</w:t>
      </w:r>
      <w:r w:rsidR="000B7953">
        <w:t xml:space="preserve"> řekli v úvodu, budou proti sobě</w:t>
      </w:r>
      <w:r>
        <w:t xml:space="preserve"> soupeřit dvě</w:t>
      </w:r>
      <w:r w:rsidR="00F86337">
        <w:t xml:space="preserve"> strany</w:t>
      </w:r>
      <w:r w:rsidR="000B7953">
        <w:t xml:space="preserve"> </w:t>
      </w:r>
      <w:r w:rsidR="008E79DB">
        <w:t>–</w:t>
      </w:r>
      <w:r w:rsidR="00F86337">
        <w:t xml:space="preserve"> impérium </w:t>
      </w:r>
      <w:r w:rsidR="008E79DB">
        <w:t>a </w:t>
      </w:r>
      <w:r w:rsidR="00F86337">
        <w:t xml:space="preserve">rebelové. </w:t>
      </w:r>
      <w:r w:rsidR="0071301F">
        <w:t>Každá strana bude mít na výběr ze tří lodí, které může ovládat. Na jedné z nich si ukáž</w:t>
      </w:r>
      <w:r w:rsidR="009C5293">
        <w:t>eme proces tvorby herní grafiky</w:t>
      </w:r>
      <w:r w:rsidR="0071301F">
        <w:t>.</w:t>
      </w:r>
    </w:p>
    <w:p w:rsidR="00643DCA" w:rsidRDefault="00643DCA" w:rsidP="00D279E9"/>
    <w:p w:rsidR="00643DCA" w:rsidRDefault="00643DCA" w:rsidP="00D279E9"/>
    <w:p w:rsidR="00643DCA" w:rsidRDefault="00643DCA" w:rsidP="00D279E9"/>
    <w:p w:rsidR="00643DCA" w:rsidRDefault="00643DCA" w:rsidP="00D279E9"/>
    <w:p w:rsidR="00643DCA" w:rsidRDefault="00643DCA" w:rsidP="00D279E9"/>
    <w:p w:rsidR="00643DCA" w:rsidRDefault="00643DCA" w:rsidP="00D279E9"/>
    <w:p w:rsidR="00643DCA" w:rsidRDefault="00643DCA" w:rsidP="00D279E9"/>
    <w:p w:rsidR="00643DCA" w:rsidRDefault="00643DCA" w:rsidP="00D279E9"/>
    <w:p w:rsidR="00F86337" w:rsidRDefault="00F86337" w:rsidP="00D279E9">
      <w:r>
        <w:lastRenderedPageBreak/>
        <w:t xml:space="preserve">K tvorbě všech lodí byl použit postup </w:t>
      </w:r>
      <w:proofErr w:type="gramStart"/>
      <w:r>
        <w:t>č.1, to</w:t>
      </w:r>
      <w:proofErr w:type="gramEnd"/>
      <w:r>
        <w:t xml:space="preserve"> znamená postupné zjednodušování. Proces vypadá nějak takto: </w:t>
      </w:r>
    </w:p>
    <w:p w:rsidR="004E26CE" w:rsidRDefault="004E26CE" w:rsidP="00D279E9"/>
    <w:p w:rsidR="00F86337" w:rsidRDefault="00F86337" w:rsidP="00D279E9">
      <w:pPr>
        <w:pStyle w:val="Odstavecseseznamem"/>
        <w:numPr>
          <w:ilvl w:val="0"/>
          <w:numId w:val="3"/>
        </w:numPr>
      </w:pPr>
      <w:r>
        <w:t xml:space="preserve">Zde máme nezjednodušený model. </w:t>
      </w:r>
    </w:p>
    <w:p w:rsidR="00964ECB" w:rsidRDefault="00964ECB" w:rsidP="00D279E9">
      <w:pPr>
        <w:pStyle w:val="Titulek"/>
        <w:keepNext/>
        <w:ind w:firstLine="360"/>
      </w:pPr>
      <w:bookmarkStart w:id="23" w:name="_Toc94722290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2</w:t>
      </w:r>
      <w:r w:rsidR="00C550C8">
        <w:rPr>
          <w:noProof/>
        </w:rPr>
        <w:fldChar w:fldCharType="end"/>
      </w:r>
      <w:r>
        <w:t>: Tie Advanced</w:t>
      </w:r>
      <w:r w:rsidR="000B7953">
        <w:t>,</w:t>
      </w:r>
      <w:r>
        <w:t xml:space="preserve"> pohled shora</w:t>
      </w:r>
      <w:bookmarkEnd w:id="23"/>
    </w:p>
    <w:p w:rsidR="00F86337" w:rsidRDefault="00F86337" w:rsidP="00D279E9">
      <w:pPr>
        <w:keepNext/>
        <w:ind w:left="360"/>
      </w:pPr>
      <w:r>
        <w:rPr>
          <w:noProof/>
          <w:lang w:eastAsia="ja-JP"/>
        </w:rPr>
        <w:drawing>
          <wp:inline distT="0" distB="0" distL="0" distR="0" wp14:anchorId="2C77DFDD" wp14:editId="0DD3EB9E">
            <wp:extent cx="2529779" cy="2224375"/>
            <wp:effectExtent l="318" t="0" r="4762" b="4763"/>
            <wp:docPr id="11" name="Obrázek 11" descr="C:\Users\lukas\OneDrive\Dokumenty\DLOUHODOBKA\7123eChPlTL._AC_SL15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kas\OneDrive\Dokumenty\DLOUHODOBKA\7123eChPlTL._AC_SL1500_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58962" cy="22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766" w:rsidRDefault="005E5766" w:rsidP="00D279E9">
      <w:pPr>
        <w:ind w:left="360"/>
      </w:pPr>
    </w:p>
    <w:p w:rsidR="00F86337" w:rsidRDefault="00F86337" w:rsidP="00D279E9">
      <w:pPr>
        <w:ind w:left="360"/>
      </w:pPr>
      <w:r>
        <w:t>Zdroj:</w:t>
      </w:r>
      <w:hyperlink r:id="rId12" w:history="1">
        <w:r w:rsidRPr="00F86337">
          <w:rPr>
            <w:rStyle w:val="Hypertextovodkaz"/>
          </w:rPr>
          <w:t>https://www.amazon.com/Bandai-Star-Wars-TIE-Advanced/dp/B00O3RUSOO</w:t>
        </w:r>
      </w:hyperlink>
    </w:p>
    <w:p w:rsidR="004E26CE" w:rsidRDefault="004E26CE" w:rsidP="00D279E9"/>
    <w:p w:rsidR="00F86337" w:rsidRDefault="00F86337" w:rsidP="00D279E9">
      <w:pPr>
        <w:pStyle w:val="Odstavecseseznamem"/>
        <w:numPr>
          <w:ilvl w:val="0"/>
          <w:numId w:val="3"/>
        </w:numPr>
      </w:pPr>
      <w:r>
        <w:t>V druhém bodě se zb</w:t>
      </w:r>
      <w:r w:rsidR="009C5293">
        <w:t>avíme všech přebytečných detailů</w:t>
      </w:r>
      <w:r w:rsidR="000B7953">
        <w:t>,</w:t>
      </w:r>
      <w:r>
        <w:t xml:space="preserve"> které nepůjdou vidět v m</w:t>
      </w:r>
      <w:r w:rsidR="009C5293">
        <w:t>enším formátu,</w:t>
      </w:r>
      <w:r>
        <w:t xml:space="preserve"> </w:t>
      </w:r>
      <w:r w:rsidR="009C5293">
        <w:t>ještě než přejdeme</w:t>
      </w:r>
      <w:r w:rsidR="004E26CE">
        <w:t xml:space="preserve"> k </w:t>
      </w:r>
      <w:proofErr w:type="gramStart"/>
      <w:r w:rsidR="004E26CE">
        <w:t>pixel</w:t>
      </w:r>
      <w:proofErr w:type="gramEnd"/>
      <w:r w:rsidR="004E26CE">
        <w:t xml:space="preserve"> art</w:t>
      </w:r>
      <w:r w:rsidR="002C08A7">
        <w:t xml:space="preserve">. K tomuto kroku byl použit program malování. </w:t>
      </w:r>
    </w:p>
    <w:p w:rsidR="00964ECB" w:rsidRDefault="00964ECB" w:rsidP="00D279E9">
      <w:pPr>
        <w:pStyle w:val="Titulek"/>
        <w:keepNext/>
        <w:ind w:firstLine="360"/>
      </w:pPr>
      <w:bookmarkStart w:id="24" w:name="_Toc94722291"/>
      <w:r>
        <w:t xml:space="preserve">Obrázek </w:t>
      </w:r>
      <w:r w:rsidR="00C550C8">
        <w:fldChar w:fldCharType="begin"/>
      </w:r>
      <w:r w:rsidR="00C550C8">
        <w:instrText xml:space="preserve"> SEQ Obrá</w:instrText>
      </w:r>
      <w:r w:rsidR="00C550C8">
        <w:instrText xml:space="preserve">zek \* ARABIC </w:instrText>
      </w:r>
      <w:r w:rsidR="00C550C8">
        <w:fldChar w:fldCharType="separate"/>
      </w:r>
      <w:r w:rsidR="00C639FE">
        <w:rPr>
          <w:noProof/>
        </w:rPr>
        <w:t>3</w:t>
      </w:r>
      <w:r w:rsidR="00C550C8">
        <w:rPr>
          <w:noProof/>
        </w:rPr>
        <w:fldChar w:fldCharType="end"/>
      </w:r>
      <w:r>
        <w:t>: Zjednodušení</w:t>
      </w:r>
      <w:bookmarkEnd w:id="24"/>
    </w:p>
    <w:p w:rsidR="002C08A7" w:rsidRDefault="00314B2A" w:rsidP="00D279E9">
      <w:pPr>
        <w:ind w:left="720"/>
      </w:pPr>
      <w:r>
        <w:pict>
          <v:shape id="_x0000_i1026" type="#_x0000_t75" style="width:122.4pt;height:118.8pt">
            <v:imagedata r:id="rId13" o:title="zjednoduseni tie fighter"/>
          </v:shape>
        </w:pict>
      </w:r>
    </w:p>
    <w:p w:rsidR="002C08A7" w:rsidRDefault="002C08A7" w:rsidP="00D279E9">
      <w:pPr>
        <w:ind w:firstLine="360"/>
      </w:pPr>
      <w:r>
        <w:t xml:space="preserve">Zdroj: </w:t>
      </w:r>
      <w:r w:rsidRPr="00BB2121">
        <w:t>Vlastní zpracování</w:t>
      </w:r>
    </w:p>
    <w:p w:rsidR="002C08A7" w:rsidRDefault="002C08A7" w:rsidP="00D279E9">
      <w:pPr>
        <w:ind w:left="360"/>
      </w:pPr>
      <w:r>
        <w:lastRenderedPageBreak/>
        <w:t>Nevadí</w:t>
      </w:r>
      <w:r w:rsidR="000B7953">
        <w:t>,</w:t>
      </w:r>
      <w:r>
        <w:t xml:space="preserve"> že obrázek je lehce nevzhledný, jako předloha pro </w:t>
      </w:r>
      <w:r w:rsidR="00964ECB">
        <w:t xml:space="preserve">další </w:t>
      </w:r>
      <w:r>
        <w:t>krok</w:t>
      </w:r>
      <w:r w:rsidR="00964ECB">
        <w:t>y</w:t>
      </w:r>
      <w:r>
        <w:t xml:space="preserve"> nám postačí.</w:t>
      </w:r>
    </w:p>
    <w:p w:rsidR="002C08A7" w:rsidRDefault="000B7953" w:rsidP="00D279E9">
      <w:pPr>
        <w:pStyle w:val="Odstavecseseznamem"/>
        <w:numPr>
          <w:ilvl w:val="0"/>
          <w:numId w:val="3"/>
        </w:numPr>
      </w:pPr>
      <w:r>
        <w:t>Přesuneme se do programu Pixila</w:t>
      </w:r>
      <w:r w:rsidR="00964ECB">
        <w:t>rt a v něm nakreslíme hrubou kostru podle předem zjednodušeného obrázku.</w:t>
      </w:r>
    </w:p>
    <w:p w:rsidR="00964ECB" w:rsidRDefault="00964ECB" w:rsidP="00D279E9">
      <w:pPr>
        <w:pStyle w:val="Titulek"/>
        <w:keepNext/>
        <w:ind w:firstLine="360"/>
      </w:pPr>
      <w:bookmarkStart w:id="25" w:name="_Toc94722292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4</w:t>
      </w:r>
      <w:r w:rsidR="00C550C8">
        <w:rPr>
          <w:noProof/>
        </w:rPr>
        <w:fldChar w:fldCharType="end"/>
      </w:r>
      <w:r>
        <w:t>: Obrys</w:t>
      </w:r>
      <w:bookmarkEnd w:id="25"/>
    </w:p>
    <w:p w:rsidR="00964ECB" w:rsidRDefault="00314B2A" w:rsidP="00D279E9">
      <w:pPr>
        <w:pStyle w:val="Odstavecseseznamem"/>
      </w:pPr>
      <w:r>
        <w:pict>
          <v:shape id="_x0000_i1027" type="#_x0000_t75" style="width:150pt;height:150pt">
            <v:imagedata r:id="rId14" o:title="tie frame"/>
          </v:shape>
        </w:pict>
      </w:r>
    </w:p>
    <w:p w:rsidR="00964ECB" w:rsidRDefault="00964ECB" w:rsidP="00D279E9">
      <w:pPr>
        <w:pStyle w:val="Odstavecseseznamem"/>
      </w:pPr>
      <w:r>
        <w:t xml:space="preserve">Zdroj: </w:t>
      </w:r>
      <w:r w:rsidRPr="00BB2121">
        <w:t>Vlastní zpracování</w:t>
      </w:r>
    </w:p>
    <w:p w:rsidR="00964ECB" w:rsidRDefault="00964ECB" w:rsidP="00D279E9">
      <w:pPr>
        <w:pStyle w:val="Odstavecseseznamem"/>
      </w:pPr>
    </w:p>
    <w:p w:rsidR="00964ECB" w:rsidRDefault="00964ECB" w:rsidP="00D279E9">
      <w:pPr>
        <w:pStyle w:val="Odstavecseseznamem"/>
        <w:numPr>
          <w:ilvl w:val="0"/>
          <w:numId w:val="3"/>
        </w:numPr>
      </w:pPr>
      <w:r>
        <w:t xml:space="preserve">Doplníme detaily a přidáme více barev. </w:t>
      </w:r>
    </w:p>
    <w:p w:rsidR="00964ECB" w:rsidRDefault="00964ECB" w:rsidP="00D279E9">
      <w:pPr>
        <w:pStyle w:val="Titulek"/>
        <w:keepNext/>
        <w:ind w:firstLine="360"/>
      </w:pPr>
      <w:bookmarkStart w:id="26" w:name="_Toc94722293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5</w:t>
      </w:r>
      <w:r w:rsidR="00C550C8">
        <w:rPr>
          <w:noProof/>
        </w:rPr>
        <w:fldChar w:fldCharType="end"/>
      </w:r>
      <w:r>
        <w:t>:</w:t>
      </w:r>
      <w:r w:rsidR="002311B5">
        <w:t>Tie Advanced</w:t>
      </w:r>
      <w:r>
        <w:t xml:space="preserve"> Finální verze textury</w:t>
      </w:r>
      <w:bookmarkEnd w:id="26"/>
    </w:p>
    <w:p w:rsidR="002C08A7" w:rsidRDefault="00314B2A" w:rsidP="00D279E9">
      <w:pPr>
        <w:pStyle w:val="Odstavecseseznamem"/>
      </w:pPr>
      <w:r>
        <w:pict>
          <v:shape id="_x0000_i1028" type="#_x0000_t75" style="width:144.6pt;height:132.6pt">
            <v:imagedata r:id="rId15" o:title="pixil-frame-0"/>
          </v:shape>
        </w:pict>
      </w:r>
    </w:p>
    <w:p w:rsidR="002C08A7" w:rsidRDefault="002C08A7" w:rsidP="00D279E9">
      <w:pPr>
        <w:pStyle w:val="Odstavecseseznamem"/>
      </w:pPr>
      <w:r>
        <w:t xml:space="preserve">Zdroj: </w:t>
      </w:r>
      <w:r w:rsidRPr="00BB2121">
        <w:t>Vlastní zpracování</w:t>
      </w:r>
    </w:p>
    <w:p w:rsidR="00964ECB" w:rsidRDefault="00964ECB" w:rsidP="00D279E9">
      <w:pPr>
        <w:pStyle w:val="Odstavecseseznamem"/>
      </w:pPr>
    </w:p>
    <w:p w:rsidR="002311B5" w:rsidRDefault="002C08A7" w:rsidP="00D279E9">
      <w:r>
        <w:t>Po překreslení do programu Pixil</w:t>
      </w:r>
      <w:r w:rsidR="00964ECB">
        <w:t>art vypadá obrázek nějak takto. Touto metodou byly vytvořeny všechny textury pro lodě. Tady je jejich porovnání předloha/výslede</w:t>
      </w:r>
      <w:r w:rsidR="002311B5">
        <w:t>k:</w:t>
      </w:r>
    </w:p>
    <w:p w:rsidR="002311B5" w:rsidRDefault="002311B5" w:rsidP="00D279E9">
      <w:pPr>
        <w:pStyle w:val="Titulek"/>
        <w:keepNext/>
      </w:pPr>
      <w:bookmarkStart w:id="27" w:name="_Toc94722294"/>
      <w:r>
        <w:lastRenderedPageBreak/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6</w:t>
      </w:r>
      <w:r w:rsidR="00C550C8">
        <w:rPr>
          <w:noProof/>
        </w:rPr>
        <w:fldChar w:fldCharType="end"/>
      </w:r>
      <w:r>
        <w:t>: Tie Fighter - Předloha</w:t>
      </w:r>
      <w:bookmarkEnd w:id="27"/>
    </w:p>
    <w:p w:rsidR="002311B5" w:rsidRDefault="00964ECB" w:rsidP="00D279E9">
      <w:r>
        <w:rPr>
          <w:noProof/>
          <w:lang w:eastAsia="ja-JP"/>
        </w:rPr>
        <w:drawing>
          <wp:inline distT="0" distB="0" distL="0" distR="0" wp14:anchorId="521F60F7" wp14:editId="18D7B914">
            <wp:extent cx="1158240" cy="1197922"/>
            <wp:effectExtent l="0" t="0" r="3810" b="2540"/>
            <wp:docPr id="1" name="Obrázek 1" descr="C:\Users\lukas\OneDrive\Dokumenty\DLOUHODOBKA\TIEfighter-Fath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ukas\OneDrive\Dokumenty\DLOUHODOBKA\TIEfighter-Fathea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406" cy="121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2311B5" w:rsidRDefault="002311B5" w:rsidP="00D279E9">
      <w:r>
        <w:t xml:space="preserve">Zdroj: </w:t>
      </w:r>
      <w:hyperlink r:id="rId17" w:history="1">
        <w:r w:rsidRPr="00F86337">
          <w:rPr>
            <w:rStyle w:val="Hypertextovodkaz"/>
          </w:rPr>
          <w:t>https://starwars.fandom.com/wiki/TIE_Advanced_v1</w:t>
        </w:r>
      </w:hyperlink>
      <w:r w:rsidR="00964ECB">
        <w:tab/>
      </w:r>
    </w:p>
    <w:p w:rsidR="002311B5" w:rsidRDefault="002311B5" w:rsidP="00D279E9">
      <w:pPr>
        <w:pStyle w:val="Titulek"/>
        <w:keepNext/>
      </w:pPr>
    </w:p>
    <w:p w:rsidR="002311B5" w:rsidRDefault="002311B5" w:rsidP="00D279E9">
      <w:pPr>
        <w:pStyle w:val="Titulek"/>
        <w:keepNext/>
      </w:pPr>
      <w:bookmarkStart w:id="28" w:name="_Toc94722295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7</w:t>
      </w:r>
      <w:r w:rsidR="00C550C8">
        <w:rPr>
          <w:noProof/>
        </w:rPr>
        <w:fldChar w:fldCharType="end"/>
      </w:r>
      <w:r>
        <w:t xml:space="preserve">: </w:t>
      </w:r>
      <w:r w:rsidR="00E144BA">
        <w:t>Tie Fighter- Textura</w:t>
      </w:r>
      <w:bookmarkEnd w:id="28"/>
    </w:p>
    <w:p w:rsidR="00964ECB" w:rsidRDefault="00964ECB" w:rsidP="00D279E9">
      <w:r>
        <w:rPr>
          <w:noProof/>
          <w:lang w:eastAsia="ja-JP"/>
        </w:rPr>
        <w:drawing>
          <wp:inline distT="0" distB="0" distL="0" distR="0">
            <wp:extent cx="1264920" cy="1264920"/>
            <wp:effectExtent l="0" t="0" r="0" b="0"/>
            <wp:docPr id="4" name="Obrázek 4" descr="C:\Users\lukas\OneDrive\Dokumenty\DLOUHODOBKA\tie fighter 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ukas\OneDrive\Dokumenty\DLOUHODOBKA\tie fighter HD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1B5" w:rsidRDefault="002311B5" w:rsidP="00D279E9">
      <w:r>
        <w:t>Zdroj: Vlastní zpracování</w:t>
      </w:r>
    </w:p>
    <w:p w:rsidR="0071301F" w:rsidRDefault="0071301F" w:rsidP="00D279E9"/>
    <w:p w:rsidR="002311B5" w:rsidRDefault="002311B5" w:rsidP="00D279E9">
      <w:pPr>
        <w:pStyle w:val="Titulek"/>
        <w:keepNext/>
      </w:pPr>
      <w:bookmarkStart w:id="29" w:name="_Toc94722296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8</w:t>
      </w:r>
      <w:r w:rsidR="00C550C8">
        <w:rPr>
          <w:noProof/>
        </w:rPr>
        <w:fldChar w:fldCharType="end"/>
      </w:r>
      <w:r w:rsidR="000D5BD0">
        <w:t xml:space="preserve">: Tie </w:t>
      </w:r>
      <w:proofErr w:type="spellStart"/>
      <w:r w:rsidR="000D5BD0">
        <w:t>Reaper</w:t>
      </w:r>
      <w:proofErr w:type="spellEnd"/>
      <w:r w:rsidR="000D5BD0">
        <w:t xml:space="preserve"> - Textura</w:t>
      </w:r>
      <w:bookmarkEnd w:id="29"/>
    </w:p>
    <w:p w:rsidR="0071301F" w:rsidRDefault="0071301F" w:rsidP="00D279E9">
      <w:r>
        <w:rPr>
          <w:noProof/>
          <w:lang w:eastAsia="ja-JP"/>
        </w:rPr>
        <w:drawing>
          <wp:inline distT="0" distB="0" distL="0" distR="0" wp14:anchorId="78C2645B" wp14:editId="5490F131">
            <wp:extent cx="1669415" cy="959878"/>
            <wp:effectExtent l="0" t="0" r="6985" b="0"/>
            <wp:docPr id="3" name="Obrázek 3" descr="C:\Users\lukas\OneDrive\Dokumenty\DLOUHODOBKA\TIE-Reaper-SWE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ukas\OneDrive\Dokumenty\DLOUHODOBKA\TIE-Reaper-SWES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40" cy="9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11B5">
        <w:t xml:space="preserve">                                </w:t>
      </w:r>
    </w:p>
    <w:p w:rsidR="0071301F" w:rsidRDefault="0071301F" w:rsidP="00D279E9">
      <w:r>
        <w:t xml:space="preserve">Zdroj: </w:t>
      </w:r>
      <w:hyperlink r:id="rId20" w:history="1">
        <w:r w:rsidRPr="002F2A7E">
          <w:rPr>
            <w:rStyle w:val="Hypertextovodkaz"/>
          </w:rPr>
          <w:t>https://starwars.fandom.com/wiki/Reaper</w:t>
        </w:r>
      </w:hyperlink>
    </w:p>
    <w:p w:rsidR="002311B5" w:rsidRDefault="002311B5" w:rsidP="00D279E9">
      <w:pPr>
        <w:pStyle w:val="Titulek"/>
        <w:keepNext/>
      </w:pPr>
    </w:p>
    <w:p w:rsidR="002311B5" w:rsidRDefault="002311B5" w:rsidP="00D279E9">
      <w:pPr>
        <w:pStyle w:val="Titulek"/>
        <w:keepNext/>
      </w:pPr>
      <w:bookmarkStart w:id="30" w:name="_Toc94722297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9</w:t>
      </w:r>
      <w:r w:rsidR="00C550C8">
        <w:rPr>
          <w:noProof/>
        </w:rPr>
        <w:fldChar w:fldCharType="end"/>
      </w:r>
      <w:r>
        <w:t xml:space="preserve">: </w:t>
      </w:r>
      <w:r w:rsidRPr="007A463D">
        <w:t xml:space="preserve">Tie </w:t>
      </w:r>
      <w:proofErr w:type="spellStart"/>
      <w:r>
        <w:t>Reaper</w:t>
      </w:r>
      <w:proofErr w:type="spellEnd"/>
      <w:r>
        <w:t xml:space="preserve"> </w:t>
      </w:r>
      <w:r w:rsidR="00E144BA">
        <w:t>- Textura</w:t>
      </w:r>
      <w:bookmarkEnd w:id="30"/>
    </w:p>
    <w:p w:rsidR="0071301F" w:rsidRDefault="002311B5" w:rsidP="00D279E9">
      <w:r>
        <w:rPr>
          <w:noProof/>
          <w:lang w:eastAsia="ja-JP"/>
        </w:rPr>
        <w:drawing>
          <wp:inline distT="0" distB="0" distL="0" distR="0" wp14:anchorId="7EBC7D9E" wp14:editId="202C0D63">
            <wp:extent cx="1165860" cy="1165860"/>
            <wp:effectExtent l="0" t="0" r="0" b="0"/>
            <wp:docPr id="10" name="Obrázek 10" descr="C:\Users\lukas\OneDrive\Dokumenty\DLOUHODOBKA\reaper 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ukas\OneDrive\Dokumenty\DLOUHODOBKA\reaper H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1B5" w:rsidRDefault="002311B5" w:rsidP="00D279E9">
      <w:r>
        <w:t>Zdroj: Vlastní zpracování</w:t>
      </w:r>
    </w:p>
    <w:p w:rsidR="002311B5" w:rsidRDefault="002311B5" w:rsidP="00D279E9">
      <w:r>
        <w:lastRenderedPageBreak/>
        <w:t xml:space="preserve">Toto jsou lodě </w:t>
      </w:r>
      <w:r w:rsidR="004D0E9B">
        <w:t xml:space="preserve">pro </w:t>
      </w:r>
      <w:r>
        <w:t xml:space="preserve">prvního hráče. Lodě </w:t>
      </w:r>
      <w:r w:rsidR="004D0E9B">
        <w:t xml:space="preserve">pro </w:t>
      </w:r>
      <w:r>
        <w:t xml:space="preserve">druhého hráče jsou následující: </w:t>
      </w:r>
    </w:p>
    <w:p w:rsidR="002311B5" w:rsidRDefault="002311B5" w:rsidP="00D279E9">
      <w:pPr>
        <w:pStyle w:val="Titulek"/>
        <w:keepNext/>
      </w:pPr>
    </w:p>
    <w:p w:rsidR="002311B5" w:rsidRDefault="002311B5" w:rsidP="00D279E9">
      <w:pPr>
        <w:pStyle w:val="Titulek"/>
        <w:keepNext/>
      </w:pPr>
      <w:bookmarkStart w:id="31" w:name="_Toc94722298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10</w:t>
      </w:r>
      <w:r w:rsidR="00C550C8">
        <w:rPr>
          <w:noProof/>
        </w:rPr>
        <w:fldChar w:fldCharType="end"/>
      </w:r>
      <w:r w:rsidR="00E144BA">
        <w:t>: X</w:t>
      </w:r>
      <w:r>
        <w:t>wing - Předloha</w:t>
      </w:r>
      <w:bookmarkEnd w:id="31"/>
    </w:p>
    <w:p w:rsidR="002311B5" w:rsidRDefault="002311B5" w:rsidP="00D279E9">
      <w:r>
        <w:rPr>
          <w:noProof/>
          <w:lang w:eastAsia="ja-JP"/>
        </w:rPr>
        <w:drawing>
          <wp:inline distT="0" distB="0" distL="0" distR="0">
            <wp:extent cx="2026920" cy="1281013"/>
            <wp:effectExtent l="0" t="0" r="0" b="0"/>
            <wp:docPr id="13" name="Obrázek 13" descr="https://static.wikia.nocookie.net/starwars/images/8/80/X-wing_Fathead.png/revision/latest/scale-to-width-down/500?cb=20161004003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wikia.nocookie.net/starwars/images/8/80/X-wing_Fathead.png/revision/latest/scale-to-width-down/500?cb=201610040038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185" cy="128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1B5" w:rsidRDefault="002311B5" w:rsidP="00D279E9">
      <w:r>
        <w:t xml:space="preserve">Zdroj: </w:t>
      </w:r>
      <w:hyperlink r:id="rId23" w:history="1">
        <w:r w:rsidRPr="002311B5">
          <w:rPr>
            <w:rStyle w:val="Hypertextovodkaz"/>
          </w:rPr>
          <w:t>https://starwars.fandom.com/wiki/T-65_X-wing_starfighter/Legends</w:t>
        </w:r>
      </w:hyperlink>
    </w:p>
    <w:p w:rsidR="00E144BA" w:rsidRDefault="00E144BA" w:rsidP="00D279E9">
      <w:pPr>
        <w:pStyle w:val="Titulek"/>
        <w:keepNext/>
      </w:pPr>
    </w:p>
    <w:p w:rsidR="00E144BA" w:rsidRDefault="00E144BA" w:rsidP="00D279E9">
      <w:pPr>
        <w:pStyle w:val="Titulek"/>
        <w:keepNext/>
      </w:pPr>
      <w:bookmarkStart w:id="32" w:name="_Toc94722299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11</w:t>
      </w:r>
      <w:r w:rsidR="00C550C8">
        <w:rPr>
          <w:noProof/>
        </w:rPr>
        <w:fldChar w:fldCharType="end"/>
      </w:r>
      <w:r>
        <w:t>: Xwing - Textura</w:t>
      </w:r>
      <w:bookmarkEnd w:id="32"/>
    </w:p>
    <w:p w:rsidR="002311B5" w:rsidRDefault="00E144BA" w:rsidP="00D279E9">
      <w:r>
        <w:rPr>
          <w:noProof/>
          <w:lang w:eastAsia="ja-JP"/>
        </w:rPr>
        <w:drawing>
          <wp:inline distT="0" distB="0" distL="0" distR="0" wp14:anchorId="07B1E7EE" wp14:editId="4F1B4F88">
            <wp:extent cx="2049780" cy="1656114"/>
            <wp:effectExtent l="0" t="0" r="7620" b="1270"/>
            <wp:docPr id="15" name="Obrázek 15" descr="C:\Users\lukas\OneDrive\Dokumenty\DLOUHODOBKA\Xwing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ukas\OneDrive\Dokumenty\DLOUHODOBKA\XwingH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30" cy="165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4BA" w:rsidRDefault="00E144BA" w:rsidP="00D279E9">
      <w:r>
        <w:t>Zdroj: Vlastní zpracování</w:t>
      </w:r>
    </w:p>
    <w:p w:rsidR="00E144BA" w:rsidRDefault="00E144BA" w:rsidP="00D279E9"/>
    <w:p w:rsidR="00E144BA" w:rsidRDefault="00E144BA" w:rsidP="00D279E9">
      <w:pPr>
        <w:pStyle w:val="Titulek"/>
        <w:keepNext/>
      </w:pPr>
      <w:bookmarkStart w:id="33" w:name="_Toc94722300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12</w:t>
      </w:r>
      <w:r w:rsidR="00C550C8">
        <w:rPr>
          <w:noProof/>
        </w:rPr>
        <w:fldChar w:fldCharType="end"/>
      </w:r>
      <w:r>
        <w:t>: Milenium Falcon - Předloha</w:t>
      </w:r>
      <w:bookmarkEnd w:id="33"/>
    </w:p>
    <w:p w:rsidR="002311B5" w:rsidRDefault="002311B5" w:rsidP="00D279E9">
      <w:r>
        <w:rPr>
          <w:noProof/>
          <w:lang w:eastAsia="ja-JP"/>
        </w:rPr>
        <w:drawing>
          <wp:inline distT="0" distB="0" distL="0" distR="0">
            <wp:extent cx="1752600" cy="1014179"/>
            <wp:effectExtent l="0" t="0" r="0" b="0"/>
            <wp:docPr id="14" name="Obrázek 14" descr="Millennium Falcon | Wookieepedia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illennium Falcon | Wookieepedia | Fando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190" cy="101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4BA" w:rsidRDefault="00E144BA" w:rsidP="00D279E9">
      <w:r>
        <w:t xml:space="preserve">Zdroj: </w:t>
      </w:r>
      <w:hyperlink r:id="rId26" w:history="1">
        <w:r w:rsidRPr="00E144BA">
          <w:rPr>
            <w:rStyle w:val="Hypertextovodkaz"/>
          </w:rPr>
          <w:t>https://starwars.fandom.com/wiki/Millennium_Falcon</w:t>
        </w:r>
      </w:hyperlink>
    </w:p>
    <w:p w:rsidR="00E144BA" w:rsidRDefault="00E144BA" w:rsidP="00D279E9">
      <w:pPr>
        <w:pStyle w:val="Titulek"/>
        <w:keepNext/>
      </w:pPr>
      <w:bookmarkStart w:id="34" w:name="_Toc94722301"/>
      <w:r>
        <w:lastRenderedPageBreak/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13</w:t>
      </w:r>
      <w:r w:rsidR="00C550C8">
        <w:rPr>
          <w:noProof/>
        </w:rPr>
        <w:fldChar w:fldCharType="end"/>
      </w:r>
      <w:r>
        <w:t>: Milenium Falcon - Textura</w:t>
      </w:r>
      <w:bookmarkEnd w:id="34"/>
    </w:p>
    <w:p w:rsidR="002311B5" w:rsidRDefault="00E144BA" w:rsidP="00D279E9">
      <w:r>
        <w:rPr>
          <w:noProof/>
          <w:lang w:eastAsia="ja-JP"/>
        </w:rPr>
        <w:drawing>
          <wp:inline distT="0" distB="0" distL="0" distR="0">
            <wp:extent cx="1554480" cy="1554480"/>
            <wp:effectExtent l="0" t="0" r="7620" b="7620"/>
            <wp:docPr id="16" name="Obrázek 16" descr="C:\Users\lukas\OneDrive\Dokumenty\DLOUHODOBKA\Milenium 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ukas\OneDrive\Dokumenty\DLOUHODOBKA\Milenium H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1B5" w:rsidRDefault="002311B5" w:rsidP="00D279E9"/>
    <w:p w:rsidR="00E144BA" w:rsidRDefault="00E144BA" w:rsidP="00D279E9">
      <w:pPr>
        <w:pStyle w:val="Titulek"/>
        <w:keepNext/>
      </w:pPr>
      <w:bookmarkStart w:id="35" w:name="_Toc94722302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14</w:t>
      </w:r>
      <w:r w:rsidR="00C550C8">
        <w:rPr>
          <w:noProof/>
        </w:rPr>
        <w:fldChar w:fldCharType="end"/>
      </w:r>
      <w:r>
        <w:t>: Ywing - Předloha</w:t>
      </w:r>
      <w:bookmarkEnd w:id="35"/>
    </w:p>
    <w:p w:rsidR="00E144BA" w:rsidRDefault="00E144BA" w:rsidP="00D279E9">
      <w:r>
        <w:rPr>
          <w:noProof/>
          <w:lang w:eastAsia="ja-JP"/>
        </w:rPr>
        <w:drawing>
          <wp:inline distT="0" distB="0" distL="0" distR="0">
            <wp:extent cx="2487790" cy="1638300"/>
            <wp:effectExtent l="0" t="0" r="8255" b="0"/>
            <wp:docPr id="17" name="Obrázek 17" descr="BTL Y-wing starfighter | Wookieepedia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BTL Y-wing starfighter | Wookieepedia | Fando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175" cy="164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4BA" w:rsidRDefault="00E144BA" w:rsidP="00D279E9">
      <w:r>
        <w:t xml:space="preserve">Zdroj: </w:t>
      </w:r>
      <w:hyperlink r:id="rId29" w:history="1">
        <w:r w:rsidRPr="00E144BA">
          <w:rPr>
            <w:rStyle w:val="Hypertextovodkaz"/>
          </w:rPr>
          <w:t>https://starwars.fandom.com/wiki/BTL_Y-wing_starfighter</w:t>
        </w:r>
      </w:hyperlink>
    </w:p>
    <w:p w:rsidR="00E144BA" w:rsidRDefault="00E144BA" w:rsidP="00D279E9">
      <w:pPr>
        <w:pStyle w:val="Titulek"/>
        <w:keepNext/>
      </w:pPr>
      <w:bookmarkStart w:id="36" w:name="_Toc94722303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15</w:t>
      </w:r>
      <w:r w:rsidR="00C550C8">
        <w:rPr>
          <w:noProof/>
        </w:rPr>
        <w:fldChar w:fldCharType="end"/>
      </w:r>
      <w:r>
        <w:t>: Ywing - Textura</w:t>
      </w:r>
      <w:bookmarkEnd w:id="36"/>
    </w:p>
    <w:p w:rsidR="00E144BA" w:rsidRDefault="00E144BA" w:rsidP="00D279E9">
      <w:pPr>
        <w:pStyle w:val="Titulek"/>
        <w:keepNext/>
      </w:pPr>
      <w:r>
        <w:rPr>
          <w:noProof/>
          <w:lang w:eastAsia="ja-JP"/>
        </w:rPr>
        <w:drawing>
          <wp:inline distT="0" distB="0" distL="0" distR="0">
            <wp:extent cx="1325880" cy="1325880"/>
            <wp:effectExtent l="0" t="0" r="7620" b="7620"/>
            <wp:docPr id="19" name="Obrázek 19" descr="C:\Users\lukas\OneDrive\Dokumenty\DLOUHODOBKA\Ywing 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ukas\OneDrive\Dokumenty\DLOUHODOBKA\Ywing H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4BA" w:rsidRDefault="00E144BA" w:rsidP="00D279E9">
      <w:r>
        <w:t>Zdroj: Vlastní zpracování</w:t>
      </w:r>
    </w:p>
    <w:p w:rsidR="00D279E9" w:rsidRDefault="00D279E9" w:rsidP="00D279E9">
      <w:pPr>
        <w:pStyle w:val="Nadpis2"/>
        <w:numPr>
          <w:ilvl w:val="0"/>
          <w:numId w:val="0"/>
        </w:numPr>
      </w:pPr>
      <w:r>
        <w:t xml:space="preserve"> </w:t>
      </w:r>
    </w:p>
    <w:p w:rsidR="00D279E9" w:rsidRPr="00D279E9" w:rsidRDefault="00D279E9" w:rsidP="00D279E9"/>
    <w:p w:rsidR="000D5BD0" w:rsidRDefault="000D5BD0" w:rsidP="00D279E9">
      <w:pPr>
        <w:pStyle w:val="Nadpis2"/>
      </w:pPr>
      <w:bookmarkStart w:id="37" w:name="_Toc94722472"/>
      <w:r>
        <w:lastRenderedPageBreak/>
        <w:t>Pozadí</w:t>
      </w:r>
      <w:bookmarkEnd w:id="37"/>
    </w:p>
    <w:p w:rsidR="000D5BD0" w:rsidRDefault="000D5BD0" w:rsidP="00D279E9">
      <w:r>
        <w:t>Pozadí bylo tvořeno druhou metodou</w:t>
      </w:r>
      <w:r w:rsidR="00F906F0">
        <w:t>,</w:t>
      </w:r>
      <w:r>
        <w:t xml:space="preserve"> zmiňovanou výše.  Pro hru bylo potřeba vytvořit dva druhy pozadí: </w:t>
      </w:r>
    </w:p>
    <w:p w:rsidR="000D5BD0" w:rsidRDefault="000D5BD0" w:rsidP="00D279E9">
      <w:pPr>
        <w:pStyle w:val="Odstavecseseznamem"/>
        <w:numPr>
          <w:ilvl w:val="0"/>
          <w:numId w:val="4"/>
        </w:numPr>
      </w:pPr>
      <w:r>
        <w:t>Vesmír</w:t>
      </w:r>
      <w:r w:rsidR="004D0E9B">
        <w:t>,</w:t>
      </w:r>
      <w:r>
        <w:t xml:space="preserve"> ve kterém probíhá samotná hra </w:t>
      </w:r>
    </w:p>
    <w:p w:rsidR="000D5BD0" w:rsidRDefault="000D5BD0" w:rsidP="00D279E9">
      <w:pPr>
        <w:pStyle w:val="Odstavecseseznamem"/>
        <w:numPr>
          <w:ilvl w:val="0"/>
          <w:numId w:val="4"/>
        </w:numPr>
      </w:pPr>
      <w:r>
        <w:t>Hangár pro menu výběru lodí</w:t>
      </w:r>
    </w:p>
    <w:p w:rsidR="00232C5B" w:rsidRDefault="000D5BD0" w:rsidP="00D279E9">
      <w:r>
        <w:t>Tvorba vesmíru byla prostá, šlo jen o to</w:t>
      </w:r>
      <w:r w:rsidR="00F906F0">
        <w:t>,</w:t>
      </w:r>
      <w:r>
        <w:t xml:space="preserve"> vytvořit černou plochu a na ní mnoho bílých hvězd. Výsledek pak vypadá nějak takto:</w:t>
      </w:r>
    </w:p>
    <w:p w:rsidR="00232C5B" w:rsidRDefault="00232C5B" w:rsidP="00D279E9">
      <w:pPr>
        <w:pStyle w:val="Titulek"/>
        <w:keepNext/>
      </w:pPr>
      <w:bookmarkStart w:id="38" w:name="_Toc94722304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16</w:t>
      </w:r>
      <w:r w:rsidR="00C550C8">
        <w:rPr>
          <w:noProof/>
        </w:rPr>
        <w:fldChar w:fldCharType="end"/>
      </w:r>
      <w:r>
        <w:t>: SPACE</w:t>
      </w:r>
      <w:bookmarkEnd w:id="38"/>
    </w:p>
    <w:p w:rsidR="000D5BD0" w:rsidRDefault="00314B2A" w:rsidP="00D279E9">
      <w:r>
        <w:pict>
          <v:shape id="_x0000_i1029" type="#_x0000_t75" style="width:226.2pt;height:127.8pt">
            <v:imagedata r:id="rId31" o:title="space"/>
          </v:shape>
        </w:pict>
      </w:r>
    </w:p>
    <w:p w:rsidR="00232C5B" w:rsidRDefault="00232C5B" w:rsidP="00D279E9">
      <w:r>
        <w:t>Zdroj: Vlastní zpracování</w:t>
      </w:r>
    </w:p>
    <w:p w:rsidR="001112EC" w:rsidRDefault="001112EC" w:rsidP="00D279E9"/>
    <w:p w:rsidR="000D5BD0" w:rsidRDefault="000D5BD0" w:rsidP="00D279E9">
      <w:r>
        <w:t xml:space="preserve">Hangár potom vypadá takto: </w:t>
      </w:r>
    </w:p>
    <w:p w:rsidR="00232C5B" w:rsidRDefault="00232C5B" w:rsidP="00D279E9">
      <w:pPr>
        <w:pStyle w:val="Titulek"/>
        <w:keepNext/>
      </w:pPr>
      <w:bookmarkStart w:id="39" w:name="_Toc94722305"/>
      <w:r>
        <w:t xml:space="preserve">Obrázek </w:t>
      </w:r>
      <w:r w:rsidR="00C550C8">
        <w:fldChar w:fldCharType="begin"/>
      </w:r>
      <w:r w:rsidR="00C550C8">
        <w:instrText xml:space="preserve"> SEQ Obrázek </w:instrText>
      </w:r>
      <w:r w:rsidR="00C550C8">
        <w:instrText xml:space="preserve">\* ARABIC </w:instrText>
      </w:r>
      <w:r w:rsidR="00C550C8">
        <w:fldChar w:fldCharType="separate"/>
      </w:r>
      <w:r w:rsidR="00C639FE">
        <w:rPr>
          <w:noProof/>
        </w:rPr>
        <w:t>17</w:t>
      </w:r>
      <w:r w:rsidR="00C550C8">
        <w:rPr>
          <w:noProof/>
        </w:rPr>
        <w:fldChar w:fldCharType="end"/>
      </w:r>
      <w:r>
        <w:t>: HANGAR</w:t>
      </w:r>
      <w:bookmarkEnd w:id="39"/>
    </w:p>
    <w:p w:rsidR="000D5BD0" w:rsidRDefault="00232C5B" w:rsidP="00D279E9">
      <w:r>
        <w:rPr>
          <w:noProof/>
          <w:lang w:eastAsia="ja-JP"/>
        </w:rPr>
        <w:drawing>
          <wp:inline distT="0" distB="0" distL="0" distR="0" wp14:anchorId="078B3A59" wp14:editId="034A1A3D">
            <wp:extent cx="2947622" cy="1661160"/>
            <wp:effectExtent l="0" t="0" r="5715" b="0"/>
            <wp:docPr id="21" name="Obrázek 21" descr="C:\Users\lukas\OneDrive\Dokumenty\DLOUHODOBKA\space-over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ukas\OneDrive\Dokumenty\DLOUHODOBKA\space-overlay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545" cy="167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C5B" w:rsidRDefault="00232C5B" w:rsidP="00D279E9">
      <w:r>
        <w:t>Zdroj: Vlastní zpracování</w:t>
      </w:r>
    </w:p>
    <w:p w:rsidR="001112EC" w:rsidRDefault="001112EC" w:rsidP="00D279E9"/>
    <w:p w:rsidR="00232C5B" w:rsidRDefault="00F906F0" w:rsidP="00D279E9">
      <w:r>
        <w:t>V jeho středu byl opět použit</w:t>
      </w:r>
      <w:r w:rsidR="00232C5B">
        <w:t xml:space="preserve"> obrázek vesmíru</w:t>
      </w:r>
      <w:r>
        <w:t>,</w:t>
      </w:r>
      <w:r w:rsidR="00232C5B">
        <w:t xml:space="preserve"> aby hangár vypadal, že je otevřený. </w:t>
      </w:r>
    </w:p>
    <w:p w:rsidR="008D4039" w:rsidRDefault="003F6DF5" w:rsidP="00D279E9">
      <w:pPr>
        <w:pStyle w:val="Nadpis1"/>
      </w:pPr>
      <w:bookmarkStart w:id="40" w:name="_Toc94722473"/>
      <w:r>
        <w:lastRenderedPageBreak/>
        <w:t>Programování</w:t>
      </w:r>
      <w:bookmarkEnd w:id="40"/>
    </w:p>
    <w:p w:rsidR="003F6DF5" w:rsidRDefault="004D0E9B" w:rsidP="00D279E9">
      <w:pPr>
        <w:pStyle w:val="Nadpis2"/>
      </w:pPr>
      <w:bookmarkStart w:id="41" w:name="_Toc94722474"/>
      <w:r>
        <w:t>P</w:t>
      </w:r>
      <w:r w:rsidR="003F6DF5">
        <w:t>rincipy vývoje her a herní</w:t>
      </w:r>
      <w:r w:rsidR="003F6DF5" w:rsidRPr="003F6DF5">
        <w:t xml:space="preserve"> mechaniky</w:t>
      </w:r>
      <w:bookmarkEnd w:id="41"/>
    </w:p>
    <w:p w:rsidR="00162B5A" w:rsidRDefault="003F6DF5" w:rsidP="00D279E9">
      <w:r>
        <w:t>V této kapitole se seznámíme s teoretickými postupy používanými herními vývojáři. Hry nejsou vlastně nic jiného</w:t>
      </w:r>
      <w:r w:rsidR="00F906F0">
        <w:t>,</w:t>
      </w:r>
      <w:r>
        <w:t xml:space="preserve"> než rychle se pohybující obrázky, které může uživatel do jisté míry </w:t>
      </w:r>
      <w:r w:rsidR="00162B5A">
        <w:t>ovlivňovat.</w:t>
      </w:r>
    </w:p>
    <w:p w:rsidR="00162B5A" w:rsidRDefault="00162B5A" w:rsidP="00D279E9">
      <w:pPr>
        <w:pStyle w:val="Nadpis3"/>
      </w:pPr>
      <w:bookmarkStart w:id="42" w:name="_Toc94722475"/>
      <w:r>
        <w:t>Vytvoření okna</w:t>
      </w:r>
      <w:bookmarkEnd w:id="42"/>
    </w:p>
    <w:p w:rsidR="00162B5A" w:rsidRDefault="004D0E9B" w:rsidP="00D279E9">
      <w:r>
        <w:t>Ještě než začne</w:t>
      </w:r>
      <w:r w:rsidR="00162B5A">
        <w:t>me s tvorbou hry</w:t>
      </w:r>
      <w:r>
        <w:t>,</w:t>
      </w:r>
      <w:r w:rsidR="00162B5A">
        <w:t xml:space="preserve"> musíme vytvořit funkční okno.  Něk</w:t>
      </w:r>
      <w:r w:rsidR="00F906F0">
        <w:t>teré knihovny nebo e</w:t>
      </w:r>
      <w:r w:rsidR="00162B5A">
        <w:t xml:space="preserve">nginy </w:t>
      </w:r>
      <w:r w:rsidR="00575B71">
        <w:t>umí</w:t>
      </w:r>
      <w:r w:rsidR="00162B5A">
        <w:t xml:space="preserve"> okno vytvořit automaticky, ale pygame tuto funkci nemá. </w:t>
      </w:r>
      <w:r w:rsidR="00575B71">
        <w:t>Vše</w:t>
      </w:r>
      <w:r w:rsidR="00162B5A">
        <w:t xml:space="preserve"> musíme </w:t>
      </w:r>
      <w:r w:rsidR="00575B71">
        <w:t>udělat</w:t>
      </w:r>
      <w:r w:rsidR="00162B5A">
        <w:t xml:space="preserve"> za </w:t>
      </w:r>
      <w:proofErr w:type="gramStart"/>
      <w:r w:rsidR="00575B71">
        <w:t>použiti</w:t>
      </w:r>
      <w:proofErr w:type="gramEnd"/>
      <w:r>
        <w:t xml:space="preserve"> jeho funkcí</w:t>
      </w:r>
      <w:r w:rsidR="00162B5A">
        <w:t>. První</w:t>
      </w:r>
      <w:r w:rsidR="00F906F0">
        <w:t>,</w:t>
      </w:r>
      <w:r w:rsidR="00162B5A">
        <w:t xml:space="preserve"> co musíme </w:t>
      </w:r>
      <w:r w:rsidR="00575B71">
        <w:t>udělat</w:t>
      </w:r>
      <w:r w:rsidR="00162B5A">
        <w:t xml:space="preserve"> pro </w:t>
      </w:r>
      <w:r w:rsidR="00575B71">
        <w:t>vytvoření</w:t>
      </w:r>
      <w:r w:rsidR="00162B5A">
        <w:t xml:space="preserve"> okna</w:t>
      </w:r>
      <w:r w:rsidR="00F906F0">
        <w:t>,</w:t>
      </w:r>
      <w:r w:rsidR="00162B5A">
        <w:t xml:space="preserve"> je funkce pygame </w:t>
      </w:r>
      <w:proofErr w:type="gramStart"/>
      <w:r w:rsidR="00162B5A">
        <w:t>init():</w:t>
      </w:r>
      <w:proofErr w:type="gramEnd"/>
    </w:p>
    <w:p w:rsidR="00162B5A" w:rsidRPr="00162B5A" w:rsidRDefault="00162B5A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162B5A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162B5A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162B5A">
        <w:rPr>
          <w:rFonts w:ascii="Consolas" w:hAnsi="Consolas"/>
          <w:color w:val="DCDCAA"/>
          <w:sz w:val="29"/>
          <w:szCs w:val="29"/>
          <w:lang w:eastAsia="ja-JP"/>
        </w:rPr>
        <w:t>init</w:t>
      </w:r>
      <w:proofErr w:type="spellEnd"/>
      <w:r w:rsidR="00575B71">
        <w:rPr>
          <w:rFonts w:ascii="Consolas" w:hAnsi="Consolas"/>
          <w:color w:val="D4D4D4"/>
          <w:sz w:val="29"/>
          <w:szCs w:val="29"/>
          <w:lang w:eastAsia="ja-JP"/>
        </w:rPr>
        <w:t>()</w:t>
      </w:r>
      <w:proofErr w:type="gramEnd"/>
    </w:p>
    <w:p w:rsidR="00162B5A" w:rsidRPr="00162B5A" w:rsidRDefault="00162B5A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162B5A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162B5A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162B5A">
        <w:rPr>
          <w:rFonts w:ascii="Consolas" w:hAnsi="Consolas"/>
          <w:color w:val="4EC9B0"/>
          <w:sz w:val="29"/>
          <w:szCs w:val="29"/>
          <w:lang w:eastAsia="ja-JP"/>
        </w:rPr>
        <w:t>font</w:t>
      </w:r>
      <w:proofErr w:type="gramEnd"/>
      <w:r w:rsidRPr="00162B5A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162B5A">
        <w:rPr>
          <w:rFonts w:ascii="Consolas" w:hAnsi="Consolas"/>
          <w:color w:val="DCDCAA"/>
          <w:sz w:val="29"/>
          <w:szCs w:val="29"/>
          <w:lang w:eastAsia="ja-JP"/>
        </w:rPr>
        <w:t>init</w:t>
      </w:r>
      <w:proofErr w:type="spellEnd"/>
      <w:proofErr w:type="gramEnd"/>
      <w:r w:rsidRPr="00162B5A">
        <w:rPr>
          <w:rFonts w:ascii="Consolas" w:hAnsi="Consolas"/>
          <w:color w:val="D4D4D4"/>
          <w:sz w:val="29"/>
          <w:szCs w:val="29"/>
          <w:lang w:eastAsia="ja-JP"/>
        </w:rPr>
        <w:t>()</w:t>
      </w:r>
    </w:p>
    <w:p w:rsidR="00162B5A" w:rsidRPr="00162B5A" w:rsidRDefault="00162B5A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162B5A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162B5A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162B5A">
        <w:rPr>
          <w:rFonts w:ascii="Consolas" w:hAnsi="Consolas"/>
          <w:color w:val="4EC9B0"/>
          <w:sz w:val="29"/>
          <w:szCs w:val="29"/>
          <w:lang w:eastAsia="ja-JP"/>
        </w:rPr>
        <w:t>mixer</w:t>
      </w:r>
      <w:proofErr w:type="gramEnd"/>
      <w:r w:rsidRPr="00162B5A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162B5A">
        <w:rPr>
          <w:rFonts w:ascii="Consolas" w:hAnsi="Consolas"/>
          <w:color w:val="DCDCAA"/>
          <w:sz w:val="29"/>
          <w:szCs w:val="29"/>
          <w:lang w:eastAsia="ja-JP"/>
        </w:rPr>
        <w:t>init</w:t>
      </w:r>
      <w:proofErr w:type="spellEnd"/>
      <w:proofErr w:type="gramEnd"/>
      <w:r w:rsidRPr="00162B5A">
        <w:rPr>
          <w:rFonts w:ascii="Consolas" w:hAnsi="Consolas"/>
          <w:color w:val="D4D4D4"/>
          <w:sz w:val="29"/>
          <w:szCs w:val="29"/>
          <w:lang w:eastAsia="ja-JP"/>
        </w:rPr>
        <w:t>()</w:t>
      </w:r>
    </w:p>
    <w:p w:rsidR="00162B5A" w:rsidRDefault="00575B71" w:rsidP="00D279E9">
      <w:r>
        <w:t>Tato funkce inicializuje samotnou knihovnu, a my ji tedy můžeme začít používat.</w:t>
      </w:r>
    </w:p>
    <w:p w:rsidR="00575B71" w:rsidRPr="00575B71" w:rsidRDefault="00575B71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75B71">
        <w:rPr>
          <w:rFonts w:ascii="Consolas" w:hAnsi="Consolas"/>
          <w:color w:val="4FC1FF"/>
          <w:sz w:val="29"/>
          <w:szCs w:val="29"/>
          <w:lang w:eastAsia="ja-JP"/>
        </w:rPr>
        <w:t>WIDTH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575B71">
        <w:rPr>
          <w:rFonts w:ascii="Consolas" w:hAnsi="Consolas"/>
          <w:color w:val="4FC1FF"/>
          <w:sz w:val="29"/>
          <w:szCs w:val="29"/>
          <w:lang w:eastAsia="ja-JP"/>
        </w:rPr>
        <w:t>HEIGHT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r w:rsidRPr="00575B71">
        <w:rPr>
          <w:rFonts w:ascii="Consolas" w:hAnsi="Consolas"/>
          <w:color w:val="B5CEA8"/>
          <w:sz w:val="29"/>
          <w:szCs w:val="29"/>
          <w:lang w:eastAsia="ja-JP"/>
        </w:rPr>
        <w:t>900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575B71">
        <w:rPr>
          <w:rFonts w:ascii="Consolas" w:hAnsi="Consolas"/>
          <w:color w:val="B5CEA8"/>
          <w:sz w:val="29"/>
          <w:szCs w:val="29"/>
          <w:lang w:eastAsia="ja-JP"/>
        </w:rPr>
        <w:t>500</w:t>
      </w:r>
    </w:p>
    <w:p w:rsidR="00575B71" w:rsidRPr="00575B71" w:rsidRDefault="00575B71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75B71">
        <w:rPr>
          <w:rFonts w:ascii="Consolas" w:hAnsi="Consolas"/>
          <w:color w:val="4FC1FF"/>
          <w:sz w:val="29"/>
          <w:szCs w:val="29"/>
          <w:lang w:eastAsia="ja-JP"/>
        </w:rPr>
        <w:t>WIN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proofErr w:type="spellStart"/>
      <w:r w:rsidRPr="00575B71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75B71">
        <w:rPr>
          <w:rFonts w:ascii="Consolas" w:hAnsi="Consolas"/>
          <w:color w:val="4EC9B0"/>
          <w:sz w:val="29"/>
          <w:szCs w:val="29"/>
          <w:lang w:eastAsia="ja-JP"/>
        </w:rPr>
        <w:t>display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75B71">
        <w:rPr>
          <w:rFonts w:ascii="Consolas" w:hAnsi="Consolas"/>
          <w:color w:val="DCDCAA"/>
          <w:sz w:val="29"/>
          <w:szCs w:val="29"/>
          <w:lang w:eastAsia="ja-JP"/>
        </w:rPr>
        <w:t>set_mode</w:t>
      </w:r>
      <w:proofErr w:type="spellEnd"/>
      <w:r w:rsidRPr="00575B71">
        <w:rPr>
          <w:rFonts w:ascii="Consolas" w:hAnsi="Consolas"/>
          <w:color w:val="D4D4D4"/>
          <w:sz w:val="29"/>
          <w:szCs w:val="29"/>
          <w:lang w:eastAsia="ja-JP"/>
        </w:rPr>
        <w:t>((</w:t>
      </w:r>
      <w:r w:rsidRPr="00575B71">
        <w:rPr>
          <w:rFonts w:ascii="Consolas" w:hAnsi="Consolas"/>
          <w:color w:val="4FC1FF"/>
          <w:sz w:val="29"/>
          <w:szCs w:val="29"/>
          <w:lang w:eastAsia="ja-JP"/>
        </w:rPr>
        <w:t>WIDTH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575B71">
        <w:rPr>
          <w:rFonts w:ascii="Consolas" w:hAnsi="Consolas"/>
          <w:color w:val="4FC1FF"/>
          <w:sz w:val="29"/>
          <w:szCs w:val="29"/>
          <w:lang w:eastAsia="ja-JP"/>
        </w:rPr>
        <w:t>HEIGHT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>))</w:t>
      </w:r>
    </w:p>
    <w:p w:rsidR="00575B71" w:rsidRDefault="00575B71" w:rsidP="00D279E9">
      <w:r>
        <w:t>Takto se vytvoří prázdné okno</w:t>
      </w:r>
      <w:r w:rsidR="004D0E9B">
        <w:t>,</w:t>
      </w:r>
      <w:r>
        <w:t xml:space="preserve"> které ale po spuštění není funkční. Musíme ještě přidat obnovovací frekvenci a možnost zavíraní okna, než bude vůbec možné s</w:t>
      </w:r>
      <w:r w:rsidR="004D0E9B">
        <w:t xml:space="preserve"> </w:t>
      </w:r>
      <w:r>
        <w:t>ním pracovat. Pro tyto dva požadavky ale musíme vytvořit cyklus While</w:t>
      </w:r>
      <w:r w:rsidR="004D0E9B">
        <w:t>, v něm</w:t>
      </w:r>
      <w:r w:rsidR="00F906F0">
        <w:t>ž</w:t>
      </w:r>
      <w:r w:rsidR="004D0E9B">
        <w:t xml:space="preserve"> </w:t>
      </w:r>
      <w:r>
        <w:t>pak budou vloženy funkce a třídy</w:t>
      </w:r>
      <w:r w:rsidR="00F906F0">
        <w:t>,</w:t>
      </w:r>
      <w:r>
        <w:t xml:space="preserve"> ovládající hru. </w:t>
      </w:r>
    </w:p>
    <w:p w:rsidR="00575B71" w:rsidRPr="00575B71" w:rsidRDefault="00575B71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75B71">
        <w:rPr>
          <w:rFonts w:ascii="Consolas" w:hAnsi="Consolas"/>
          <w:color w:val="4FC1FF"/>
          <w:sz w:val="29"/>
          <w:szCs w:val="29"/>
          <w:lang w:eastAsia="ja-JP"/>
        </w:rPr>
        <w:t>FPS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r w:rsidRPr="00575B71">
        <w:rPr>
          <w:rFonts w:ascii="Consolas" w:hAnsi="Consolas"/>
          <w:color w:val="B5CEA8"/>
          <w:sz w:val="29"/>
          <w:szCs w:val="29"/>
          <w:lang w:eastAsia="ja-JP"/>
        </w:rPr>
        <w:t>60</w:t>
      </w:r>
    </w:p>
    <w:p w:rsidR="00575B71" w:rsidRPr="00575B71" w:rsidRDefault="00575B71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75B71">
        <w:rPr>
          <w:rFonts w:ascii="Consolas" w:hAnsi="Consolas"/>
          <w:color w:val="569CD6"/>
          <w:sz w:val="29"/>
          <w:szCs w:val="29"/>
          <w:lang w:eastAsia="ja-JP"/>
        </w:rPr>
        <w:t>def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gramStart"/>
      <w:r w:rsidRPr="00575B71">
        <w:rPr>
          <w:rFonts w:ascii="Consolas" w:hAnsi="Consolas"/>
          <w:color w:val="DCDCAA"/>
          <w:sz w:val="29"/>
          <w:szCs w:val="29"/>
          <w:lang w:eastAsia="ja-JP"/>
        </w:rPr>
        <w:t>game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575B71">
        <w:rPr>
          <w:rFonts w:ascii="Consolas" w:hAnsi="Consolas"/>
          <w:color w:val="9CDCFE"/>
          <w:sz w:val="29"/>
          <w:szCs w:val="29"/>
          <w:lang w:eastAsia="ja-JP"/>
        </w:rPr>
        <w:t>WIN</w:t>
      </w:r>
      <w:proofErr w:type="gramEnd"/>
      <w:r w:rsidRPr="00575B71">
        <w:rPr>
          <w:rFonts w:ascii="Consolas" w:hAnsi="Consolas"/>
          <w:color w:val="D4D4D4"/>
          <w:sz w:val="29"/>
          <w:szCs w:val="29"/>
          <w:lang w:eastAsia="ja-JP"/>
        </w:rPr>
        <w:t>):</w:t>
      </w:r>
    </w:p>
    <w:p w:rsidR="00575B71" w:rsidRPr="00575B71" w:rsidRDefault="00575B71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r w:rsidRPr="00575B71">
        <w:rPr>
          <w:rFonts w:ascii="Consolas" w:hAnsi="Consolas"/>
          <w:color w:val="9CDCFE"/>
          <w:sz w:val="29"/>
          <w:szCs w:val="29"/>
          <w:lang w:eastAsia="ja-JP"/>
        </w:rPr>
        <w:t>run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r w:rsidRPr="00575B71">
        <w:rPr>
          <w:rFonts w:ascii="Consolas" w:hAnsi="Consolas"/>
          <w:color w:val="569CD6"/>
          <w:sz w:val="29"/>
          <w:szCs w:val="29"/>
          <w:lang w:eastAsia="ja-JP"/>
        </w:rPr>
        <w:t>True</w:t>
      </w:r>
    </w:p>
    <w:p w:rsidR="00575B71" w:rsidRPr="00575B71" w:rsidRDefault="00575B71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proofErr w:type="spellStart"/>
      <w:r w:rsidRPr="00575B71">
        <w:rPr>
          <w:rFonts w:ascii="Consolas" w:hAnsi="Consolas"/>
          <w:color w:val="C586C0"/>
          <w:sz w:val="29"/>
          <w:szCs w:val="29"/>
          <w:lang w:eastAsia="ja-JP"/>
        </w:rPr>
        <w:t>while</w:t>
      </w:r>
      <w:proofErr w:type="spellEnd"/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r w:rsidRPr="00575B71">
        <w:rPr>
          <w:rFonts w:ascii="Consolas" w:hAnsi="Consolas"/>
          <w:color w:val="9CDCFE"/>
          <w:sz w:val="29"/>
          <w:szCs w:val="29"/>
          <w:lang w:eastAsia="ja-JP"/>
        </w:rPr>
        <w:t>run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>:</w:t>
      </w:r>
    </w:p>
    <w:p w:rsidR="00575B71" w:rsidRPr="00575B71" w:rsidRDefault="00575B71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        </w:t>
      </w:r>
      <w:proofErr w:type="spellStart"/>
      <w:r w:rsidRPr="00575B71">
        <w:rPr>
          <w:rFonts w:ascii="Consolas" w:hAnsi="Consolas"/>
          <w:color w:val="9CDCFE"/>
          <w:sz w:val="29"/>
          <w:szCs w:val="29"/>
          <w:lang w:eastAsia="ja-JP"/>
        </w:rPr>
        <w:t>clock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75B71">
        <w:rPr>
          <w:rFonts w:ascii="Consolas" w:hAnsi="Consolas"/>
          <w:color w:val="DCDCAA"/>
          <w:sz w:val="29"/>
          <w:szCs w:val="29"/>
          <w:lang w:eastAsia="ja-JP"/>
        </w:rPr>
        <w:t>tick</w:t>
      </w:r>
      <w:proofErr w:type="spellEnd"/>
      <w:r w:rsidRPr="00575B71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575B71">
        <w:rPr>
          <w:rFonts w:ascii="Consolas" w:hAnsi="Consolas"/>
          <w:color w:val="4FC1FF"/>
          <w:sz w:val="29"/>
          <w:szCs w:val="29"/>
          <w:lang w:eastAsia="ja-JP"/>
        </w:rPr>
        <w:t>FPS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>)</w:t>
      </w:r>
    </w:p>
    <w:p w:rsidR="00575B71" w:rsidRPr="00575B71" w:rsidRDefault="00575B71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        </w:t>
      </w:r>
      <w:r w:rsidRPr="00575B71">
        <w:rPr>
          <w:rFonts w:ascii="Consolas" w:hAnsi="Consolas"/>
          <w:color w:val="C586C0"/>
          <w:sz w:val="29"/>
          <w:szCs w:val="29"/>
          <w:lang w:eastAsia="ja-JP"/>
        </w:rPr>
        <w:t>for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r w:rsidRPr="00575B71">
        <w:rPr>
          <w:rFonts w:ascii="Consolas" w:hAnsi="Consolas"/>
          <w:color w:val="9CDCFE"/>
          <w:sz w:val="29"/>
          <w:szCs w:val="29"/>
          <w:lang w:eastAsia="ja-JP"/>
        </w:rPr>
        <w:t>event</w:t>
      </w:r>
      <w:proofErr w:type="spellEnd"/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r w:rsidRPr="00575B71">
        <w:rPr>
          <w:rFonts w:ascii="Consolas" w:hAnsi="Consolas"/>
          <w:color w:val="C586C0"/>
          <w:sz w:val="29"/>
          <w:szCs w:val="29"/>
          <w:lang w:eastAsia="ja-JP"/>
        </w:rPr>
        <w:t>in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r w:rsidRPr="00575B71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75B71">
        <w:rPr>
          <w:rFonts w:ascii="Consolas" w:hAnsi="Consolas"/>
          <w:color w:val="4EC9B0"/>
          <w:sz w:val="29"/>
          <w:szCs w:val="29"/>
          <w:lang w:eastAsia="ja-JP"/>
        </w:rPr>
        <w:t>event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75B71">
        <w:rPr>
          <w:rFonts w:ascii="Consolas" w:hAnsi="Consolas"/>
          <w:color w:val="DCDCAA"/>
          <w:sz w:val="29"/>
          <w:szCs w:val="29"/>
          <w:lang w:eastAsia="ja-JP"/>
        </w:rPr>
        <w:t>get</w:t>
      </w:r>
      <w:proofErr w:type="spellEnd"/>
      <w:r w:rsidRPr="00575B71">
        <w:rPr>
          <w:rFonts w:ascii="Consolas" w:hAnsi="Consolas"/>
          <w:color w:val="D4D4D4"/>
          <w:sz w:val="29"/>
          <w:szCs w:val="29"/>
          <w:lang w:eastAsia="ja-JP"/>
        </w:rPr>
        <w:t>():</w:t>
      </w:r>
    </w:p>
    <w:p w:rsidR="00575B71" w:rsidRPr="00575B71" w:rsidRDefault="00575B71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            </w:t>
      </w:r>
      <w:proofErr w:type="spellStart"/>
      <w:r w:rsidRPr="00575B71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proofErr w:type="gramStart"/>
      <w:r w:rsidRPr="00575B71">
        <w:rPr>
          <w:rFonts w:ascii="Consolas" w:hAnsi="Consolas"/>
          <w:color w:val="9CDCFE"/>
          <w:sz w:val="29"/>
          <w:szCs w:val="29"/>
          <w:lang w:eastAsia="ja-JP"/>
        </w:rPr>
        <w:t>event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75B71">
        <w:rPr>
          <w:rFonts w:ascii="Consolas" w:hAnsi="Consolas"/>
          <w:color w:val="9CDCFE"/>
          <w:sz w:val="29"/>
          <w:szCs w:val="29"/>
          <w:lang w:eastAsia="ja-JP"/>
        </w:rPr>
        <w:t>type</w:t>
      </w:r>
      <w:proofErr w:type="spellEnd"/>
      <w:proofErr w:type="gramEnd"/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== </w:t>
      </w:r>
      <w:proofErr w:type="spellStart"/>
      <w:r w:rsidRPr="00575B71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75B71">
        <w:rPr>
          <w:rFonts w:ascii="Consolas" w:hAnsi="Consolas"/>
          <w:color w:val="9CDCFE"/>
          <w:sz w:val="29"/>
          <w:szCs w:val="29"/>
          <w:lang w:eastAsia="ja-JP"/>
        </w:rPr>
        <w:t>QUIT</w:t>
      </w:r>
      <w:proofErr w:type="spellEnd"/>
      <w:r w:rsidRPr="00575B71">
        <w:rPr>
          <w:rFonts w:ascii="Consolas" w:hAnsi="Consolas"/>
          <w:color w:val="D4D4D4"/>
          <w:sz w:val="29"/>
          <w:szCs w:val="29"/>
          <w:lang w:eastAsia="ja-JP"/>
        </w:rPr>
        <w:t>:</w:t>
      </w:r>
    </w:p>
    <w:p w:rsidR="00575B71" w:rsidRDefault="00575B71" w:rsidP="00D279E9">
      <w:pPr>
        <w:shd w:val="clear" w:color="auto" w:fill="1E1E1E"/>
        <w:spacing w:before="0" w:line="390" w:lineRule="atLeast"/>
        <w:rPr>
          <w:rFonts w:ascii="Consolas" w:hAnsi="Consolas"/>
          <w:color w:val="569CD6"/>
          <w:sz w:val="29"/>
          <w:szCs w:val="29"/>
          <w:lang w:eastAsia="ja-JP"/>
        </w:rPr>
      </w:pP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                </w:t>
      </w:r>
      <w:r w:rsidRPr="00575B71">
        <w:rPr>
          <w:rFonts w:ascii="Consolas" w:hAnsi="Consolas"/>
          <w:color w:val="9CDCFE"/>
          <w:sz w:val="29"/>
          <w:szCs w:val="29"/>
          <w:lang w:eastAsia="ja-JP"/>
        </w:rPr>
        <w:t>run</w:t>
      </w:r>
      <w:r w:rsidRPr="00575B71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r w:rsidRPr="00575B71">
        <w:rPr>
          <w:rFonts w:ascii="Consolas" w:hAnsi="Consolas"/>
          <w:color w:val="569CD6"/>
          <w:sz w:val="29"/>
          <w:szCs w:val="29"/>
          <w:lang w:eastAsia="ja-JP"/>
        </w:rPr>
        <w:t>False</w:t>
      </w:r>
    </w:p>
    <w:p w:rsidR="00232C5B" w:rsidRPr="00232C5B" w:rsidRDefault="00232C5B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232C5B">
        <w:rPr>
          <w:rFonts w:ascii="Consolas" w:hAnsi="Consolas"/>
          <w:color w:val="D4D4D4"/>
          <w:sz w:val="29"/>
          <w:szCs w:val="29"/>
          <w:lang w:eastAsia="ja-JP"/>
        </w:rPr>
        <w:t xml:space="preserve">        </w:t>
      </w:r>
      <w:proofErr w:type="spellStart"/>
      <w:proofErr w:type="gramStart"/>
      <w:r w:rsidRPr="00232C5B">
        <w:rPr>
          <w:rFonts w:ascii="Consolas" w:hAnsi="Consolas"/>
          <w:color w:val="4FC1FF"/>
          <w:sz w:val="29"/>
          <w:szCs w:val="29"/>
          <w:lang w:eastAsia="ja-JP"/>
        </w:rPr>
        <w:t>WIN</w:t>
      </w:r>
      <w:proofErr w:type="gramEnd"/>
      <w:r w:rsidRPr="00232C5B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232C5B">
        <w:rPr>
          <w:rFonts w:ascii="Consolas" w:hAnsi="Consolas"/>
          <w:color w:val="DCDCAA"/>
          <w:sz w:val="29"/>
          <w:szCs w:val="29"/>
          <w:lang w:eastAsia="ja-JP"/>
        </w:rPr>
        <w:t>blit</w:t>
      </w:r>
      <w:proofErr w:type="spellEnd"/>
      <w:proofErr w:type="gramEnd"/>
      <w:r w:rsidRPr="00232C5B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232C5B">
        <w:rPr>
          <w:rFonts w:ascii="Consolas" w:hAnsi="Consolas"/>
          <w:color w:val="4FC1FF"/>
          <w:sz w:val="29"/>
          <w:szCs w:val="29"/>
          <w:lang w:eastAsia="ja-JP"/>
        </w:rPr>
        <w:t>SPACE</w:t>
      </w:r>
      <w:r w:rsidRPr="00232C5B">
        <w:rPr>
          <w:rFonts w:ascii="Consolas" w:hAnsi="Consolas"/>
          <w:color w:val="D4D4D4"/>
          <w:sz w:val="29"/>
          <w:szCs w:val="29"/>
          <w:lang w:eastAsia="ja-JP"/>
        </w:rPr>
        <w:t>, (</w:t>
      </w:r>
      <w:r w:rsidRPr="00232C5B">
        <w:rPr>
          <w:rFonts w:ascii="Consolas" w:hAnsi="Consolas"/>
          <w:color w:val="B5CEA8"/>
          <w:sz w:val="29"/>
          <w:szCs w:val="29"/>
          <w:lang w:eastAsia="ja-JP"/>
        </w:rPr>
        <w:t>0</w:t>
      </w:r>
      <w:r w:rsidRPr="00232C5B">
        <w:rPr>
          <w:rFonts w:ascii="Consolas" w:hAnsi="Consolas"/>
          <w:color w:val="D4D4D4"/>
          <w:sz w:val="29"/>
          <w:szCs w:val="29"/>
          <w:lang w:eastAsia="ja-JP"/>
        </w:rPr>
        <w:t>,</w:t>
      </w:r>
      <w:r w:rsidRPr="00232C5B">
        <w:rPr>
          <w:rFonts w:ascii="Consolas" w:hAnsi="Consolas"/>
          <w:color w:val="B5CEA8"/>
          <w:sz w:val="29"/>
          <w:szCs w:val="29"/>
          <w:lang w:eastAsia="ja-JP"/>
        </w:rPr>
        <w:t>0</w:t>
      </w:r>
      <w:r w:rsidRPr="00232C5B">
        <w:rPr>
          <w:rFonts w:ascii="Consolas" w:hAnsi="Consolas"/>
          <w:color w:val="D4D4D4"/>
          <w:sz w:val="29"/>
          <w:szCs w:val="29"/>
          <w:lang w:eastAsia="ja-JP"/>
        </w:rPr>
        <w:t>))</w:t>
      </w:r>
    </w:p>
    <w:p w:rsidR="00232C5B" w:rsidRDefault="00232C5B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</w:rPr>
      </w:pPr>
      <w:r>
        <w:rPr>
          <w:rFonts w:ascii="Consolas" w:hAnsi="Consolas"/>
          <w:color w:val="D4D4D4"/>
          <w:sz w:val="29"/>
          <w:szCs w:val="29"/>
        </w:rPr>
        <w:t xml:space="preserve">        </w:t>
      </w:r>
      <w:r>
        <w:rPr>
          <w:rFonts w:ascii="Consolas" w:hAnsi="Consolas"/>
          <w:color w:val="4EC9B0"/>
          <w:sz w:val="29"/>
          <w:szCs w:val="29"/>
        </w:rPr>
        <w:t>pygame</w:t>
      </w:r>
      <w:r>
        <w:rPr>
          <w:rFonts w:ascii="Consolas" w:hAnsi="Consolas"/>
          <w:color w:val="D4D4D4"/>
          <w:sz w:val="29"/>
          <w:szCs w:val="29"/>
        </w:rPr>
        <w:t>.</w:t>
      </w:r>
      <w:proofErr w:type="gramStart"/>
      <w:r>
        <w:rPr>
          <w:rFonts w:ascii="Consolas" w:hAnsi="Consolas"/>
          <w:color w:val="4EC9B0"/>
          <w:sz w:val="29"/>
          <w:szCs w:val="29"/>
        </w:rPr>
        <w:t>display</w:t>
      </w:r>
      <w:proofErr w:type="gramEnd"/>
      <w:r>
        <w:rPr>
          <w:rFonts w:ascii="Consolas" w:hAnsi="Consolas"/>
          <w:color w:val="D4D4D4"/>
          <w:sz w:val="29"/>
          <w:szCs w:val="29"/>
        </w:rPr>
        <w:t>.</w:t>
      </w:r>
      <w:proofErr w:type="gramStart"/>
      <w:r>
        <w:rPr>
          <w:rFonts w:ascii="Consolas" w:hAnsi="Consolas"/>
          <w:color w:val="DCDCAA"/>
          <w:sz w:val="29"/>
          <w:szCs w:val="29"/>
        </w:rPr>
        <w:t>update</w:t>
      </w:r>
      <w:proofErr w:type="gramEnd"/>
      <w:r>
        <w:rPr>
          <w:rFonts w:ascii="Consolas" w:hAnsi="Consolas"/>
          <w:color w:val="D4D4D4"/>
          <w:sz w:val="29"/>
          <w:szCs w:val="29"/>
        </w:rPr>
        <w:t>()</w:t>
      </w:r>
    </w:p>
    <w:p w:rsidR="00575B71" w:rsidRDefault="00232C5B" w:rsidP="00D279E9">
      <w:r>
        <w:lastRenderedPageBreak/>
        <w:t xml:space="preserve"> </w:t>
      </w:r>
      <w:r w:rsidR="00575B71">
        <w:t>Do budoucna bude lepší ten</w:t>
      </w:r>
      <w:r w:rsidR="00F906F0">
        <w:t xml:space="preserve">to cyklus dát do samotné funkce. Bude totiž potřeba </w:t>
      </w:r>
      <w:r w:rsidR="00575B71">
        <w:t xml:space="preserve"> funkci game</w:t>
      </w:r>
      <w:r w:rsidR="00F906F0">
        <w:t xml:space="preserve"> volat</w:t>
      </w:r>
      <w:r w:rsidR="00575B71">
        <w:t xml:space="preserve"> z herního menu. </w:t>
      </w:r>
      <w:r>
        <w:t xml:space="preserve"> WIN (jméno proměnné našeho </w:t>
      </w:r>
      <w:proofErr w:type="gramStart"/>
      <w:r>
        <w:t>okna).blit</w:t>
      </w:r>
      <w:proofErr w:type="gramEnd"/>
      <w:r>
        <w:t xml:space="preserve"> umístí na okno obrázek (v tomto případě SPACE – pozadí) na souřadnice 0,0.</w:t>
      </w:r>
    </w:p>
    <w:p w:rsidR="00232C5B" w:rsidRPr="00162B5A" w:rsidRDefault="00232C5B" w:rsidP="00D279E9">
      <w:r>
        <w:t>Souřadnicový systém pygame je stejný</w:t>
      </w:r>
      <w:r w:rsidR="00F906F0">
        <w:t>,</w:t>
      </w:r>
      <w:r>
        <w:t xml:space="preserve"> jako kartézský souřadnicový systém</w:t>
      </w:r>
      <w:r w:rsidR="00F906F0">
        <w:t>,</w:t>
      </w:r>
      <w:r>
        <w:t xml:space="preserve"> s</w:t>
      </w:r>
      <w:r w:rsidR="004D0E9B">
        <w:t xml:space="preserve"> tou </w:t>
      </w:r>
      <w:r>
        <w:t>výjimkou</w:t>
      </w:r>
      <w:r w:rsidR="004D0E9B">
        <w:t>,</w:t>
      </w:r>
      <w:r w:rsidR="00F906F0">
        <w:t xml:space="preserve"> že po</w:t>
      </w:r>
      <w:r w:rsidR="00111A2D">
        <w:t>čátek</w:t>
      </w:r>
      <w:r w:rsidR="00F906F0">
        <w:t xml:space="preserve"> (</w:t>
      </w:r>
      <w:r>
        <w:t>tedy bod 0,0</w:t>
      </w:r>
      <w:r w:rsidR="00111A2D">
        <w:t>)</w:t>
      </w:r>
      <w:r>
        <w:t xml:space="preserve"> je v levém horním rohu. </w:t>
      </w:r>
    </w:p>
    <w:p w:rsidR="00162B5A" w:rsidRDefault="00162B5A" w:rsidP="00D279E9">
      <w:pPr>
        <w:pStyle w:val="Nadpis3"/>
      </w:pPr>
      <w:bookmarkStart w:id="43" w:name="_Toc94722476"/>
      <w:r>
        <w:t>Surface, rect</w:t>
      </w:r>
      <w:bookmarkEnd w:id="43"/>
    </w:p>
    <w:p w:rsidR="005A744D" w:rsidRDefault="00162B5A" w:rsidP="00D279E9">
      <w:r>
        <w:t>Surface (p</w:t>
      </w:r>
      <w:r w:rsidR="005A744D">
        <w:t>ovr</w:t>
      </w:r>
      <w:r w:rsidR="004D0E9B">
        <w:t xml:space="preserve">ch) a </w:t>
      </w:r>
      <w:proofErr w:type="gramStart"/>
      <w:r w:rsidR="004D0E9B">
        <w:t>rect(zkráceně</w:t>
      </w:r>
      <w:proofErr w:type="gramEnd"/>
      <w:r w:rsidR="004D0E9B">
        <w:t xml:space="preserve"> rectangle) </w:t>
      </w:r>
      <w:r w:rsidR="005A744D">
        <w:t>jsou datové</w:t>
      </w:r>
      <w:r>
        <w:t xml:space="preserve"> typ</w:t>
      </w:r>
      <w:r w:rsidR="005A744D">
        <w:t>y</w:t>
      </w:r>
      <w:r>
        <w:t xml:space="preserve"> knihovny pygame. Oba nám dovolují</w:t>
      </w:r>
      <w:r w:rsidR="00F34019">
        <w:t xml:space="preserve"> vytvořit v proměnné obrázek nebo tvar</w:t>
      </w:r>
      <w:r w:rsidR="005A744D">
        <w:t>. Pro obrázek můžeme použít tuto funkci:</w:t>
      </w:r>
    </w:p>
    <w:p w:rsidR="005A744D" w:rsidRPr="005A744D" w:rsidRDefault="005A744D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A744D">
        <w:rPr>
          <w:rFonts w:ascii="Consolas" w:hAnsi="Consolas"/>
          <w:color w:val="4FC1FF"/>
          <w:sz w:val="29"/>
          <w:szCs w:val="29"/>
          <w:lang w:eastAsia="ja-JP"/>
        </w:rPr>
        <w:t>X_WING_IMG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 xml:space="preserve">= </w:t>
      </w:r>
      <w:proofErr w:type="spellStart"/>
      <w:r w:rsidRPr="005A744D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4EC9B0"/>
          <w:sz w:val="29"/>
          <w:szCs w:val="29"/>
          <w:lang w:eastAsia="ja-JP"/>
        </w:rPr>
        <w:t>image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DCDCAA"/>
          <w:sz w:val="29"/>
          <w:szCs w:val="29"/>
          <w:lang w:eastAsia="ja-JP"/>
        </w:rPr>
        <w:t>load</w:t>
      </w:r>
      <w:proofErr w:type="spellEnd"/>
      <w:r w:rsidRPr="005A744D">
        <w:rPr>
          <w:rFonts w:ascii="Consolas" w:hAnsi="Consolas"/>
          <w:color w:val="D4D4D4"/>
          <w:sz w:val="29"/>
          <w:szCs w:val="29"/>
          <w:lang w:eastAsia="ja-JP"/>
        </w:rPr>
        <w:t>(</w:t>
      </w:r>
      <w:proofErr w:type="spellStart"/>
      <w:r w:rsidRPr="005A744D">
        <w:rPr>
          <w:rFonts w:ascii="Consolas" w:hAnsi="Consolas"/>
          <w:color w:val="4EC9B0"/>
          <w:sz w:val="29"/>
          <w:szCs w:val="29"/>
          <w:lang w:eastAsia="ja-JP"/>
        </w:rPr>
        <w:t>os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9CDCFE"/>
          <w:sz w:val="29"/>
          <w:szCs w:val="29"/>
          <w:lang w:eastAsia="ja-JP"/>
        </w:rPr>
        <w:t>path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DCDCAA"/>
          <w:sz w:val="29"/>
          <w:szCs w:val="29"/>
          <w:lang w:eastAsia="ja-JP"/>
        </w:rPr>
        <w:t>join</w:t>
      </w:r>
      <w:proofErr w:type="spellEnd"/>
      <w:r w:rsidRPr="005A744D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5A744D">
        <w:rPr>
          <w:rFonts w:ascii="Consolas" w:hAnsi="Consolas"/>
          <w:color w:val="CE9178"/>
          <w:sz w:val="29"/>
          <w:szCs w:val="29"/>
          <w:lang w:eastAsia="ja-JP"/>
        </w:rPr>
        <w:t>'</w:t>
      </w:r>
      <w:proofErr w:type="spellStart"/>
      <w:r w:rsidRPr="005A744D">
        <w:rPr>
          <w:rFonts w:ascii="Consolas" w:hAnsi="Consolas"/>
          <w:color w:val="CE9178"/>
          <w:sz w:val="29"/>
          <w:szCs w:val="29"/>
          <w:lang w:eastAsia="ja-JP"/>
        </w:rPr>
        <w:t>textures</w:t>
      </w:r>
      <w:proofErr w:type="spellEnd"/>
      <w:r w:rsidRPr="005A744D">
        <w:rPr>
          <w:rFonts w:ascii="Consolas" w:hAnsi="Consolas"/>
          <w:color w:val="CE9178"/>
          <w:sz w:val="29"/>
          <w:szCs w:val="29"/>
          <w:lang w:eastAsia="ja-JP"/>
        </w:rPr>
        <w:t>'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,</w:t>
      </w:r>
      <w:r w:rsidRPr="005A744D">
        <w:rPr>
          <w:rFonts w:ascii="Consolas" w:hAnsi="Consolas"/>
          <w:color w:val="CE9178"/>
          <w:sz w:val="29"/>
          <w:szCs w:val="29"/>
          <w:lang w:eastAsia="ja-JP"/>
        </w:rPr>
        <w:t>'rebellion'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5A744D">
        <w:rPr>
          <w:rFonts w:ascii="Consolas" w:hAnsi="Consolas"/>
          <w:color w:val="CE9178"/>
          <w:sz w:val="29"/>
          <w:szCs w:val="29"/>
          <w:lang w:eastAsia="ja-JP"/>
        </w:rPr>
        <w:t>'Xwing.png'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))</w:t>
      </w:r>
    </w:p>
    <w:p w:rsidR="005A744D" w:rsidRDefault="005A744D" w:rsidP="00D279E9">
      <w:r>
        <w:t>Tady používáme knihovnu pygame</w:t>
      </w:r>
      <w:r w:rsidR="004D0E9B">
        <w:t>, ale i os. Do proměn</w:t>
      </w:r>
      <w:r>
        <w:t>né ukládáme cestu obrázku, jeho</w:t>
      </w:r>
      <w:r w:rsidR="00111A2D">
        <w:t>ž</w:t>
      </w:r>
      <w:r>
        <w:t xml:space="preserve"> parametry jsou ale nevyhovující, takže použijeme funkci pro změnu velikosti a otočení.</w:t>
      </w:r>
    </w:p>
    <w:p w:rsidR="005A744D" w:rsidRPr="005A744D" w:rsidRDefault="005A744D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A744D">
        <w:rPr>
          <w:rFonts w:ascii="Consolas" w:hAnsi="Consolas"/>
          <w:color w:val="4FC1FF"/>
          <w:sz w:val="29"/>
          <w:szCs w:val="29"/>
          <w:lang w:eastAsia="ja-JP"/>
        </w:rPr>
        <w:t>X_WIN</w:t>
      </w:r>
      <w:r w:rsidR="00AD6580">
        <w:rPr>
          <w:rFonts w:ascii="Consolas" w:hAnsi="Consolas"/>
          <w:color w:val="4FC1FF"/>
          <w:sz w:val="29"/>
          <w:szCs w:val="29"/>
          <w:lang w:eastAsia="ja-JP"/>
        </w:rPr>
        <w:t>G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 xml:space="preserve">= </w:t>
      </w:r>
      <w:proofErr w:type="spellStart"/>
      <w:r w:rsidRPr="005A744D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4EC9B0"/>
          <w:sz w:val="29"/>
          <w:szCs w:val="29"/>
          <w:lang w:eastAsia="ja-JP"/>
        </w:rPr>
        <w:t>transform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DCDCAA"/>
          <w:sz w:val="29"/>
          <w:szCs w:val="29"/>
          <w:lang w:eastAsia="ja-JP"/>
        </w:rPr>
        <w:t>rotate</w:t>
      </w:r>
      <w:proofErr w:type="spellEnd"/>
      <w:r w:rsidRPr="005A744D">
        <w:rPr>
          <w:rFonts w:ascii="Consolas" w:hAnsi="Consolas"/>
          <w:color w:val="D4D4D4"/>
          <w:sz w:val="29"/>
          <w:szCs w:val="29"/>
          <w:lang w:eastAsia="ja-JP"/>
        </w:rPr>
        <w:t>(</w:t>
      </w:r>
      <w:proofErr w:type="spellStart"/>
      <w:r w:rsidRPr="005A744D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4EC9B0"/>
          <w:sz w:val="29"/>
          <w:szCs w:val="29"/>
          <w:lang w:eastAsia="ja-JP"/>
        </w:rPr>
        <w:t>transform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DCDCAA"/>
          <w:sz w:val="29"/>
          <w:szCs w:val="29"/>
          <w:lang w:eastAsia="ja-JP"/>
        </w:rPr>
        <w:t>scale</w:t>
      </w:r>
      <w:proofErr w:type="spellEnd"/>
      <w:r w:rsidRPr="005A744D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5A744D">
        <w:rPr>
          <w:rFonts w:ascii="Consolas" w:hAnsi="Consolas"/>
          <w:color w:val="4FC1FF"/>
          <w:sz w:val="29"/>
          <w:szCs w:val="29"/>
          <w:lang w:eastAsia="ja-JP"/>
        </w:rPr>
        <w:t>X_WING_IMG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, (</w:t>
      </w:r>
      <w:r w:rsidRPr="005A744D">
        <w:rPr>
          <w:rFonts w:ascii="Consolas" w:hAnsi="Consolas"/>
          <w:color w:val="B5CEA8"/>
          <w:sz w:val="29"/>
          <w:szCs w:val="29"/>
          <w:lang w:eastAsia="ja-JP"/>
        </w:rPr>
        <w:t>60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,</w:t>
      </w:r>
      <w:r w:rsidRPr="005A744D">
        <w:rPr>
          <w:rFonts w:ascii="Consolas" w:hAnsi="Consolas"/>
          <w:color w:val="B5CEA8"/>
          <w:sz w:val="29"/>
          <w:szCs w:val="29"/>
          <w:lang w:eastAsia="ja-JP"/>
        </w:rPr>
        <w:t>60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 xml:space="preserve">)), </w:t>
      </w:r>
      <w:r w:rsidRPr="005A744D">
        <w:rPr>
          <w:rFonts w:ascii="Consolas" w:hAnsi="Consolas"/>
          <w:color w:val="B5CEA8"/>
          <w:sz w:val="29"/>
          <w:szCs w:val="29"/>
          <w:lang w:eastAsia="ja-JP"/>
        </w:rPr>
        <w:t>0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)</w:t>
      </w:r>
    </w:p>
    <w:p w:rsidR="005A744D" w:rsidRDefault="005A744D" w:rsidP="00D279E9">
      <w:r>
        <w:t>Transformujeme obrázek na velikost 60x60px</w:t>
      </w:r>
      <w:r w:rsidR="00111A2D">
        <w:t>. T</w:t>
      </w:r>
      <w:r>
        <w:t>ato velikost odpovídá velikosti našeho okna. Rotace je nastavená na 0°</w:t>
      </w:r>
      <w:r w:rsidR="004D0E9B">
        <w:t>,</w:t>
      </w:r>
      <w:r>
        <w:t xml:space="preserve"> protože obrázek otáčet vůbec nechceme. </w:t>
      </w:r>
    </w:p>
    <w:p w:rsidR="005A744D" w:rsidRPr="005A744D" w:rsidRDefault="005A744D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5A744D">
        <w:rPr>
          <w:rFonts w:ascii="Consolas" w:hAnsi="Consolas"/>
          <w:color w:val="4FC1FF"/>
          <w:sz w:val="29"/>
          <w:szCs w:val="29"/>
          <w:lang w:eastAsia="ja-JP"/>
        </w:rPr>
        <w:t>TIE_ADVANCED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 xml:space="preserve">= </w:t>
      </w:r>
      <w:proofErr w:type="spellStart"/>
      <w:r w:rsidRPr="005A744D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4EC9B0"/>
          <w:sz w:val="29"/>
          <w:szCs w:val="29"/>
          <w:lang w:eastAsia="ja-JP"/>
        </w:rPr>
        <w:t>transform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DCDCAA"/>
          <w:sz w:val="29"/>
          <w:szCs w:val="29"/>
          <w:lang w:eastAsia="ja-JP"/>
        </w:rPr>
        <w:t>rotate</w:t>
      </w:r>
      <w:proofErr w:type="spellEnd"/>
      <w:r w:rsidRPr="005A744D">
        <w:rPr>
          <w:rFonts w:ascii="Consolas" w:hAnsi="Consolas"/>
          <w:color w:val="D4D4D4"/>
          <w:sz w:val="29"/>
          <w:szCs w:val="29"/>
          <w:lang w:eastAsia="ja-JP"/>
        </w:rPr>
        <w:t>(</w:t>
      </w:r>
      <w:proofErr w:type="spellStart"/>
      <w:r w:rsidRPr="005A744D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4EC9B0"/>
          <w:sz w:val="29"/>
          <w:szCs w:val="29"/>
          <w:lang w:eastAsia="ja-JP"/>
        </w:rPr>
        <w:t>transform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5A744D">
        <w:rPr>
          <w:rFonts w:ascii="Consolas" w:hAnsi="Consolas"/>
          <w:color w:val="DCDCAA"/>
          <w:sz w:val="29"/>
          <w:szCs w:val="29"/>
          <w:lang w:eastAsia="ja-JP"/>
        </w:rPr>
        <w:t>scale</w:t>
      </w:r>
      <w:proofErr w:type="spellEnd"/>
      <w:r w:rsidRPr="005A744D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5A744D">
        <w:rPr>
          <w:rFonts w:ascii="Consolas" w:hAnsi="Consolas"/>
          <w:color w:val="4FC1FF"/>
          <w:sz w:val="29"/>
          <w:szCs w:val="29"/>
          <w:lang w:eastAsia="ja-JP"/>
        </w:rPr>
        <w:t>TIE_IMG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, (</w:t>
      </w:r>
      <w:r w:rsidRPr="005A744D">
        <w:rPr>
          <w:rFonts w:ascii="Consolas" w:hAnsi="Consolas"/>
          <w:color w:val="B5CEA8"/>
          <w:sz w:val="29"/>
          <w:szCs w:val="29"/>
          <w:lang w:eastAsia="ja-JP"/>
        </w:rPr>
        <w:t>50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,</w:t>
      </w:r>
      <w:r w:rsidRPr="005A744D">
        <w:rPr>
          <w:rFonts w:ascii="Consolas" w:hAnsi="Consolas"/>
          <w:color w:val="B5CEA8"/>
          <w:sz w:val="29"/>
          <w:szCs w:val="29"/>
          <w:lang w:eastAsia="ja-JP"/>
        </w:rPr>
        <w:t>50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 xml:space="preserve">)), </w:t>
      </w:r>
      <w:r w:rsidRPr="005A744D">
        <w:rPr>
          <w:rFonts w:ascii="Consolas" w:hAnsi="Consolas"/>
          <w:color w:val="B5CEA8"/>
          <w:sz w:val="29"/>
          <w:szCs w:val="29"/>
          <w:lang w:eastAsia="ja-JP"/>
        </w:rPr>
        <w:t>180</w:t>
      </w:r>
      <w:r w:rsidRPr="005A744D">
        <w:rPr>
          <w:rFonts w:ascii="Consolas" w:hAnsi="Consolas"/>
          <w:color w:val="D4D4D4"/>
          <w:sz w:val="29"/>
          <w:szCs w:val="29"/>
          <w:lang w:eastAsia="ja-JP"/>
        </w:rPr>
        <w:t>)</w:t>
      </w:r>
    </w:p>
    <w:p w:rsidR="00232C5B" w:rsidRDefault="005A744D" w:rsidP="00D279E9">
      <w:r>
        <w:t>V tomto případe je otočení žádoucí</w:t>
      </w:r>
      <w:r w:rsidR="004D0E9B">
        <w:t>,</w:t>
      </w:r>
      <w:r>
        <w:t xml:space="preserve"> protože chceme</w:t>
      </w:r>
      <w:r w:rsidR="004D0E9B">
        <w:t>,</w:t>
      </w:r>
      <w:r>
        <w:t xml:space="preserve"> aby byl</w:t>
      </w:r>
      <w:r w:rsidR="00111A2D">
        <w:t>y obrázky otočené jeden proti druhému</w:t>
      </w:r>
      <w:r w:rsidR="004D0E9B">
        <w:t>,</w:t>
      </w:r>
      <w:r w:rsidR="00232C5B">
        <w:t xml:space="preserve"> viz obrázek </w:t>
      </w:r>
      <w:proofErr w:type="gramStart"/>
      <w:r w:rsidR="00232C5B">
        <w:t>č.19</w:t>
      </w:r>
      <w:proofErr w:type="gramEnd"/>
      <w:r>
        <w:t>.</w:t>
      </w:r>
    </w:p>
    <w:p w:rsidR="005A744D" w:rsidRDefault="005A744D" w:rsidP="00D279E9"/>
    <w:p w:rsidR="00CC7C09" w:rsidRDefault="00CC7C09" w:rsidP="00D279E9">
      <w:pPr>
        <w:pStyle w:val="Nadpis3"/>
      </w:pPr>
      <w:bookmarkStart w:id="44" w:name="_Toc94722477"/>
      <w:r>
        <w:t>Pohyb obrázků, vstupy od uživatele</w:t>
      </w:r>
      <w:bookmarkEnd w:id="44"/>
    </w:p>
    <w:p w:rsidR="00111A2D" w:rsidRDefault="00CC7C09" w:rsidP="00111A2D">
      <w:r>
        <w:t xml:space="preserve">Jsou 2 </w:t>
      </w:r>
      <w:r w:rsidR="00F34019">
        <w:t>hlavní způsoby</w:t>
      </w:r>
      <w:r w:rsidR="000D5246">
        <w:t>,</w:t>
      </w:r>
      <w:r w:rsidR="00F34019">
        <w:t xml:space="preserve"> </w:t>
      </w:r>
      <w:r w:rsidR="00111A2D">
        <w:t xml:space="preserve">jak zaznamenat vstupy uživatele: </w:t>
      </w:r>
    </w:p>
    <w:p w:rsidR="00111A2D" w:rsidRDefault="00111A2D" w:rsidP="00111A2D">
      <w:r>
        <w:t xml:space="preserve">1. </w:t>
      </w:r>
      <w:r w:rsidR="00F34019">
        <w:t xml:space="preserve">pomocí </w:t>
      </w:r>
      <w:r w:rsidR="00F34019" w:rsidRPr="00F34019">
        <w:t>pygame.key.get_pressed()</w:t>
      </w:r>
      <w:r w:rsidR="00F34019">
        <w:t xml:space="preserve">. </w:t>
      </w:r>
    </w:p>
    <w:p w:rsidR="00111A2D" w:rsidRPr="00111A2D" w:rsidRDefault="00111A2D" w:rsidP="00111A2D"/>
    <w:p w:rsidR="00CC7C09" w:rsidRPr="00CC7C09" w:rsidRDefault="00CC7C09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CC7C09">
        <w:rPr>
          <w:rFonts w:ascii="Consolas" w:hAnsi="Consolas"/>
          <w:color w:val="9CDCFE"/>
          <w:sz w:val="29"/>
          <w:szCs w:val="29"/>
          <w:lang w:eastAsia="ja-JP"/>
        </w:rPr>
        <w:lastRenderedPageBreak/>
        <w:t>keys_pressed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r w:rsidRPr="00CC7C09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CC7C09">
        <w:rPr>
          <w:rFonts w:ascii="Consolas" w:hAnsi="Consolas"/>
          <w:color w:val="4EC9B0"/>
          <w:sz w:val="29"/>
          <w:szCs w:val="29"/>
          <w:lang w:eastAsia="ja-JP"/>
        </w:rPr>
        <w:t>key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CC7C09">
        <w:rPr>
          <w:rFonts w:ascii="Consolas" w:hAnsi="Consolas"/>
          <w:color w:val="DCDCAA"/>
          <w:sz w:val="29"/>
          <w:szCs w:val="29"/>
          <w:lang w:eastAsia="ja-JP"/>
        </w:rPr>
        <w:t>get_pressed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()</w:t>
      </w:r>
    </w:p>
    <w:p w:rsidR="00CC7C09" w:rsidRPr="00CC7C09" w:rsidRDefault="00CC7C09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        </w:t>
      </w:r>
      <w:proofErr w:type="spellStart"/>
      <w:r w:rsidRPr="00CC7C09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keys_pressed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[</w:t>
      </w:r>
      <w:proofErr w:type="spellStart"/>
      <w:r w:rsidRPr="00CC7C09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K_a</w:t>
      </w:r>
      <w:proofErr w:type="spellEnd"/>
      <w:r w:rsidRPr="00CC7C09">
        <w:rPr>
          <w:rFonts w:ascii="Consolas" w:hAnsi="Consolas"/>
          <w:color w:val="D4D4D4"/>
          <w:sz w:val="29"/>
          <w:szCs w:val="29"/>
          <w:lang w:eastAsia="ja-JP"/>
        </w:rPr>
        <w:t>]:</w:t>
      </w:r>
    </w:p>
    <w:p w:rsidR="00CC7C09" w:rsidRPr="00CC7C09" w:rsidRDefault="00CC7C09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CC7C09">
        <w:rPr>
          <w:rFonts w:ascii="Consolas" w:hAnsi="Consolas"/>
          <w:color w:val="D4D4D4"/>
          <w:sz w:val="29"/>
          <w:szCs w:val="29"/>
          <w:lang w:eastAsia="ja-JP"/>
        </w:rPr>
        <w:t>           </w:t>
      </w:r>
      <w:proofErr w:type="spellStart"/>
      <w:r w:rsidRPr="00CC7C09">
        <w:rPr>
          <w:rFonts w:ascii="Consolas" w:hAnsi="Consolas"/>
          <w:color w:val="9CDCFE"/>
          <w:sz w:val="29"/>
          <w:szCs w:val="29"/>
          <w:lang w:eastAsia="ja-JP"/>
        </w:rPr>
        <w:t>xwing_rec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x</w:t>
      </w:r>
      <w:proofErr w:type="spellEnd"/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 -= 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SPEED</w:t>
      </w:r>
    </w:p>
    <w:p w:rsidR="00CC7C09" w:rsidRPr="00CC7C09" w:rsidRDefault="00CC7C09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        </w:t>
      </w:r>
      <w:proofErr w:type="spellStart"/>
      <w:r w:rsidRPr="00CC7C09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keys_pressed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[</w:t>
      </w:r>
      <w:proofErr w:type="spellStart"/>
      <w:r w:rsidRPr="00CC7C09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K_w</w:t>
      </w:r>
      <w:proofErr w:type="spellEnd"/>
      <w:r w:rsidR="00F34019">
        <w:rPr>
          <w:rFonts w:ascii="Consolas" w:hAnsi="Consolas"/>
          <w:color w:val="D4D4D4"/>
          <w:sz w:val="29"/>
          <w:szCs w:val="29"/>
          <w:lang w:eastAsia="ja-JP"/>
        </w:rPr>
        <w:t>]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:</w:t>
      </w:r>
    </w:p>
    <w:p w:rsidR="00CC7C09" w:rsidRPr="00CC7C09" w:rsidRDefault="00CC7C09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CC7C09">
        <w:rPr>
          <w:rFonts w:ascii="Consolas" w:hAnsi="Consolas"/>
          <w:color w:val="D4D4D4"/>
          <w:sz w:val="29"/>
          <w:szCs w:val="29"/>
          <w:lang w:eastAsia="ja-JP"/>
        </w:rPr>
        <w:t>           </w:t>
      </w:r>
      <w:proofErr w:type="spellStart"/>
      <w:r w:rsidRPr="00CC7C09">
        <w:rPr>
          <w:rFonts w:ascii="Consolas" w:hAnsi="Consolas"/>
          <w:color w:val="9CDCFE"/>
          <w:sz w:val="29"/>
          <w:szCs w:val="29"/>
          <w:lang w:eastAsia="ja-JP"/>
        </w:rPr>
        <w:t>xwing_rec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y</w:t>
      </w:r>
      <w:proofErr w:type="spellEnd"/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 -= </w:t>
      </w:r>
      <w:r w:rsidR="00F34019">
        <w:rPr>
          <w:rFonts w:ascii="Consolas" w:hAnsi="Consolas"/>
          <w:color w:val="9CDCFE"/>
          <w:sz w:val="29"/>
          <w:szCs w:val="29"/>
          <w:lang w:eastAsia="ja-JP"/>
        </w:rPr>
        <w:t>SPEED</w:t>
      </w:r>
    </w:p>
    <w:p w:rsidR="00CC7C09" w:rsidRPr="00CC7C09" w:rsidRDefault="00CC7C09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        </w:t>
      </w:r>
      <w:proofErr w:type="spellStart"/>
      <w:r w:rsidRPr="00CC7C09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keys_pressed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[</w:t>
      </w:r>
      <w:proofErr w:type="spellStart"/>
      <w:r w:rsidRPr="00CC7C09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K_d</w:t>
      </w:r>
      <w:proofErr w:type="spellEnd"/>
      <w:r w:rsidRPr="00CC7C09">
        <w:rPr>
          <w:rFonts w:ascii="Consolas" w:hAnsi="Consolas"/>
          <w:color w:val="D4D4D4"/>
          <w:sz w:val="29"/>
          <w:szCs w:val="29"/>
          <w:lang w:eastAsia="ja-JP"/>
        </w:rPr>
        <w:t>]:</w:t>
      </w:r>
    </w:p>
    <w:p w:rsidR="00CC7C09" w:rsidRPr="00CC7C09" w:rsidRDefault="00CC7C09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CC7C09">
        <w:rPr>
          <w:rFonts w:ascii="Consolas" w:hAnsi="Consolas"/>
          <w:color w:val="D4D4D4"/>
          <w:sz w:val="29"/>
          <w:szCs w:val="29"/>
          <w:lang w:eastAsia="ja-JP"/>
        </w:rPr>
        <w:t>           </w:t>
      </w:r>
      <w:proofErr w:type="spellStart"/>
      <w:r w:rsidRPr="00CC7C09">
        <w:rPr>
          <w:rFonts w:ascii="Consolas" w:hAnsi="Consolas"/>
          <w:color w:val="9CDCFE"/>
          <w:sz w:val="29"/>
          <w:szCs w:val="29"/>
          <w:lang w:eastAsia="ja-JP"/>
        </w:rPr>
        <w:t>xwing_rec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x</w:t>
      </w:r>
      <w:proofErr w:type="spellEnd"/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 += 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SPEED</w:t>
      </w:r>
    </w:p>
    <w:p w:rsidR="00CC7C09" w:rsidRPr="00CC7C09" w:rsidRDefault="00CC7C09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        </w:t>
      </w:r>
      <w:proofErr w:type="spellStart"/>
      <w:r w:rsidRPr="00CC7C09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keys_pressed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[</w:t>
      </w:r>
      <w:proofErr w:type="spellStart"/>
      <w:r w:rsidRPr="00CC7C09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K_s</w:t>
      </w:r>
      <w:proofErr w:type="spellEnd"/>
      <w:r w:rsidRPr="00CC7C09">
        <w:rPr>
          <w:rFonts w:ascii="Consolas" w:hAnsi="Consolas"/>
          <w:color w:val="D4D4D4"/>
          <w:sz w:val="29"/>
          <w:szCs w:val="29"/>
          <w:lang w:eastAsia="ja-JP"/>
        </w:rPr>
        <w:t>]:</w:t>
      </w:r>
    </w:p>
    <w:p w:rsidR="00CC7C09" w:rsidRPr="00CC7C09" w:rsidRDefault="00CC7C09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CC7C09">
        <w:rPr>
          <w:rFonts w:ascii="Consolas" w:hAnsi="Consolas"/>
          <w:color w:val="D4D4D4"/>
          <w:sz w:val="29"/>
          <w:szCs w:val="29"/>
          <w:lang w:eastAsia="ja-JP"/>
        </w:rPr>
        <w:t>           </w:t>
      </w:r>
      <w:proofErr w:type="spellStart"/>
      <w:r w:rsidRPr="00CC7C09">
        <w:rPr>
          <w:rFonts w:ascii="Consolas" w:hAnsi="Consolas"/>
          <w:color w:val="9CDCFE"/>
          <w:sz w:val="29"/>
          <w:szCs w:val="29"/>
          <w:lang w:eastAsia="ja-JP"/>
        </w:rPr>
        <w:t>xwing_rec</w:t>
      </w:r>
      <w:r w:rsidRPr="00CC7C0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y</w:t>
      </w:r>
      <w:proofErr w:type="spellEnd"/>
      <w:r w:rsidRPr="00CC7C09">
        <w:rPr>
          <w:rFonts w:ascii="Consolas" w:hAnsi="Consolas"/>
          <w:color w:val="D4D4D4"/>
          <w:sz w:val="29"/>
          <w:szCs w:val="29"/>
          <w:lang w:eastAsia="ja-JP"/>
        </w:rPr>
        <w:t xml:space="preserve"> += </w:t>
      </w:r>
      <w:r w:rsidRPr="00CC7C09">
        <w:rPr>
          <w:rFonts w:ascii="Consolas" w:hAnsi="Consolas"/>
          <w:color w:val="9CDCFE"/>
          <w:sz w:val="29"/>
          <w:szCs w:val="29"/>
          <w:lang w:eastAsia="ja-JP"/>
        </w:rPr>
        <w:t>SPEED</w:t>
      </w:r>
    </w:p>
    <w:p w:rsidR="00F34019" w:rsidRDefault="000D5246" w:rsidP="00D279E9">
      <w:r>
        <w:t>T</w:t>
      </w:r>
      <w:r w:rsidR="00F34019">
        <w:t>uto funkci uložíme do proměnné</w:t>
      </w:r>
      <w:r w:rsidR="00111A2D">
        <w:t>, aby se nám s ní</w:t>
      </w:r>
      <w:r>
        <w:t xml:space="preserve"> lé</w:t>
      </w:r>
      <w:r w:rsidR="00F34019">
        <w:t>pe pracovalo. Tato proměnná teď nabývá hodnot True nebo False. Pokud je keys_pressed True, změní se proměnná s polohou x nebo y souřadnice adekvátně k</w:t>
      </w:r>
      <w:r>
        <w:t>e</w:t>
      </w:r>
      <w:r w:rsidR="00F34019">
        <w:t> zmáčknuté klávese, v tomto případě WASD. Výhoda této metody je</w:t>
      </w:r>
      <w:r>
        <w:t>,</w:t>
      </w:r>
      <w:r w:rsidR="00F34019">
        <w:t xml:space="preserve"> že zjišťuje</w:t>
      </w:r>
      <w:r w:rsidR="00111A2D">
        <w:t>,</w:t>
      </w:r>
      <w:r w:rsidR="00F34019">
        <w:t xml:space="preserve"> jestli je klávesa zmáčknuta, nebo ne. Díky tomu můžeme tlačítko držet a obrázek se bude stále pohybovat.</w:t>
      </w:r>
    </w:p>
    <w:p w:rsidR="00F34019" w:rsidRPr="00F34019" w:rsidRDefault="00F34019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F34019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F34019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proofErr w:type="gramStart"/>
      <w:r w:rsidRPr="00F34019">
        <w:rPr>
          <w:rFonts w:ascii="Consolas" w:hAnsi="Consolas"/>
          <w:color w:val="9CDCFE"/>
          <w:sz w:val="29"/>
          <w:szCs w:val="29"/>
          <w:lang w:eastAsia="ja-JP"/>
        </w:rPr>
        <w:t>event</w:t>
      </w:r>
      <w:r w:rsidRPr="00F3401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F34019">
        <w:rPr>
          <w:rFonts w:ascii="Consolas" w:hAnsi="Consolas"/>
          <w:color w:val="9CDCFE"/>
          <w:sz w:val="29"/>
          <w:szCs w:val="29"/>
          <w:lang w:eastAsia="ja-JP"/>
        </w:rPr>
        <w:t>type</w:t>
      </w:r>
      <w:proofErr w:type="spellEnd"/>
      <w:proofErr w:type="gramEnd"/>
      <w:r w:rsidRPr="00F34019">
        <w:rPr>
          <w:rFonts w:ascii="Consolas" w:hAnsi="Consolas"/>
          <w:color w:val="D4D4D4"/>
          <w:sz w:val="29"/>
          <w:szCs w:val="29"/>
          <w:lang w:eastAsia="ja-JP"/>
        </w:rPr>
        <w:t xml:space="preserve"> == </w:t>
      </w:r>
      <w:proofErr w:type="spellStart"/>
      <w:r w:rsidRPr="00F34019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F3401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F34019">
        <w:rPr>
          <w:rFonts w:ascii="Consolas" w:hAnsi="Consolas"/>
          <w:color w:val="9CDCFE"/>
          <w:sz w:val="29"/>
          <w:szCs w:val="29"/>
          <w:lang w:eastAsia="ja-JP"/>
        </w:rPr>
        <w:t>KEYDOWN</w:t>
      </w:r>
      <w:proofErr w:type="spellEnd"/>
      <w:r w:rsidRPr="00F34019">
        <w:rPr>
          <w:rFonts w:ascii="Consolas" w:hAnsi="Consolas"/>
          <w:color w:val="D4D4D4"/>
          <w:sz w:val="29"/>
          <w:szCs w:val="29"/>
          <w:lang w:eastAsia="ja-JP"/>
        </w:rPr>
        <w:t>:</w:t>
      </w:r>
    </w:p>
    <w:p w:rsidR="00F34019" w:rsidRPr="00F34019" w:rsidRDefault="00F34019" w:rsidP="00D279E9">
      <w:pPr>
        <w:shd w:val="clear" w:color="auto" w:fill="1E1E1E"/>
        <w:spacing w:before="0" w:line="390" w:lineRule="atLeast"/>
        <w:ind w:firstLine="708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F34019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F34019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r w:rsidRPr="00F34019">
        <w:rPr>
          <w:rFonts w:ascii="Consolas" w:hAnsi="Consolas"/>
          <w:color w:val="9CDCFE"/>
          <w:sz w:val="29"/>
          <w:szCs w:val="29"/>
          <w:lang w:eastAsia="ja-JP"/>
        </w:rPr>
        <w:t>event</w:t>
      </w:r>
      <w:r w:rsidRPr="00F34019">
        <w:rPr>
          <w:rFonts w:ascii="Consolas" w:hAnsi="Consolas"/>
          <w:color w:val="D4D4D4"/>
          <w:sz w:val="29"/>
          <w:szCs w:val="29"/>
          <w:lang w:eastAsia="ja-JP"/>
        </w:rPr>
        <w:t>.key</w:t>
      </w:r>
      <w:proofErr w:type="spellEnd"/>
      <w:r w:rsidRPr="00F34019">
        <w:rPr>
          <w:rFonts w:ascii="Consolas" w:hAnsi="Consolas"/>
          <w:color w:val="D4D4D4"/>
          <w:sz w:val="29"/>
          <w:szCs w:val="29"/>
          <w:lang w:eastAsia="ja-JP"/>
        </w:rPr>
        <w:t xml:space="preserve"> == </w:t>
      </w:r>
      <w:proofErr w:type="spellStart"/>
      <w:r w:rsidRPr="00F34019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F3401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F34019">
        <w:rPr>
          <w:rFonts w:ascii="Consolas" w:hAnsi="Consolas"/>
          <w:color w:val="9CDCFE"/>
          <w:sz w:val="29"/>
          <w:szCs w:val="29"/>
          <w:lang w:eastAsia="ja-JP"/>
        </w:rPr>
        <w:t>K_RCTRL</w:t>
      </w:r>
      <w:proofErr w:type="spellEnd"/>
      <w:r w:rsidRPr="00F34019">
        <w:rPr>
          <w:rFonts w:ascii="Consolas" w:hAnsi="Consolas"/>
          <w:color w:val="D4D4D4"/>
          <w:sz w:val="29"/>
          <w:szCs w:val="29"/>
          <w:lang w:eastAsia="ja-JP"/>
        </w:rPr>
        <w:t>:</w:t>
      </w:r>
    </w:p>
    <w:p w:rsidR="00F34019" w:rsidRPr="00F34019" w:rsidRDefault="00F34019" w:rsidP="00D279E9">
      <w:pPr>
        <w:shd w:val="clear" w:color="auto" w:fill="1E1E1E"/>
        <w:spacing w:before="0" w:line="390" w:lineRule="atLeast"/>
        <w:rPr>
          <w:rFonts w:ascii="Consolas" w:hAnsi="Consolas"/>
          <w:color w:val="D4D4D4"/>
          <w:sz w:val="29"/>
          <w:szCs w:val="29"/>
          <w:lang w:eastAsia="ja-JP"/>
        </w:rPr>
      </w:pPr>
      <w:r w:rsidRPr="00F34019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r>
        <w:rPr>
          <w:rFonts w:ascii="Consolas" w:hAnsi="Consolas"/>
          <w:color w:val="D4D4D4"/>
          <w:sz w:val="29"/>
          <w:szCs w:val="29"/>
          <w:lang w:eastAsia="ja-JP"/>
        </w:rPr>
        <w:tab/>
      </w:r>
      <w:r>
        <w:rPr>
          <w:rFonts w:ascii="Consolas" w:hAnsi="Consolas"/>
          <w:color w:val="D4D4D4"/>
          <w:sz w:val="29"/>
          <w:szCs w:val="29"/>
          <w:lang w:eastAsia="ja-JP"/>
        </w:rPr>
        <w:tab/>
      </w:r>
      <w:proofErr w:type="spellStart"/>
      <w:r w:rsidRPr="00F34019">
        <w:rPr>
          <w:rFonts w:ascii="Consolas" w:hAnsi="Consolas"/>
          <w:color w:val="4EC9B0"/>
          <w:sz w:val="29"/>
          <w:szCs w:val="29"/>
          <w:lang w:eastAsia="ja-JP"/>
        </w:rPr>
        <w:t>Tie</w:t>
      </w:r>
      <w:r w:rsidRPr="00F3401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F34019">
        <w:rPr>
          <w:rFonts w:ascii="Consolas" w:hAnsi="Consolas"/>
          <w:color w:val="DCDCAA"/>
          <w:sz w:val="29"/>
          <w:szCs w:val="29"/>
          <w:lang w:eastAsia="ja-JP"/>
        </w:rPr>
        <w:t>shoot_laser_tie</w:t>
      </w:r>
      <w:proofErr w:type="spellEnd"/>
      <w:r w:rsidRPr="00F34019">
        <w:rPr>
          <w:rFonts w:ascii="Consolas" w:hAnsi="Consolas"/>
          <w:color w:val="D4D4D4"/>
          <w:sz w:val="29"/>
          <w:szCs w:val="29"/>
          <w:lang w:eastAsia="ja-JP"/>
        </w:rPr>
        <w:t>()</w:t>
      </w:r>
    </w:p>
    <w:p w:rsidR="00F34019" w:rsidRDefault="00111A2D" w:rsidP="00D279E9">
      <w:r>
        <w:t xml:space="preserve">2. Tento </w:t>
      </w:r>
      <w:r w:rsidR="00F34019">
        <w:t xml:space="preserve">způsob </w:t>
      </w:r>
      <w:r w:rsidR="00F32912">
        <w:t>vrací hodnotu True pouze po stisknutí klávesy. To znamená, že pokud je klávesa zmáčknuta a držena</w:t>
      </w:r>
      <w:r w:rsidR="000D5246">
        <w:t>,</w:t>
      </w:r>
      <w:r w:rsidR="00F32912">
        <w:t xml:space="preserve"> vrátí hodnotu True pouze jednou a nevrací ji stále</w:t>
      </w:r>
      <w:r w:rsidR="000D5246">
        <w:t>,</w:t>
      </w:r>
      <w:r w:rsidR="00F32912">
        <w:t xml:space="preserve"> jako tomu je u předchozího způsobu.</w:t>
      </w:r>
    </w:p>
    <w:p w:rsidR="00F32912" w:rsidRDefault="00F32912" w:rsidP="00D279E9">
      <w:pPr>
        <w:pStyle w:val="Nadpis3"/>
      </w:pPr>
      <w:bookmarkStart w:id="45" w:name="_Toc94722478"/>
      <w:r>
        <w:t>Kolize</w:t>
      </w:r>
      <w:bookmarkEnd w:id="45"/>
    </w:p>
    <w:p w:rsidR="008D34CE" w:rsidRDefault="00F32912" w:rsidP="00D279E9">
      <w:r>
        <w:t>Kolize je další z funkci pygame</w:t>
      </w:r>
      <w:r w:rsidR="00024E5A">
        <w:t>,</w:t>
      </w:r>
      <w:r>
        <w:t xml:space="preserve"> </w:t>
      </w:r>
      <w:r w:rsidR="00024E5A">
        <w:t>která</w:t>
      </w:r>
      <w:r>
        <w:t xml:space="preserve"> provede </w:t>
      </w:r>
      <w:r w:rsidR="00024E5A">
        <w:t>nějakou</w:t>
      </w:r>
      <w:r>
        <w:t xml:space="preserve"> část </w:t>
      </w:r>
      <w:proofErr w:type="gramStart"/>
      <w:r w:rsidR="00024E5A">
        <w:t>kódu</w:t>
      </w:r>
      <w:r>
        <w:t xml:space="preserve"> pouze</w:t>
      </w:r>
      <w:proofErr w:type="gramEnd"/>
      <w:r>
        <w:t xml:space="preserve"> pokud se </w:t>
      </w:r>
      <w:r w:rsidR="00024E5A">
        <w:t>překryjí</w:t>
      </w:r>
      <w:r w:rsidR="000D5246">
        <w:t xml:space="preserve"> dva nebo ví</w:t>
      </w:r>
      <w:r>
        <w:t xml:space="preserve">ce </w:t>
      </w:r>
      <w:r w:rsidR="00024E5A">
        <w:t>daných</w:t>
      </w:r>
      <w:r w:rsidR="008D34CE">
        <w:t xml:space="preserve"> obrázků. Vytvořit </w:t>
      </w:r>
      <w:proofErr w:type="spellStart"/>
      <w:r w:rsidR="008D34CE">
        <w:t>event</w:t>
      </w:r>
      <w:proofErr w:type="spellEnd"/>
      <w:r w:rsidR="008D34CE">
        <w:t xml:space="preserve">, který bude </w:t>
      </w:r>
      <w:proofErr w:type="gramStart"/>
      <w:r w:rsidR="008D34CE">
        <w:t>sledovat jestli</w:t>
      </w:r>
      <w:proofErr w:type="gramEnd"/>
      <w:r w:rsidR="008D34CE">
        <w:t xml:space="preserve"> se daná kolize stala můžeme takto.</w:t>
      </w:r>
    </w:p>
    <w:p w:rsidR="008D34CE" w:rsidRPr="008D34CE" w:rsidRDefault="008D34CE" w:rsidP="008D34CE">
      <w:pPr>
        <w:shd w:val="clear" w:color="auto" w:fill="1E1E1E"/>
        <w:spacing w:before="0" w:line="390" w:lineRule="atLeast"/>
        <w:jc w:val="left"/>
        <w:rPr>
          <w:rFonts w:ascii="Consolas" w:hAnsi="Consolas"/>
          <w:color w:val="D4D4D4"/>
          <w:sz w:val="29"/>
          <w:szCs w:val="29"/>
          <w:lang w:eastAsia="ja-JP"/>
        </w:rPr>
      </w:pPr>
      <w:r w:rsidRPr="008D34CE">
        <w:rPr>
          <w:rFonts w:ascii="Consolas" w:hAnsi="Consolas"/>
          <w:color w:val="4FC1FF"/>
          <w:sz w:val="29"/>
          <w:szCs w:val="29"/>
          <w:lang w:eastAsia="ja-JP"/>
        </w:rPr>
        <w:t>TIE_HIT</w:t>
      </w:r>
      <w:r w:rsidRPr="008D34CE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proofErr w:type="spellStart"/>
      <w:r w:rsidRPr="008D34CE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8D34CE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8D34CE">
        <w:rPr>
          <w:rFonts w:ascii="Consolas" w:hAnsi="Consolas"/>
          <w:color w:val="9CDCFE"/>
          <w:sz w:val="29"/>
          <w:szCs w:val="29"/>
          <w:lang w:eastAsia="ja-JP"/>
        </w:rPr>
        <w:t>USEREVENT</w:t>
      </w:r>
      <w:proofErr w:type="spellEnd"/>
      <w:r w:rsidRPr="008D34CE">
        <w:rPr>
          <w:rFonts w:ascii="Consolas" w:hAnsi="Consolas"/>
          <w:color w:val="D4D4D4"/>
          <w:sz w:val="29"/>
          <w:szCs w:val="29"/>
          <w:lang w:eastAsia="ja-JP"/>
        </w:rPr>
        <w:t xml:space="preserve"> + </w:t>
      </w:r>
      <w:r w:rsidRPr="008D34CE">
        <w:rPr>
          <w:rFonts w:ascii="Consolas" w:hAnsi="Consolas"/>
          <w:color w:val="B5CEA8"/>
          <w:sz w:val="29"/>
          <w:szCs w:val="29"/>
          <w:lang w:eastAsia="ja-JP"/>
        </w:rPr>
        <w:t>1</w:t>
      </w:r>
    </w:p>
    <w:p w:rsidR="008D34CE" w:rsidRDefault="008D34CE" w:rsidP="00D279E9">
      <w:r>
        <w:t>Musíme přidat číslo + 1 každá kolize má jiné číslo</w:t>
      </w:r>
      <w:r w:rsidR="00FD479D">
        <w:t>.</w:t>
      </w:r>
    </w:p>
    <w:p w:rsidR="00FD479D" w:rsidRPr="00FD479D" w:rsidRDefault="00FD479D" w:rsidP="00FD479D">
      <w:pPr>
        <w:shd w:val="clear" w:color="auto" w:fill="1E1E1E"/>
        <w:spacing w:before="0" w:line="390" w:lineRule="atLeast"/>
        <w:jc w:val="left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FD479D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FD479D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r w:rsidRPr="00FD479D">
        <w:rPr>
          <w:rFonts w:ascii="Consolas" w:hAnsi="Consolas"/>
          <w:color w:val="4EC9B0"/>
          <w:sz w:val="29"/>
          <w:szCs w:val="29"/>
          <w:lang w:eastAsia="ja-JP"/>
        </w:rPr>
        <w:t>Xwing</w:t>
      </w:r>
      <w:r w:rsidRPr="00FD479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FD479D">
        <w:rPr>
          <w:rFonts w:ascii="Consolas" w:hAnsi="Consolas"/>
          <w:color w:val="9CDCFE"/>
          <w:sz w:val="29"/>
          <w:szCs w:val="29"/>
          <w:lang w:eastAsia="ja-JP"/>
        </w:rPr>
        <w:t>xwing_rec</w:t>
      </w:r>
      <w:r w:rsidRPr="00FD479D">
        <w:rPr>
          <w:rFonts w:ascii="Consolas" w:hAnsi="Consolas"/>
          <w:color w:val="D4D4D4"/>
          <w:sz w:val="29"/>
          <w:szCs w:val="29"/>
          <w:lang w:eastAsia="ja-JP"/>
        </w:rPr>
        <w:t>.colliderect</w:t>
      </w:r>
      <w:proofErr w:type="spellEnd"/>
      <w:r w:rsidRPr="00FD479D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FD479D">
        <w:rPr>
          <w:rFonts w:ascii="Consolas" w:hAnsi="Consolas"/>
          <w:color w:val="9CDCFE"/>
          <w:sz w:val="29"/>
          <w:szCs w:val="29"/>
          <w:lang w:eastAsia="ja-JP"/>
        </w:rPr>
        <w:t>laser</w:t>
      </w:r>
      <w:r w:rsidRPr="00FD479D">
        <w:rPr>
          <w:rFonts w:ascii="Consolas" w:hAnsi="Consolas"/>
          <w:color w:val="D4D4D4"/>
          <w:sz w:val="29"/>
          <w:szCs w:val="29"/>
          <w:lang w:eastAsia="ja-JP"/>
        </w:rPr>
        <w:t>):</w:t>
      </w:r>
    </w:p>
    <w:p w:rsidR="00FD479D" w:rsidRPr="00FD479D" w:rsidRDefault="00FD479D" w:rsidP="00BD1ED3">
      <w:pPr>
        <w:shd w:val="clear" w:color="auto" w:fill="1E1E1E"/>
        <w:spacing w:before="0" w:line="390" w:lineRule="atLeast"/>
        <w:ind w:firstLine="708"/>
        <w:jc w:val="left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FD479D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FD479D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FD479D">
        <w:rPr>
          <w:rFonts w:ascii="Consolas" w:hAnsi="Consolas"/>
          <w:color w:val="4EC9B0"/>
          <w:sz w:val="29"/>
          <w:szCs w:val="29"/>
          <w:lang w:eastAsia="ja-JP"/>
        </w:rPr>
        <w:t>event</w:t>
      </w:r>
      <w:r w:rsidRPr="00FD479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FD479D">
        <w:rPr>
          <w:rFonts w:ascii="Consolas" w:hAnsi="Consolas"/>
          <w:color w:val="DCDCAA"/>
          <w:sz w:val="29"/>
          <w:szCs w:val="29"/>
          <w:lang w:eastAsia="ja-JP"/>
        </w:rPr>
        <w:t>post</w:t>
      </w:r>
      <w:proofErr w:type="spellEnd"/>
      <w:proofErr w:type="gramEnd"/>
      <w:r w:rsidRPr="00FD479D">
        <w:rPr>
          <w:rFonts w:ascii="Consolas" w:hAnsi="Consolas"/>
          <w:color w:val="D4D4D4"/>
          <w:sz w:val="29"/>
          <w:szCs w:val="29"/>
          <w:lang w:eastAsia="ja-JP"/>
        </w:rPr>
        <w:t>(</w:t>
      </w:r>
      <w:proofErr w:type="spellStart"/>
      <w:r w:rsidRPr="00FD479D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FD479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FD479D">
        <w:rPr>
          <w:rFonts w:ascii="Consolas" w:hAnsi="Consolas"/>
          <w:color w:val="4EC9B0"/>
          <w:sz w:val="29"/>
          <w:szCs w:val="29"/>
          <w:lang w:eastAsia="ja-JP"/>
        </w:rPr>
        <w:t>event</w:t>
      </w:r>
      <w:r w:rsidRPr="00FD479D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FD479D">
        <w:rPr>
          <w:rFonts w:ascii="Consolas" w:hAnsi="Consolas"/>
          <w:color w:val="4EC9B0"/>
          <w:sz w:val="29"/>
          <w:szCs w:val="29"/>
          <w:lang w:eastAsia="ja-JP"/>
        </w:rPr>
        <w:t>Event</w:t>
      </w:r>
      <w:proofErr w:type="spellEnd"/>
      <w:r w:rsidRPr="00FD479D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FD479D">
        <w:rPr>
          <w:rFonts w:ascii="Consolas" w:hAnsi="Consolas"/>
          <w:color w:val="4FC1FF"/>
          <w:sz w:val="29"/>
          <w:szCs w:val="29"/>
          <w:lang w:eastAsia="ja-JP"/>
        </w:rPr>
        <w:t>TIE_HIT</w:t>
      </w:r>
      <w:r w:rsidRPr="00FD479D">
        <w:rPr>
          <w:rFonts w:ascii="Consolas" w:hAnsi="Consolas"/>
          <w:color w:val="D4D4D4"/>
          <w:sz w:val="29"/>
          <w:szCs w:val="29"/>
          <w:lang w:eastAsia="ja-JP"/>
        </w:rPr>
        <w:t>))</w:t>
      </w:r>
    </w:p>
    <w:p w:rsidR="00FD479D" w:rsidRDefault="00BD1ED3" w:rsidP="00D279E9">
      <w:r>
        <w:t>Pokud se splní tato podmínka, stav kolize se změní na True.</w:t>
      </w:r>
    </w:p>
    <w:p w:rsidR="008D34CE" w:rsidRPr="008D34CE" w:rsidRDefault="008D34CE" w:rsidP="008D34CE">
      <w:pPr>
        <w:shd w:val="clear" w:color="auto" w:fill="1E1E1E"/>
        <w:spacing w:before="0" w:line="390" w:lineRule="atLeast"/>
        <w:jc w:val="left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8D34CE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8D34CE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proofErr w:type="gramStart"/>
      <w:r w:rsidRPr="008D34CE">
        <w:rPr>
          <w:rFonts w:ascii="Consolas" w:hAnsi="Consolas"/>
          <w:color w:val="9CDCFE"/>
          <w:sz w:val="29"/>
          <w:szCs w:val="29"/>
          <w:lang w:eastAsia="ja-JP"/>
        </w:rPr>
        <w:t>event</w:t>
      </w:r>
      <w:r w:rsidRPr="008D34CE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8D34CE">
        <w:rPr>
          <w:rFonts w:ascii="Consolas" w:hAnsi="Consolas"/>
          <w:color w:val="9CDCFE"/>
          <w:sz w:val="29"/>
          <w:szCs w:val="29"/>
          <w:lang w:eastAsia="ja-JP"/>
        </w:rPr>
        <w:t>type</w:t>
      </w:r>
      <w:proofErr w:type="spellEnd"/>
      <w:proofErr w:type="gramEnd"/>
      <w:r w:rsidRPr="008D34CE">
        <w:rPr>
          <w:rFonts w:ascii="Consolas" w:hAnsi="Consolas"/>
          <w:color w:val="D4D4D4"/>
          <w:sz w:val="29"/>
          <w:szCs w:val="29"/>
          <w:lang w:eastAsia="ja-JP"/>
        </w:rPr>
        <w:t xml:space="preserve"> == </w:t>
      </w:r>
      <w:r w:rsidRPr="008D34CE">
        <w:rPr>
          <w:rFonts w:ascii="Consolas" w:hAnsi="Consolas"/>
          <w:color w:val="4FC1FF"/>
          <w:sz w:val="29"/>
          <w:szCs w:val="29"/>
          <w:lang w:eastAsia="ja-JP"/>
        </w:rPr>
        <w:t>TIE_HIT</w:t>
      </w:r>
      <w:r w:rsidRPr="008D34CE">
        <w:rPr>
          <w:rFonts w:ascii="Consolas" w:hAnsi="Consolas"/>
          <w:color w:val="D4D4D4"/>
          <w:sz w:val="29"/>
          <w:szCs w:val="29"/>
          <w:lang w:eastAsia="ja-JP"/>
        </w:rPr>
        <w:t>:</w:t>
      </w:r>
    </w:p>
    <w:p w:rsidR="008D34CE" w:rsidRPr="008D34CE" w:rsidRDefault="008D34CE" w:rsidP="008D34CE">
      <w:pPr>
        <w:shd w:val="clear" w:color="auto" w:fill="1E1E1E"/>
        <w:spacing w:before="0" w:line="390" w:lineRule="atLeast"/>
        <w:ind w:firstLine="708"/>
        <w:jc w:val="left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8D34CE">
        <w:rPr>
          <w:rFonts w:ascii="Consolas" w:hAnsi="Consolas"/>
          <w:color w:val="4EC9B0"/>
          <w:sz w:val="29"/>
          <w:szCs w:val="29"/>
          <w:lang w:eastAsia="ja-JP"/>
        </w:rPr>
        <w:t>Xwing</w:t>
      </w:r>
      <w:r w:rsidRPr="008D34CE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8D34CE">
        <w:rPr>
          <w:rFonts w:ascii="Consolas" w:hAnsi="Consolas"/>
          <w:color w:val="9CDCFE"/>
          <w:sz w:val="29"/>
          <w:szCs w:val="29"/>
          <w:lang w:eastAsia="ja-JP"/>
        </w:rPr>
        <w:t>HP_xwing</w:t>
      </w:r>
      <w:proofErr w:type="spellEnd"/>
      <w:r w:rsidRPr="008D34CE">
        <w:rPr>
          <w:rFonts w:ascii="Consolas" w:hAnsi="Consolas"/>
          <w:color w:val="D4D4D4"/>
          <w:sz w:val="29"/>
          <w:szCs w:val="29"/>
          <w:lang w:eastAsia="ja-JP"/>
        </w:rPr>
        <w:t xml:space="preserve"> -= </w:t>
      </w:r>
      <w:r w:rsidRPr="008D34CE">
        <w:rPr>
          <w:rFonts w:ascii="Consolas" w:hAnsi="Consolas"/>
          <w:color w:val="B5CEA8"/>
          <w:sz w:val="29"/>
          <w:szCs w:val="29"/>
          <w:lang w:eastAsia="ja-JP"/>
        </w:rPr>
        <w:t>1</w:t>
      </w:r>
    </w:p>
    <w:p w:rsidR="00D279E9" w:rsidRPr="00BD1ED3" w:rsidRDefault="008D34CE" w:rsidP="00BD1ED3">
      <w:pPr>
        <w:shd w:val="clear" w:color="auto" w:fill="1E1E1E"/>
        <w:spacing w:before="0" w:line="390" w:lineRule="atLeast"/>
        <w:ind w:firstLine="708"/>
        <w:jc w:val="left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8D34CE">
        <w:rPr>
          <w:rFonts w:ascii="Consolas" w:hAnsi="Consolas"/>
          <w:color w:val="4FC1FF"/>
          <w:sz w:val="29"/>
          <w:szCs w:val="29"/>
          <w:lang w:eastAsia="ja-JP"/>
        </w:rPr>
        <w:t>HIT_SOUND</w:t>
      </w:r>
      <w:r w:rsidRPr="008D34CE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8D34CE">
        <w:rPr>
          <w:rFonts w:ascii="Consolas" w:hAnsi="Consolas"/>
          <w:color w:val="DCDCAA"/>
          <w:sz w:val="29"/>
          <w:szCs w:val="29"/>
          <w:lang w:eastAsia="ja-JP"/>
        </w:rPr>
        <w:t>play</w:t>
      </w:r>
      <w:proofErr w:type="spellEnd"/>
      <w:r w:rsidRPr="008D34CE">
        <w:rPr>
          <w:rFonts w:ascii="Consolas" w:hAnsi="Consolas"/>
          <w:color w:val="D4D4D4"/>
          <w:sz w:val="29"/>
          <w:szCs w:val="29"/>
          <w:lang w:eastAsia="ja-JP"/>
        </w:rPr>
        <w:t>()</w:t>
      </w:r>
      <w:proofErr w:type="gramEnd"/>
    </w:p>
    <w:p w:rsidR="00024E5A" w:rsidRDefault="00024E5A" w:rsidP="00D279E9">
      <w:pPr>
        <w:pStyle w:val="Nadpis2"/>
      </w:pPr>
      <w:bookmarkStart w:id="46" w:name="_Toc94722479"/>
      <w:r>
        <w:lastRenderedPageBreak/>
        <w:t>Třídy a funkce</w:t>
      </w:r>
      <w:bookmarkEnd w:id="46"/>
    </w:p>
    <w:p w:rsidR="00024E5A" w:rsidRDefault="001112EC" w:rsidP="00D279E9">
      <w:pPr>
        <w:pStyle w:val="Nadpis3"/>
      </w:pPr>
      <w:bookmarkStart w:id="47" w:name="_Toc94722480"/>
      <w:r>
        <w:t>Třídy</w:t>
      </w:r>
      <w:bookmarkEnd w:id="47"/>
    </w:p>
    <w:p w:rsidR="00965E0C" w:rsidRPr="0069550C" w:rsidRDefault="00024E5A" w:rsidP="00D279E9">
      <w:pPr>
        <w:pStyle w:val="Odstavecseseznamem"/>
        <w:numPr>
          <w:ilvl w:val="0"/>
          <w:numId w:val="5"/>
        </w:numPr>
        <w:rPr>
          <w:b/>
        </w:rPr>
      </w:pPr>
      <w:r w:rsidRPr="0069550C">
        <w:rPr>
          <w:b/>
        </w:rPr>
        <w:t>Tie</w:t>
      </w:r>
      <w:r w:rsidR="008E72AC">
        <w:rPr>
          <w:b/>
        </w:rPr>
        <w:t>,  Xwing</w:t>
      </w:r>
    </w:p>
    <w:p w:rsidR="006A1BF8" w:rsidRDefault="00D0114C" w:rsidP="00D279E9">
      <w:pPr>
        <w:pStyle w:val="Odstavecseseznamem"/>
      </w:pPr>
      <w:r>
        <w:t>T</w:t>
      </w:r>
      <w:r w:rsidR="008E72AC">
        <w:t>y</w:t>
      </w:r>
      <w:r>
        <w:t>to tříd</w:t>
      </w:r>
      <w:r w:rsidR="008E72AC">
        <w:t>y</w:t>
      </w:r>
      <w:r>
        <w:t xml:space="preserve"> se star</w:t>
      </w:r>
      <w:r w:rsidR="008E72AC">
        <w:t>ají</w:t>
      </w:r>
      <w:r>
        <w:t xml:space="preserve"> o cho</w:t>
      </w:r>
      <w:r w:rsidR="008E72AC">
        <w:t xml:space="preserve">vání lodí Tie a Xwing. Jsou si v mnoha ohledech podobné, </w:t>
      </w:r>
      <w:r w:rsidR="00111A2D">
        <w:t xml:space="preserve">ale </w:t>
      </w:r>
      <w:r w:rsidR="008E72AC">
        <w:t>liší se zejména funkcemi pro vstupy z klávesnice, texturami, zvuky a proměnnými</w:t>
      </w:r>
      <w:r w:rsidR="006A1BF8">
        <w:t>,</w:t>
      </w:r>
      <w:r w:rsidR="008E72AC">
        <w:t xml:space="preserve"> které jsou specifické pro každého hráče.  </w:t>
      </w:r>
    </w:p>
    <w:p w:rsidR="00965E0C" w:rsidRDefault="00965E0C" w:rsidP="00D279E9">
      <w:pPr>
        <w:pStyle w:val="Odstavecseseznamem"/>
      </w:pPr>
    </w:p>
    <w:p w:rsidR="00024E5A" w:rsidRDefault="00024E5A" w:rsidP="00D279E9">
      <w:pPr>
        <w:pStyle w:val="Odstavecseseznamem"/>
        <w:numPr>
          <w:ilvl w:val="0"/>
          <w:numId w:val="5"/>
        </w:numPr>
        <w:rPr>
          <w:b/>
        </w:rPr>
      </w:pPr>
      <w:r w:rsidRPr="0069550C">
        <w:rPr>
          <w:b/>
        </w:rPr>
        <w:t>Explosions</w:t>
      </w:r>
    </w:p>
    <w:p w:rsidR="006A1BF8" w:rsidRDefault="006A1BF8" w:rsidP="00D279E9">
      <w:pPr>
        <w:pStyle w:val="Odstavecseseznamem"/>
      </w:pPr>
      <w:r>
        <w:t xml:space="preserve">Tato třída má na starost animaci exploze, která se aktivuje, pokud životy jedné z lodí dosáhnou hodnoty 0. V tomto případě bude třída dědit z třídy jménem </w:t>
      </w:r>
      <w:proofErr w:type="spellStart"/>
      <w:r>
        <w:t>sprites</w:t>
      </w:r>
      <w:proofErr w:type="spellEnd"/>
      <w:r>
        <w:t xml:space="preserve"> která je součástí knihovny pygame. </w:t>
      </w:r>
    </w:p>
    <w:p w:rsidR="00731B69" w:rsidRPr="00731B69" w:rsidRDefault="00731B69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731B69">
        <w:rPr>
          <w:rFonts w:ascii="Consolas" w:hAnsi="Consolas"/>
          <w:color w:val="569CD6"/>
          <w:sz w:val="29"/>
          <w:szCs w:val="29"/>
          <w:lang w:eastAsia="ja-JP"/>
        </w:rPr>
        <w:t>class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r w:rsidRPr="00731B69">
        <w:rPr>
          <w:rFonts w:ascii="Consolas" w:hAnsi="Consolas"/>
          <w:color w:val="4EC9B0"/>
          <w:sz w:val="29"/>
          <w:szCs w:val="29"/>
          <w:lang w:eastAsia="ja-JP"/>
        </w:rPr>
        <w:t>Explosion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731B69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731B69">
        <w:rPr>
          <w:rFonts w:ascii="Consolas" w:hAnsi="Consolas"/>
          <w:color w:val="4EC9B0"/>
          <w:sz w:val="29"/>
          <w:szCs w:val="29"/>
          <w:lang w:eastAsia="ja-JP"/>
        </w:rPr>
        <w:t>sprite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731B69">
        <w:rPr>
          <w:rFonts w:ascii="Consolas" w:hAnsi="Consolas"/>
          <w:color w:val="4EC9B0"/>
          <w:sz w:val="29"/>
          <w:szCs w:val="29"/>
          <w:lang w:eastAsia="ja-JP"/>
        </w:rPr>
        <w:t>Sprite</w:t>
      </w:r>
      <w:proofErr w:type="gramEnd"/>
      <w:r w:rsidRPr="00731B69">
        <w:rPr>
          <w:rFonts w:ascii="Consolas" w:hAnsi="Consolas"/>
          <w:color w:val="D4D4D4"/>
          <w:sz w:val="29"/>
          <w:szCs w:val="29"/>
          <w:lang w:eastAsia="ja-JP"/>
        </w:rPr>
        <w:t>):</w:t>
      </w:r>
    </w:p>
    <w:p w:rsidR="00731B69" w:rsidRPr="00731B69" w:rsidRDefault="00731B69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731B69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r w:rsidRPr="00731B69">
        <w:rPr>
          <w:rFonts w:ascii="Consolas" w:hAnsi="Consolas"/>
          <w:color w:val="569CD6"/>
          <w:sz w:val="29"/>
          <w:szCs w:val="29"/>
          <w:lang w:eastAsia="ja-JP"/>
        </w:rPr>
        <w:t>def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r w:rsidRPr="00731B69">
        <w:rPr>
          <w:rFonts w:ascii="Consolas" w:hAnsi="Consolas"/>
          <w:color w:val="DCDCAA"/>
          <w:sz w:val="29"/>
          <w:szCs w:val="29"/>
          <w:lang w:eastAsia="ja-JP"/>
        </w:rPr>
        <w:t>__init__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731B69">
        <w:rPr>
          <w:rFonts w:ascii="Consolas" w:hAnsi="Consolas"/>
          <w:color w:val="9CDCFE"/>
          <w:sz w:val="29"/>
          <w:szCs w:val="29"/>
          <w:lang w:eastAsia="ja-JP"/>
        </w:rPr>
        <w:t>self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731B69">
        <w:rPr>
          <w:rFonts w:ascii="Consolas" w:hAnsi="Consolas"/>
          <w:color w:val="9CDCFE"/>
          <w:sz w:val="29"/>
          <w:szCs w:val="29"/>
          <w:lang w:eastAsia="ja-JP"/>
        </w:rPr>
        <w:t>x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731B69">
        <w:rPr>
          <w:rFonts w:ascii="Consolas" w:hAnsi="Consolas"/>
          <w:color w:val="9CDCFE"/>
          <w:sz w:val="29"/>
          <w:szCs w:val="29"/>
          <w:lang w:eastAsia="ja-JP"/>
        </w:rPr>
        <w:t>y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>):</w:t>
      </w:r>
    </w:p>
    <w:p w:rsidR="00731B69" w:rsidRPr="00731B69" w:rsidRDefault="00731B69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731B69">
        <w:rPr>
          <w:rFonts w:ascii="Consolas" w:hAnsi="Consolas"/>
          <w:color w:val="D4D4D4"/>
          <w:sz w:val="29"/>
          <w:szCs w:val="29"/>
          <w:lang w:eastAsia="ja-JP"/>
        </w:rPr>
        <w:t xml:space="preserve">        </w:t>
      </w:r>
      <w:r w:rsidRPr="00731B69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731B69">
        <w:rPr>
          <w:rFonts w:ascii="Consolas" w:hAnsi="Consolas"/>
          <w:color w:val="4EC9B0"/>
          <w:sz w:val="29"/>
          <w:szCs w:val="29"/>
          <w:lang w:eastAsia="ja-JP"/>
        </w:rPr>
        <w:t>sprite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731B69">
        <w:rPr>
          <w:rFonts w:ascii="Consolas" w:hAnsi="Consolas"/>
          <w:color w:val="4EC9B0"/>
          <w:sz w:val="29"/>
          <w:szCs w:val="29"/>
          <w:lang w:eastAsia="ja-JP"/>
        </w:rPr>
        <w:t>Sprite</w:t>
      </w:r>
      <w:proofErr w:type="gramEnd"/>
      <w:r w:rsidRPr="00731B6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731B69">
        <w:rPr>
          <w:rFonts w:ascii="Consolas" w:hAnsi="Consolas"/>
          <w:color w:val="DCDCAA"/>
          <w:sz w:val="29"/>
          <w:szCs w:val="29"/>
          <w:lang w:eastAsia="ja-JP"/>
        </w:rPr>
        <w:t>__init__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731B69">
        <w:rPr>
          <w:rFonts w:ascii="Consolas" w:hAnsi="Consolas"/>
          <w:color w:val="9CDCFE"/>
          <w:sz w:val="29"/>
          <w:szCs w:val="29"/>
          <w:lang w:eastAsia="ja-JP"/>
        </w:rPr>
        <w:t>self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>)</w:t>
      </w:r>
    </w:p>
    <w:p w:rsidR="00731B69" w:rsidRPr="00731B69" w:rsidRDefault="00731B69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731B69">
        <w:rPr>
          <w:rFonts w:ascii="Consolas" w:hAnsi="Consolas"/>
          <w:color w:val="D4D4D4"/>
          <w:sz w:val="29"/>
          <w:szCs w:val="29"/>
          <w:lang w:eastAsia="ja-JP"/>
        </w:rPr>
        <w:t xml:space="preserve">        </w:t>
      </w:r>
      <w:r w:rsidRPr="00731B69">
        <w:rPr>
          <w:rFonts w:ascii="Consolas" w:hAnsi="Consolas"/>
          <w:color w:val="9CDCFE"/>
          <w:sz w:val="29"/>
          <w:szCs w:val="29"/>
          <w:lang w:eastAsia="ja-JP"/>
        </w:rPr>
        <w:t>self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731B69">
        <w:rPr>
          <w:rFonts w:ascii="Consolas" w:hAnsi="Consolas"/>
          <w:color w:val="9CDCFE"/>
          <w:sz w:val="29"/>
          <w:szCs w:val="29"/>
          <w:lang w:eastAsia="ja-JP"/>
        </w:rPr>
        <w:t>images</w:t>
      </w:r>
      <w:r w:rsidRPr="00731B69">
        <w:rPr>
          <w:rFonts w:ascii="Consolas" w:hAnsi="Consolas"/>
          <w:color w:val="D4D4D4"/>
          <w:sz w:val="29"/>
          <w:szCs w:val="29"/>
          <w:lang w:eastAsia="ja-JP"/>
        </w:rPr>
        <w:t xml:space="preserve"> = []</w:t>
      </w:r>
    </w:p>
    <w:p w:rsidR="00024E5A" w:rsidRPr="00024E5A" w:rsidRDefault="00731B69" w:rsidP="002E5885">
      <w:pPr>
        <w:pStyle w:val="Odstavecseseznamem"/>
      </w:pPr>
      <w:r>
        <w:t xml:space="preserve">V inicializační funkci musíme do parametrů uvést hodnoty x a y. Jaké tyto hodnoty </w:t>
      </w:r>
      <w:proofErr w:type="gramStart"/>
      <w:r>
        <w:t>budou</w:t>
      </w:r>
      <w:proofErr w:type="gramEnd"/>
      <w:r>
        <w:t xml:space="preserve"> se </w:t>
      </w:r>
      <w:proofErr w:type="gramStart"/>
      <w:r>
        <w:t>vyhodnotí</w:t>
      </w:r>
      <w:proofErr w:type="gramEnd"/>
      <w:r>
        <w:t xml:space="preserve"> podle toho, který hráč má 0 životů. Souřadnice tohoto hráče se předají třídě při jejím vytvoření. Samotná animace funguje tak, že načte seznam obrázků, které pomocí for cyklu přehraje. </w:t>
      </w:r>
    </w:p>
    <w:p w:rsidR="00024E5A" w:rsidRDefault="00024E5A" w:rsidP="00D279E9">
      <w:pPr>
        <w:pStyle w:val="Nadpis3"/>
      </w:pPr>
      <w:bookmarkStart w:id="48" w:name="_Toc94722481"/>
      <w:r>
        <w:t>Funkce</w:t>
      </w:r>
      <w:bookmarkEnd w:id="48"/>
    </w:p>
    <w:p w:rsidR="00024E5A" w:rsidRDefault="00731B69" w:rsidP="00D279E9">
      <w:pPr>
        <w:pStyle w:val="Odstavecseseznamem"/>
        <w:numPr>
          <w:ilvl w:val="0"/>
          <w:numId w:val="6"/>
        </w:numPr>
        <w:rPr>
          <w:b/>
        </w:rPr>
      </w:pPr>
      <w:r>
        <w:rPr>
          <w:b/>
        </w:rPr>
        <w:t>R</w:t>
      </w:r>
      <w:r w:rsidR="001112EC" w:rsidRPr="0069550C">
        <w:rPr>
          <w:b/>
        </w:rPr>
        <w:t>estart</w:t>
      </w:r>
    </w:p>
    <w:p w:rsidR="00731B69" w:rsidRPr="00731B69" w:rsidRDefault="00731B69" w:rsidP="00D279E9">
      <w:pPr>
        <w:pStyle w:val="Odstavecseseznamem"/>
      </w:pPr>
      <w:r>
        <w:t xml:space="preserve">Tato funkce, jak už její název napovídá, po </w:t>
      </w:r>
      <w:proofErr w:type="gramStart"/>
      <w:r>
        <w:t>ukončeni</w:t>
      </w:r>
      <w:proofErr w:type="gramEnd"/>
      <w:r>
        <w:t xml:space="preserve"> hry resetuje všechny proměnné, jako např. životy lodí</w:t>
      </w:r>
      <w:r w:rsidR="002C30B9">
        <w:t>,</w:t>
      </w:r>
      <w:r>
        <w:t xml:space="preserve"> tím, že zavolá init funkce tříd Tie a Xwing.</w:t>
      </w:r>
    </w:p>
    <w:p w:rsidR="001112EC" w:rsidRDefault="002C30B9" w:rsidP="00D279E9">
      <w:pPr>
        <w:pStyle w:val="Odstavecseseznamem"/>
        <w:numPr>
          <w:ilvl w:val="0"/>
          <w:numId w:val="6"/>
        </w:numPr>
        <w:rPr>
          <w:b/>
        </w:rPr>
      </w:pPr>
      <w:r>
        <w:rPr>
          <w:b/>
        </w:rPr>
        <w:t>W</w:t>
      </w:r>
      <w:r w:rsidR="001112EC" w:rsidRPr="0069550C">
        <w:rPr>
          <w:b/>
        </w:rPr>
        <w:t xml:space="preserve">inner </w:t>
      </w:r>
    </w:p>
    <w:p w:rsidR="00731B69" w:rsidRDefault="00731B69" w:rsidP="00D279E9">
      <w:pPr>
        <w:pStyle w:val="Odstavecseseznamem"/>
      </w:pPr>
      <w:r>
        <w:t xml:space="preserve">Funkce </w:t>
      </w:r>
      <w:r w:rsidR="004C08B4">
        <w:t>kontroluje</w:t>
      </w:r>
      <w:r w:rsidR="002F3025">
        <w:t>,</w:t>
      </w:r>
      <w:r w:rsidR="004C08B4">
        <w:t xml:space="preserve"> jestli mají lodě stále dostatek životů. Pokud některá z nich nemá</w:t>
      </w:r>
      <w:r w:rsidR="002F3025">
        <w:t>, vytvoří objekt explosion</w:t>
      </w:r>
      <w:r w:rsidR="004C08B4">
        <w:t xml:space="preserve"> a spustí se animace. Program chvíli počká</w:t>
      </w:r>
      <w:r w:rsidR="002F3025">
        <w:t>,</w:t>
      </w:r>
      <w:r w:rsidR="004C08B4">
        <w:t xml:space="preserve"> než se exploze dokončí a napíše na obrazovku velkým písmem, která strana vyhrála hru. </w:t>
      </w:r>
    </w:p>
    <w:p w:rsidR="004C08B4" w:rsidRDefault="004C08B4" w:rsidP="00D279E9">
      <w:pPr>
        <w:pStyle w:val="Titulek"/>
        <w:keepNext/>
        <w:ind w:firstLine="708"/>
      </w:pPr>
      <w:bookmarkStart w:id="49" w:name="_Toc94722306"/>
      <w:r>
        <w:lastRenderedPageBreak/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18</w:t>
      </w:r>
      <w:r w:rsidR="00C550C8">
        <w:rPr>
          <w:noProof/>
        </w:rPr>
        <w:fldChar w:fldCharType="end"/>
      </w:r>
      <w:r>
        <w:t>: Výherní obrazovka</w:t>
      </w:r>
      <w:bookmarkEnd w:id="49"/>
    </w:p>
    <w:p w:rsidR="004C08B4" w:rsidRDefault="004C08B4" w:rsidP="00D279E9">
      <w:pPr>
        <w:pStyle w:val="Odstavecseseznamem"/>
      </w:pPr>
      <w:r>
        <w:rPr>
          <w:noProof/>
          <w:lang w:eastAsia="ja-JP"/>
        </w:rPr>
        <w:drawing>
          <wp:inline distT="0" distB="0" distL="0" distR="0">
            <wp:extent cx="3493534" cy="1905000"/>
            <wp:effectExtent l="0" t="0" r="0" b="0"/>
            <wp:docPr id="2" name="Obrázek 2" descr="C:\Users\lukas\AppData\Local\Microsoft\Windows\INetCache\Content.Word\Snímek obrazovky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ukas\AppData\Local\Microsoft\Windows\INetCache\Content.Word\Snímek obrazovky (10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183" cy="190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8B4" w:rsidRPr="00731B69" w:rsidRDefault="004C08B4" w:rsidP="00D279E9">
      <w:pPr>
        <w:ind w:firstLine="708"/>
      </w:pPr>
      <w:r>
        <w:t>Zdroj: Vlastní zpracování</w:t>
      </w:r>
    </w:p>
    <w:p w:rsidR="001112EC" w:rsidRDefault="002C30B9" w:rsidP="00D279E9">
      <w:pPr>
        <w:pStyle w:val="Odstavecseseznamem"/>
        <w:numPr>
          <w:ilvl w:val="0"/>
          <w:numId w:val="6"/>
        </w:numPr>
        <w:rPr>
          <w:b/>
        </w:rPr>
      </w:pPr>
      <w:r>
        <w:rPr>
          <w:b/>
        </w:rPr>
        <w:t>G</w:t>
      </w:r>
      <w:r w:rsidR="001112EC" w:rsidRPr="004C08B4">
        <w:rPr>
          <w:b/>
        </w:rPr>
        <w:t>ame</w:t>
      </w:r>
    </w:p>
    <w:p w:rsidR="00306023" w:rsidRDefault="006F490C" w:rsidP="00D279E9">
      <w:pPr>
        <w:pStyle w:val="Odstavecseseznamem"/>
      </w:pPr>
      <w:r>
        <w:t>Tato funkce zpracovává chod celé hry</w:t>
      </w:r>
      <w:r w:rsidR="002F3025">
        <w:t xml:space="preserve"> v</w:t>
      </w:r>
      <w:r w:rsidR="002C30B9">
        <w:t xml:space="preserve"> </w:t>
      </w:r>
      <w:r w:rsidR="00306023">
        <w:t>jednom While cyklu.</w:t>
      </w:r>
      <w:r>
        <w:t xml:space="preserve"> </w:t>
      </w:r>
    </w:p>
    <w:p w:rsidR="00306023" w:rsidRPr="00306023" w:rsidRDefault="00306023" w:rsidP="00D279E9">
      <w:pPr>
        <w:shd w:val="clear" w:color="auto" w:fill="1E1E1E"/>
        <w:spacing w:before="0" w:line="390" w:lineRule="atLeast"/>
        <w:ind w:left="708" w:firstLine="12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306023">
        <w:rPr>
          <w:rFonts w:ascii="Consolas" w:hAnsi="Consolas"/>
          <w:color w:val="C586C0"/>
          <w:sz w:val="29"/>
          <w:szCs w:val="29"/>
          <w:lang w:eastAsia="ja-JP"/>
        </w:rPr>
        <w:t>while</w:t>
      </w:r>
      <w:proofErr w:type="spellEnd"/>
      <w:r w:rsidRPr="00306023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r w:rsidRPr="00306023">
        <w:rPr>
          <w:rFonts w:ascii="Consolas" w:hAnsi="Consolas"/>
          <w:color w:val="9CDCFE"/>
          <w:sz w:val="29"/>
          <w:szCs w:val="29"/>
          <w:lang w:eastAsia="ja-JP"/>
        </w:rPr>
        <w:t>run</w:t>
      </w:r>
      <w:r w:rsidRPr="00306023">
        <w:rPr>
          <w:rFonts w:ascii="Consolas" w:hAnsi="Consolas"/>
          <w:color w:val="D4D4D4"/>
          <w:sz w:val="29"/>
          <w:szCs w:val="29"/>
          <w:lang w:eastAsia="ja-JP"/>
        </w:rPr>
        <w:t>:</w:t>
      </w:r>
    </w:p>
    <w:p w:rsidR="00306023" w:rsidRDefault="002C30B9" w:rsidP="00D279E9">
      <w:pPr>
        <w:pStyle w:val="Odstavecseseznamem"/>
      </w:pPr>
      <w:r>
        <w:t>P</w:t>
      </w:r>
      <w:r w:rsidR="00306023">
        <w:t xml:space="preserve">roměnná run může nabývat hodnot True nebo False. Volá funkce a ovládá vstupy z klávesnice. </w:t>
      </w:r>
    </w:p>
    <w:p w:rsidR="006F490C" w:rsidRDefault="006F490C" w:rsidP="00D279E9">
      <w:pPr>
        <w:pStyle w:val="Odstavecseseznamem"/>
      </w:pPr>
      <w:r>
        <w:t>V této funkci se kreslí na herní okno všechna grafika, která se netýká lodí, to znamená pozadí a text. Další důležitou částí je hudba na pozadí. Tu také ovládá tato funkce. Hlavní jsou ale kolize. Každý jeden frame funkce game kontrolu</w:t>
      </w:r>
      <w:r w:rsidR="002F3025">
        <w:t>j</w:t>
      </w:r>
      <w:r>
        <w:t>e</w:t>
      </w:r>
      <w:r w:rsidR="002F3025">
        <w:t>,</w:t>
      </w:r>
      <w:r>
        <w:t xml:space="preserve"> jestli nekoliduje </w:t>
      </w:r>
      <w:r w:rsidR="002F3025">
        <w:t>loď</w:t>
      </w:r>
      <w:r>
        <w:t xml:space="preserve"> s </w:t>
      </w:r>
      <w:r w:rsidR="002F3025">
        <w:t>vystřeleným</w:t>
      </w:r>
      <w:r>
        <w:t xml:space="preserve"> laserem. Pokud ano, odečte </w:t>
      </w:r>
      <w:r w:rsidR="002F3025">
        <w:t>příslušné</w:t>
      </w:r>
      <w:r>
        <w:t xml:space="preserve"> lodi život. </w:t>
      </w:r>
    </w:p>
    <w:p w:rsidR="002F3025" w:rsidRPr="002F3025" w:rsidRDefault="002F3025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2F3025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2F3025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2F3025">
        <w:rPr>
          <w:rFonts w:ascii="Consolas" w:hAnsi="Consolas"/>
          <w:color w:val="4EC9B0"/>
          <w:sz w:val="29"/>
          <w:szCs w:val="29"/>
          <w:lang w:eastAsia="ja-JP"/>
        </w:rPr>
        <w:t>display</w:t>
      </w:r>
      <w:proofErr w:type="gramEnd"/>
      <w:r w:rsidRPr="002F3025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2F3025">
        <w:rPr>
          <w:rFonts w:ascii="Consolas" w:hAnsi="Consolas"/>
          <w:color w:val="DCDCAA"/>
          <w:sz w:val="29"/>
          <w:szCs w:val="29"/>
          <w:lang w:eastAsia="ja-JP"/>
        </w:rPr>
        <w:t>update</w:t>
      </w:r>
      <w:proofErr w:type="gramEnd"/>
      <w:r w:rsidRPr="002F3025">
        <w:rPr>
          <w:rFonts w:ascii="Consolas" w:hAnsi="Consolas"/>
          <w:color w:val="D4D4D4"/>
          <w:sz w:val="29"/>
          <w:szCs w:val="29"/>
          <w:lang w:eastAsia="ja-JP"/>
        </w:rPr>
        <w:t>()</w:t>
      </w:r>
    </w:p>
    <w:p w:rsidR="002F3025" w:rsidRPr="002F3025" w:rsidRDefault="002F3025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2F3025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r w:rsidRPr="002F3025">
        <w:rPr>
          <w:rFonts w:ascii="Consolas" w:hAnsi="Consolas"/>
          <w:color w:val="4EC9B0"/>
          <w:sz w:val="29"/>
          <w:szCs w:val="29"/>
          <w:lang w:eastAsia="ja-JP"/>
        </w:rPr>
        <w:t>pygame</w:t>
      </w:r>
      <w:r w:rsidRPr="002F3025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2F3025">
        <w:rPr>
          <w:rFonts w:ascii="Consolas" w:hAnsi="Consolas"/>
          <w:color w:val="DCDCAA"/>
          <w:sz w:val="29"/>
          <w:szCs w:val="29"/>
          <w:lang w:eastAsia="ja-JP"/>
        </w:rPr>
        <w:t>quit</w:t>
      </w:r>
      <w:r w:rsidRPr="002F3025">
        <w:rPr>
          <w:rFonts w:ascii="Consolas" w:hAnsi="Consolas"/>
          <w:color w:val="D4D4D4"/>
          <w:sz w:val="29"/>
          <w:szCs w:val="29"/>
          <w:lang w:eastAsia="ja-JP"/>
        </w:rPr>
        <w:t>()</w:t>
      </w:r>
    </w:p>
    <w:p w:rsidR="002F3025" w:rsidRPr="002F3025" w:rsidRDefault="002F3025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2F3025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r>
        <w:rPr>
          <w:rFonts w:ascii="Consolas" w:hAnsi="Consolas"/>
          <w:color w:val="4EC9B0"/>
          <w:sz w:val="29"/>
          <w:szCs w:val="29"/>
          <w:lang w:eastAsia="ja-JP"/>
        </w:rPr>
        <w:t>sy</w:t>
      </w:r>
      <w:r w:rsidRPr="002F3025">
        <w:rPr>
          <w:rFonts w:ascii="Consolas" w:hAnsi="Consolas"/>
          <w:color w:val="4EC9B0"/>
          <w:sz w:val="29"/>
          <w:szCs w:val="29"/>
          <w:lang w:eastAsia="ja-JP"/>
        </w:rPr>
        <w:t>s</w:t>
      </w:r>
      <w:r w:rsidRPr="002F3025">
        <w:rPr>
          <w:rFonts w:ascii="Consolas" w:hAnsi="Consolas"/>
          <w:color w:val="D4D4D4"/>
          <w:sz w:val="29"/>
          <w:szCs w:val="29"/>
          <w:lang w:eastAsia="ja-JP"/>
        </w:rPr>
        <w:t>.</w:t>
      </w:r>
      <w:proofErr w:type="gramStart"/>
      <w:r w:rsidRPr="002F3025">
        <w:rPr>
          <w:rFonts w:ascii="Consolas" w:hAnsi="Consolas"/>
          <w:color w:val="DCDCAA"/>
          <w:sz w:val="29"/>
          <w:szCs w:val="29"/>
          <w:lang w:eastAsia="ja-JP"/>
        </w:rPr>
        <w:t>exit</w:t>
      </w:r>
      <w:r w:rsidRPr="002F3025">
        <w:rPr>
          <w:rFonts w:ascii="Consolas" w:hAnsi="Consolas"/>
          <w:color w:val="D4D4D4"/>
          <w:sz w:val="29"/>
          <w:szCs w:val="29"/>
          <w:lang w:eastAsia="ja-JP"/>
        </w:rPr>
        <w:t>()</w:t>
      </w:r>
      <w:proofErr w:type="gramEnd"/>
    </w:p>
    <w:p w:rsidR="002F3025" w:rsidRDefault="002F3025" w:rsidP="00D279E9">
      <w:pPr>
        <w:pStyle w:val="Odstavecseseznamem"/>
      </w:pPr>
      <w:r>
        <w:t xml:space="preserve">Na konci této </w:t>
      </w:r>
      <w:r w:rsidR="002C30B9">
        <w:t xml:space="preserve">funkce je metoda </w:t>
      </w:r>
      <w:proofErr w:type="gramStart"/>
      <w:r w:rsidR="002C30B9">
        <w:t>display</w:t>
      </w:r>
      <w:proofErr w:type="gramEnd"/>
      <w:r w:rsidR="002C30B9">
        <w:t>.</w:t>
      </w:r>
      <w:proofErr w:type="gramStart"/>
      <w:r w:rsidR="002C30B9">
        <w:t>update</w:t>
      </w:r>
      <w:proofErr w:type="gramEnd"/>
      <w:r w:rsidR="002C30B9">
        <w:t>. T</w:t>
      </w:r>
      <w:r>
        <w:t>a 60x za sekundu obnoví display a aplikuje změny uživatele. Pokud uživatel pohne lodí, metoda update ihned zaregistruje, že se loď pohnula, a přemístí obrázek na jiné místo</w:t>
      </w:r>
      <w:r w:rsidR="002C30B9">
        <w:t>,</w:t>
      </w:r>
      <w:r>
        <w:t xml:space="preserve"> odpovídající jeho x a y.</w:t>
      </w:r>
      <w:r w:rsidR="002C30B9">
        <w:t xml:space="preserve">  Za update metodou už následuje jen pygame.quit.  T</w:t>
      </w:r>
      <w:r w:rsidR="00306023">
        <w:t xml:space="preserve">ato metoda zavře okno a ukončí program, pokud je ukončen While cyklus, tedy pokud se run rovná False. Pro případ, že by se okno nezavřelo správně (dojde k nějaké chybě v počítači nebo v programu), je na dalším řádku ještě sys.exit, který ukonči okno za jakýchkoliv okolností. </w:t>
      </w:r>
    </w:p>
    <w:p w:rsidR="002F3025" w:rsidRPr="006F490C" w:rsidRDefault="002F3025" w:rsidP="00D279E9"/>
    <w:p w:rsidR="001112EC" w:rsidRDefault="00B678BE" w:rsidP="00D279E9">
      <w:pPr>
        <w:pStyle w:val="Nadpis2"/>
      </w:pPr>
      <w:bookmarkStart w:id="50" w:name="_Toc94722482"/>
      <w:r>
        <w:lastRenderedPageBreak/>
        <w:t>Menu</w:t>
      </w:r>
      <w:bookmarkEnd w:id="50"/>
    </w:p>
    <w:p w:rsidR="00B678BE" w:rsidRDefault="002D1876" w:rsidP="00D279E9">
      <w:r>
        <w:t xml:space="preserve">Okno pro menu vytvoříme stejným způsobem jako herní okno. Pygame má tu vlastnost, že nám dovoluje plynule přecházet z jednoho okna do druhého. Tento princip nám umožňuje vytvořit větvící </w:t>
      </w:r>
      <w:r w:rsidR="002C30B9">
        <w:t>se menu.  Každý blok menu bude</w:t>
      </w:r>
      <w:r>
        <w:t xml:space="preserve"> mít svůj vlastní While cyklus</w:t>
      </w:r>
      <w:r w:rsidR="002C30B9">
        <w:t>,</w:t>
      </w:r>
      <w:r>
        <w:t xml:space="preserve"> při výběru nového bloku se ten předchozí ukonči a otevře se blok nový. Zde je jednoduchý diagram</w:t>
      </w:r>
      <w:r w:rsidR="002C30B9">
        <w:t>, demonstrující větvení menu:</w:t>
      </w:r>
    </w:p>
    <w:p w:rsidR="00B678BE" w:rsidRDefault="00B678BE" w:rsidP="00D279E9">
      <w:pPr>
        <w:pStyle w:val="Titulek"/>
        <w:keepNext/>
      </w:pPr>
      <w:bookmarkStart w:id="51" w:name="_Toc94722307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19</w:t>
      </w:r>
      <w:r w:rsidR="00C550C8">
        <w:rPr>
          <w:noProof/>
        </w:rPr>
        <w:fldChar w:fldCharType="end"/>
      </w:r>
      <w:r>
        <w:t>: blokový diagram menu</w:t>
      </w:r>
      <w:bookmarkEnd w:id="51"/>
    </w:p>
    <w:p w:rsidR="002D1876" w:rsidRDefault="00314B2A" w:rsidP="00D279E9">
      <w:r>
        <w:rPr>
          <w:noProof/>
          <w:lang w:eastAsia="ja-JP"/>
        </w:rPr>
        <w:pict>
          <v:shape id="_x0000_i1030" type="#_x0000_t75" style="width:366.6pt;height:298.8pt">
            <v:imagedata r:id="rId34" o:title="Untitled Diagram"/>
          </v:shape>
        </w:pict>
      </w:r>
    </w:p>
    <w:p w:rsidR="00B678BE" w:rsidRPr="00731B69" w:rsidRDefault="00B678BE" w:rsidP="00D279E9">
      <w:r>
        <w:t>Zdroj: Vlastní zpracování</w:t>
      </w:r>
    </w:p>
    <w:p w:rsidR="00B678BE" w:rsidRDefault="00B678BE" w:rsidP="00D279E9"/>
    <w:p w:rsidR="00E77781" w:rsidRPr="002D1876" w:rsidRDefault="00E77781" w:rsidP="00D279E9"/>
    <w:p w:rsidR="001112EC" w:rsidRDefault="00A7473A" w:rsidP="00D279E9">
      <w:pPr>
        <w:pStyle w:val="Nadpis3"/>
      </w:pPr>
      <w:bookmarkStart w:id="52" w:name="_Toc94722483"/>
      <w:r>
        <w:t>F</w:t>
      </w:r>
      <w:r w:rsidR="001112EC">
        <w:t>unkce</w:t>
      </w:r>
      <w:bookmarkEnd w:id="52"/>
      <w:r w:rsidR="001112EC">
        <w:t xml:space="preserve"> </w:t>
      </w:r>
    </w:p>
    <w:p w:rsidR="001112EC" w:rsidRDefault="00E77781" w:rsidP="00D279E9">
      <w:pPr>
        <w:pStyle w:val="Odstavecseseznamem"/>
        <w:numPr>
          <w:ilvl w:val="0"/>
          <w:numId w:val="7"/>
        </w:numPr>
        <w:rPr>
          <w:b/>
        </w:rPr>
      </w:pPr>
      <w:r w:rsidRPr="0069550C">
        <w:rPr>
          <w:b/>
        </w:rPr>
        <w:t>I</w:t>
      </w:r>
      <w:r w:rsidR="001112EC" w:rsidRPr="0069550C">
        <w:rPr>
          <w:b/>
        </w:rPr>
        <w:t>ndicator</w:t>
      </w:r>
    </w:p>
    <w:p w:rsidR="00E77781" w:rsidRDefault="00E77781" w:rsidP="00D279E9">
      <w:pPr>
        <w:pStyle w:val="Odstavecseseznamem"/>
      </w:pPr>
      <w:r>
        <w:t xml:space="preserve">Tato </w:t>
      </w:r>
      <w:r w:rsidR="00B678BE">
        <w:t>funkce</w:t>
      </w:r>
      <w:r>
        <w:t xml:space="preserve"> </w:t>
      </w:r>
      <w:r w:rsidR="004F2A2F">
        <w:t>načte</w:t>
      </w:r>
      <w:r w:rsidR="002C30B9">
        <w:t xml:space="preserve"> parametry o textu, </w:t>
      </w:r>
      <w:r>
        <w:t xml:space="preserve">výšce </w:t>
      </w:r>
      <w:r w:rsidR="004F2A2F">
        <w:t xml:space="preserve">a pořadníku. </w:t>
      </w:r>
      <w:r w:rsidR="002C30B9">
        <w:t>V samotné funkci jsou definovány</w:t>
      </w:r>
      <w:r w:rsidR="004F2A2F">
        <w:t xml:space="preserve"> X souřadnice, ve kterých se indikátor při změně hodnoty pořadníku bude měnit.</w:t>
      </w:r>
    </w:p>
    <w:p w:rsidR="004F2A2F" w:rsidRPr="004F2A2F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4F2A2F">
        <w:rPr>
          <w:rFonts w:ascii="Consolas" w:hAnsi="Consolas"/>
          <w:color w:val="C586C0"/>
          <w:sz w:val="29"/>
          <w:szCs w:val="29"/>
          <w:lang w:eastAsia="ja-JP"/>
        </w:rPr>
        <w:lastRenderedPageBreak/>
        <w:t>if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orderer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==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1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:</w:t>
      </w:r>
    </w:p>
    <w:p w:rsidR="004F2A2F" w:rsidRPr="004F2A2F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4F2A2F">
        <w:rPr>
          <w:rFonts w:ascii="Consolas" w:hAnsi="Consolas"/>
          <w:color w:val="D4D4D4"/>
          <w:sz w:val="29"/>
          <w:szCs w:val="29"/>
          <w:lang w:eastAsia="ja-JP"/>
        </w:rPr>
        <w:t>   </w:t>
      </w:r>
      <w:r w:rsidR="00AD6580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indicator_height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247</w:t>
      </w:r>
    </w:p>
    <w:p w:rsidR="004F2A2F" w:rsidRPr="004F2A2F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4F2A2F">
        <w:rPr>
          <w:rFonts w:ascii="Consolas" w:hAnsi="Consolas"/>
          <w:color w:val="D4D4D4"/>
          <w:sz w:val="29"/>
          <w:szCs w:val="29"/>
          <w:lang w:eastAsia="ja-JP"/>
        </w:rPr>
        <w:t>   </w:t>
      </w:r>
      <w:r w:rsidR="00AD6580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submenu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proofErr w:type="spellStart"/>
      <w:r w:rsidRPr="004F2A2F">
        <w:rPr>
          <w:rFonts w:ascii="Consolas" w:hAnsi="Consolas"/>
          <w:color w:val="4FC1FF"/>
          <w:sz w:val="29"/>
          <w:szCs w:val="29"/>
          <w:lang w:eastAsia="ja-JP"/>
        </w:rPr>
        <w:t>HEALTH_FONT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4F2A2F">
        <w:rPr>
          <w:rFonts w:ascii="Consolas" w:hAnsi="Consolas"/>
          <w:color w:val="DCDCAA"/>
          <w:sz w:val="29"/>
          <w:szCs w:val="29"/>
          <w:lang w:eastAsia="ja-JP"/>
        </w:rPr>
        <w:t>render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4F2A2F">
        <w:rPr>
          <w:rFonts w:ascii="Consolas" w:hAnsi="Consolas"/>
          <w:color w:val="9CDCFE"/>
          <w:sz w:val="29"/>
          <w:szCs w:val="29"/>
          <w:lang w:eastAsia="ja-JP"/>
        </w:rPr>
        <w:t>text1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1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4F2A2F">
        <w:rPr>
          <w:rFonts w:ascii="Consolas" w:hAnsi="Consolas"/>
          <w:color w:val="4FC1FF"/>
          <w:sz w:val="29"/>
          <w:szCs w:val="29"/>
          <w:lang w:eastAsia="ja-JP"/>
        </w:rPr>
        <w:t>BLACK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)</w:t>
      </w:r>
    </w:p>
    <w:p w:rsidR="004F2A2F" w:rsidRPr="004F2A2F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4F2A2F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orderer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==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2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:</w:t>
      </w:r>
    </w:p>
    <w:p w:rsidR="004F2A2F" w:rsidRPr="004F2A2F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indicator_height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297</w:t>
      </w:r>
    </w:p>
    <w:p w:rsidR="004F2A2F" w:rsidRPr="004F2A2F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submenu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proofErr w:type="spellStart"/>
      <w:r w:rsidRPr="004F2A2F">
        <w:rPr>
          <w:rFonts w:ascii="Consolas" w:hAnsi="Consolas"/>
          <w:color w:val="4FC1FF"/>
          <w:sz w:val="29"/>
          <w:szCs w:val="29"/>
          <w:lang w:eastAsia="ja-JP"/>
        </w:rPr>
        <w:t>HEALTH_FONT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4F2A2F">
        <w:rPr>
          <w:rFonts w:ascii="Consolas" w:hAnsi="Consolas"/>
          <w:color w:val="DCDCAA"/>
          <w:sz w:val="29"/>
          <w:szCs w:val="29"/>
          <w:lang w:eastAsia="ja-JP"/>
        </w:rPr>
        <w:t>render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4F2A2F">
        <w:rPr>
          <w:rFonts w:ascii="Consolas" w:hAnsi="Consolas"/>
          <w:color w:val="9CDCFE"/>
          <w:sz w:val="29"/>
          <w:szCs w:val="29"/>
          <w:lang w:eastAsia="ja-JP"/>
        </w:rPr>
        <w:t>text2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1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4F2A2F">
        <w:rPr>
          <w:rFonts w:ascii="Consolas" w:hAnsi="Consolas"/>
          <w:color w:val="4FC1FF"/>
          <w:sz w:val="29"/>
          <w:szCs w:val="29"/>
          <w:lang w:eastAsia="ja-JP"/>
        </w:rPr>
        <w:t>BLACK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)</w:t>
      </w:r>
    </w:p>
    <w:p w:rsidR="004F2A2F" w:rsidRPr="004F2A2F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4F2A2F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orderer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==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3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:</w:t>
      </w:r>
    </w:p>
    <w:p w:rsidR="004F2A2F" w:rsidRPr="004F2A2F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indicator_height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347</w:t>
      </w:r>
    </w:p>
    <w:p w:rsidR="004F2A2F" w:rsidRPr="004F2A2F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submenu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proofErr w:type="spellStart"/>
      <w:r w:rsidRPr="004F2A2F">
        <w:rPr>
          <w:rFonts w:ascii="Consolas" w:hAnsi="Consolas"/>
          <w:color w:val="4FC1FF"/>
          <w:sz w:val="29"/>
          <w:szCs w:val="29"/>
          <w:lang w:eastAsia="ja-JP"/>
        </w:rPr>
        <w:t>HEALTH_FONT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4F2A2F">
        <w:rPr>
          <w:rFonts w:ascii="Consolas" w:hAnsi="Consolas"/>
          <w:color w:val="DCDCAA"/>
          <w:sz w:val="29"/>
          <w:szCs w:val="29"/>
          <w:lang w:eastAsia="ja-JP"/>
        </w:rPr>
        <w:t>render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4F2A2F">
        <w:rPr>
          <w:rFonts w:ascii="Consolas" w:hAnsi="Consolas"/>
          <w:color w:val="9CDCFE"/>
          <w:sz w:val="29"/>
          <w:szCs w:val="29"/>
          <w:lang w:eastAsia="ja-JP"/>
        </w:rPr>
        <w:t>text3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1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4F2A2F">
        <w:rPr>
          <w:rFonts w:ascii="Consolas" w:hAnsi="Consolas"/>
          <w:color w:val="4FC1FF"/>
          <w:sz w:val="29"/>
          <w:szCs w:val="29"/>
          <w:lang w:eastAsia="ja-JP"/>
        </w:rPr>
        <w:t>BLACK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)</w:t>
      </w:r>
    </w:p>
    <w:p w:rsidR="004F2A2F" w:rsidRPr="004F2A2F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proofErr w:type="spellStart"/>
      <w:r w:rsidRPr="004F2A2F">
        <w:rPr>
          <w:rFonts w:ascii="Consolas" w:hAnsi="Consolas"/>
          <w:color w:val="C586C0"/>
          <w:sz w:val="29"/>
          <w:szCs w:val="29"/>
          <w:lang w:eastAsia="ja-JP"/>
        </w:rPr>
        <w:t>if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orderer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==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4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:</w:t>
      </w:r>
    </w:p>
    <w:p w:rsidR="004F2A2F" w:rsidRPr="004F2A2F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indicator_height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397</w:t>
      </w:r>
    </w:p>
    <w:p w:rsidR="004F2A2F" w:rsidRPr="00B678BE" w:rsidRDefault="004F2A2F" w:rsidP="00D279E9">
      <w:pPr>
        <w:shd w:val="clear" w:color="auto" w:fill="1E1E1E"/>
        <w:spacing w:before="0" w:line="390" w:lineRule="atLeast"/>
        <w:ind w:left="708"/>
        <w:rPr>
          <w:rFonts w:ascii="Consolas" w:hAnsi="Consolas"/>
          <w:color w:val="D4D4D4"/>
          <w:sz w:val="29"/>
          <w:szCs w:val="29"/>
          <w:lang w:eastAsia="ja-JP"/>
        </w:rPr>
      </w:pP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    </w:t>
      </w:r>
      <w:proofErr w:type="spellStart"/>
      <w:r w:rsidRPr="004F2A2F">
        <w:rPr>
          <w:rFonts w:ascii="Consolas" w:hAnsi="Consolas"/>
          <w:color w:val="9CDCFE"/>
          <w:sz w:val="29"/>
          <w:szCs w:val="29"/>
          <w:lang w:eastAsia="ja-JP"/>
        </w:rPr>
        <w:t>submenu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 = </w:t>
      </w:r>
      <w:proofErr w:type="spellStart"/>
      <w:r w:rsidRPr="004F2A2F">
        <w:rPr>
          <w:rFonts w:ascii="Consolas" w:hAnsi="Consolas"/>
          <w:color w:val="4FC1FF"/>
          <w:sz w:val="29"/>
          <w:szCs w:val="29"/>
          <w:lang w:eastAsia="ja-JP"/>
        </w:rPr>
        <w:t>HEALTH_FONT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.</w:t>
      </w:r>
      <w:r w:rsidRPr="004F2A2F">
        <w:rPr>
          <w:rFonts w:ascii="Consolas" w:hAnsi="Consolas"/>
          <w:color w:val="DCDCAA"/>
          <w:sz w:val="29"/>
          <w:szCs w:val="29"/>
          <w:lang w:eastAsia="ja-JP"/>
        </w:rPr>
        <w:t>render</w:t>
      </w:r>
      <w:proofErr w:type="spellEnd"/>
      <w:r w:rsidRPr="004F2A2F">
        <w:rPr>
          <w:rFonts w:ascii="Consolas" w:hAnsi="Consolas"/>
          <w:color w:val="D4D4D4"/>
          <w:sz w:val="29"/>
          <w:szCs w:val="29"/>
          <w:lang w:eastAsia="ja-JP"/>
        </w:rPr>
        <w:t>(</w:t>
      </w:r>
      <w:r w:rsidRPr="004F2A2F">
        <w:rPr>
          <w:rFonts w:ascii="Consolas" w:hAnsi="Consolas"/>
          <w:color w:val="9CDCFE"/>
          <w:sz w:val="29"/>
          <w:szCs w:val="29"/>
          <w:lang w:eastAsia="ja-JP"/>
        </w:rPr>
        <w:t>text4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4F2A2F">
        <w:rPr>
          <w:rFonts w:ascii="Consolas" w:hAnsi="Consolas"/>
          <w:color w:val="B5CEA8"/>
          <w:sz w:val="29"/>
          <w:szCs w:val="29"/>
          <w:lang w:eastAsia="ja-JP"/>
        </w:rPr>
        <w:t>1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 xml:space="preserve">, </w:t>
      </w:r>
      <w:r w:rsidRPr="004F2A2F">
        <w:rPr>
          <w:rFonts w:ascii="Consolas" w:hAnsi="Consolas"/>
          <w:color w:val="4FC1FF"/>
          <w:sz w:val="29"/>
          <w:szCs w:val="29"/>
          <w:lang w:eastAsia="ja-JP"/>
        </w:rPr>
        <w:t>BLACK</w:t>
      </w:r>
      <w:r w:rsidRPr="004F2A2F">
        <w:rPr>
          <w:rFonts w:ascii="Consolas" w:hAnsi="Consolas"/>
          <w:color w:val="D4D4D4"/>
          <w:sz w:val="29"/>
          <w:szCs w:val="29"/>
          <w:lang w:eastAsia="ja-JP"/>
        </w:rPr>
        <w:t>)</w:t>
      </w:r>
    </w:p>
    <w:p w:rsidR="004F2A2F" w:rsidRDefault="002C30B9" w:rsidP="00D279E9">
      <w:pPr>
        <w:pStyle w:val="Odstavecseseznamem"/>
      </w:pPr>
      <w:r>
        <w:t>P</w:t>
      </w:r>
      <w:r w:rsidR="004F2A2F">
        <w:t xml:space="preserve">okud je </w:t>
      </w:r>
      <w:r w:rsidR="00B678BE">
        <w:t>pořadník</w:t>
      </w:r>
      <w:r w:rsidR="004F2A2F">
        <w:t xml:space="preserve"> </w:t>
      </w:r>
      <w:r w:rsidR="004F2A2F" w:rsidRPr="004F2A2F">
        <w:rPr>
          <w:i/>
        </w:rPr>
        <w:t>a</w:t>
      </w:r>
      <w:r w:rsidR="00B678BE">
        <w:rPr>
          <w:i/>
        </w:rPr>
        <w:t>,</w:t>
      </w:r>
      <w:r w:rsidR="004F2A2F">
        <w:rPr>
          <w:i/>
        </w:rPr>
        <w:t xml:space="preserve"> </w:t>
      </w:r>
      <w:r w:rsidR="004F2A2F">
        <w:t xml:space="preserve">výška indikátoru = </w:t>
      </w:r>
      <w:r w:rsidR="004F2A2F" w:rsidRPr="004F2A2F">
        <w:rPr>
          <w:i/>
        </w:rPr>
        <w:t>a_výška</w:t>
      </w:r>
      <w:r>
        <w:rPr>
          <w:i/>
        </w:rPr>
        <w:t>,</w:t>
      </w:r>
      <w:r w:rsidR="004F2A2F">
        <w:rPr>
          <w:i/>
        </w:rPr>
        <w:t xml:space="preserve"> </w:t>
      </w:r>
    </w:p>
    <w:p w:rsidR="004F2A2F" w:rsidRDefault="004F2A2F" w:rsidP="00D279E9">
      <w:pPr>
        <w:pStyle w:val="Odstavecseseznamem"/>
      </w:pPr>
      <w:r>
        <w:t>pokud</w:t>
      </w:r>
      <w:r w:rsidRPr="004F2A2F">
        <w:t xml:space="preserve"> </w:t>
      </w:r>
      <w:r>
        <w:t xml:space="preserve">je </w:t>
      </w:r>
      <w:r w:rsidR="00B678BE">
        <w:t>pořadník</w:t>
      </w:r>
      <w:r>
        <w:t xml:space="preserve"> </w:t>
      </w:r>
      <w:r w:rsidRPr="004F2A2F">
        <w:rPr>
          <w:i/>
        </w:rPr>
        <w:t>a</w:t>
      </w:r>
      <w:r w:rsidR="00B678BE">
        <w:rPr>
          <w:i/>
        </w:rPr>
        <w:t xml:space="preserve">, </w:t>
      </w:r>
      <w:r>
        <w:t xml:space="preserve"> </w:t>
      </w:r>
      <w:r w:rsidR="00B678BE">
        <w:t>text</w:t>
      </w:r>
      <w:r>
        <w:t xml:space="preserve">= </w:t>
      </w:r>
      <w:r w:rsidRPr="004F2A2F">
        <w:rPr>
          <w:i/>
        </w:rPr>
        <w:t>a_</w:t>
      </w:r>
      <w:r w:rsidR="00B678BE">
        <w:rPr>
          <w:i/>
        </w:rPr>
        <w:t>text</w:t>
      </w:r>
      <w:r>
        <w:rPr>
          <w:i/>
        </w:rPr>
        <w:t xml:space="preserve"> </w:t>
      </w:r>
      <w:r w:rsidR="002C30B9">
        <w:rPr>
          <w:i/>
        </w:rPr>
        <w:t>.</w:t>
      </w:r>
    </w:p>
    <w:p w:rsidR="005B79D7" w:rsidRDefault="00B678BE" w:rsidP="00D279E9">
      <w:pPr>
        <w:pStyle w:val="Odstavecseseznamem"/>
      </w:pPr>
      <w:r>
        <w:t xml:space="preserve">Tímto způsobem se indikátor mění. Funkce je napsána tak, aby pouze změnou jejích parametrů mohla pracovat pro všechny úrovně menu. </w:t>
      </w:r>
    </w:p>
    <w:p w:rsidR="005B79D7" w:rsidRDefault="005B79D7" w:rsidP="00D279E9">
      <w:pPr>
        <w:pStyle w:val="Odstavecseseznamem"/>
      </w:pPr>
    </w:p>
    <w:p w:rsidR="005B79D7" w:rsidRDefault="005B79D7" w:rsidP="00D279E9">
      <w:pPr>
        <w:pStyle w:val="Odstavecseseznamem"/>
      </w:pPr>
    </w:p>
    <w:p w:rsidR="005B79D7" w:rsidRDefault="005B79D7" w:rsidP="00D279E9">
      <w:pPr>
        <w:pStyle w:val="Odstavecseseznamem"/>
      </w:pPr>
      <w:bookmarkStart w:id="53" w:name="_Toc94722308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20</w:t>
      </w:r>
      <w:r w:rsidR="00C550C8">
        <w:rPr>
          <w:noProof/>
        </w:rPr>
        <w:fldChar w:fldCharType="end"/>
      </w:r>
      <w:r>
        <w:t>: Indikátor v menu</w:t>
      </w:r>
      <w:bookmarkEnd w:id="53"/>
    </w:p>
    <w:p w:rsidR="005B79D7" w:rsidRDefault="00314B2A" w:rsidP="00D279E9">
      <w:pPr>
        <w:pStyle w:val="Odstavecseseznamem"/>
      </w:pPr>
      <w:r>
        <w:pict>
          <v:shape id="_x0000_i1031" type="#_x0000_t75" style="width:241.2pt;height:88.8pt">
            <v:imagedata r:id="rId35" o:title="indicator"/>
          </v:shape>
        </w:pict>
      </w:r>
    </w:p>
    <w:p w:rsidR="005B79D7" w:rsidRPr="00731B69" w:rsidRDefault="005B79D7" w:rsidP="00D279E9">
      <w:pPr>
        <w:ind w:firstLine="708"/>
      </w:pPr>
      <w:r>
        <w:t>Zdroj: Vlastní zpracování</w:t>
      </w:r>
    </w:p>
    <w:p w:rsidR="005B79D7" w:rsidRPr="004F2A2F" w:rsidRDefault="005B79D7" w:rsidP="00D279E9"/>
    <w:p w:rsidR="00B678BE" w:rsidRDefault="002C30B9" w:rsidP="00D279E9">
      <w:pPr>
        <w:pStyle w:val="Odstavecseseznamem"/>
        <w:numPr>
          <w:ilvl w:val="0"/>
          <w:numId w:val="7"/>
        </w:numPr>
        <w:rPr>
          <w:b/>
        </w:rPr>
      </w:pPr>
      <w:r>
        <w:rPr>
          <w:b/>
        </w:rPr>
        <w:t>O</w:t>
      </w:r>
      <w:r w:rsidR="00B678BE" w:rsidRPr="0069550C">
        <w:rPr>
          <w:b/>
        </w:rPr>
        <w:t>ptions_submenu</w:t>
      </w:r>
    </w:p>
    <w:p w:rsidR="00B678BE" w:rsidRDefault="00E57833" w:rsidP="00D279E9">
      <w:pPr>
        <w:pStyle w:val="Odstavecseseznamem"/>
      </w:pPr>
      <w:r>
        <w:t xml:space="preserve">Tato funkce je rozcestníkem. </w:t>
      </w:r>
      <w:proofErr w:type="gramStart"/>
      <w:r>
        <w:t>Z</w:t>
      </w:r>
      <w:r w:rsidR="005B79D7">
        <w:t>volíme</w:t>
      </w:r>
      <w:proofErr w:type="gramEnd"/>
      <w:r w:rsidR="005B79D7">
        <w:t xml:space="preserve"> </w:t>
      </w:r>
      <w:r>
        <w:t xml:space="preserve">možnost </w:t>
      </w:r>
      <w:proofErr w:type="gramStart"/>
      <w:r>
        <w:t>empire</w:t>
      </w:r>
      <w:proofErr w:type="gramEnd"/>
      <w:r>
        <w:t xml:space="preserve"> nebo </w:t>
      </w:r>
      <w:r w:rsidR="00B678BE">
        <w:t>rebellion a podle toho se spustí funkce choose_ship.</w:t>
      </w:r>
      <w:r>
        <w:t xml:space="preserve"> Dále je tu možnost back, která</w:t>
      </w:r>
      <w:r w:rsidR="005B79D7">
        <w:t xml:space="preserve"> program vrátí do hlavního menu. </w:t>
      </w:r>
    </w:p>
    <w:p w:rsidR="005B79D7" w:rsidRDefault="005B79D7" w:rsidP="00D279E9">
      <w:pPr>
        <w:pStyle w:val="Titulek"/>
        <w:keepNext/>
        <w:ind w:firstLine="708"/>
      </w:pPr>
      <w:bookmarkStart w:id="54" w:name="_Toc94722309"/>
      <w:r>
        <w:lastRenderedPageBreak/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21</w:t>
      </w:r>
      <w:r w:rsidR="00C550C8">
        <w:rPr>
          <w:noProof/>
        </w:rPr>
        <w:fldChar w:fldCharType="end"/>
      </w:r>
      <w:r>
        <w:t>: Options</w:t>
      </w:r>
      <w:bookmarkEnd w:id="54"/>
    </w:p>
    <w:p w:rsidR="00B678BE" w:rsidRDefault="00314B2A" w:rsidP="00D279E9">
      <w:pPr>
        <w:pStyle w:val="Odstavecseseznamem"/>
      </w:pPr>
      <w:r>
        <w:pict>
          <v:shape id="_x0000_i1032" type="#_x0000_t75" style="width:292.2pt;height:159.6pt">
            <v:imagedata r:id="rId36" o:title="opitons submenu"/>
          </v:shape>
        </w:pict>
      </w:r>
    </w:p>
    <w:p w:rsidR="005B79D7" w:rsidRPr="00731B69" w:rsidRDefault="005B79D7" w:rsidP="00D279E9">
      <w:pPr>
        <w:ind w:firstLine="708"/>
      </w:pPr>
      <w:r>
        <w:t>Zdroj: Vlastní zpracování</w:t>
      </w:r>
    </w:p>
    <w:p w:rsidR="005B79D7" w:rsidRPr="00B678BE" w:rsidRDefault="005B79D7" w:rsidP="00D279E9">
      <w:pPr>
        <w:pStyle w:val="Odstavecseseznamem"/>
      </w:pPr>
    </w:p>
    <w:p w:rsidR="00B678BE" w:rsidRDefault="00B678BE" w:rsidP="00D279E9">
      <w:pPr>
        <w:pStyle w:val="Odstavecseseznamem"/>
        <w:numPr>
          <w:ilvl w:val="0"/>
          <w:numId w:val="7"/>
        </w:numPr>
        <w:rPr>
          <w:b/>
        </w:rPr>
      </w:pPr>
      <w:r w:rsidRPr="00B678BE">
        <w:rPr>
          <w:b/>
        </w:rPr>
        <w:t>choose_ship</w:t>
      </w:r>
    </w:p>
    <w:p w:rsidR="00B678BE" w:rsidRDefault="005B79D7" w:rsidP="00D279E9">
      <w:pPr>
        <w:pStyle w:val="Odstavecseseznamem"/>
      </w:pPr>
      <w:r>
        <w:t>Po zvolení empire/rebellion v options menu se v obou případech spustí tato funkce.  Mění se pouze její vzhled a hodnoty</w:t>
      </w:r>
      <w:r w:rsidR="00E57833">
        <w:t>,</w:t>
      </w:r>
      <w:r>
        <w:t xml:space="preserve"> které vrací. V případě </w:t>
      </w:r>
      <w:r w:rsidR="00E57833">
        <w:t xml:space="preserve">volby </w:t>
      </w:r>
      <w:r>
        <w:t>rebellion</w:t>
      </w:r>
      <w:r w:rsidR="00E57833">
        <w:t>,</w:t>
      </w:r>
      <w:r>
        <w:t xml:space="preserve"> vypadá takto: </w:t>
      </w:r>
    </w:p>
    <w:p w:rsidR="005B79D7" w:rsidRDefault="005B79D7" w:rsidP="00D279E9">
      <w:pPr>
        <w:pStyle w:val="Titulek"/>
        <w:keepNext/>
        <w:ind w:firstLine="708"/>
      </w:pPr>
      <w:bookmarkStart w:id="55" w:name="_Toc94722310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22</w:t>
      </w:r>
      <w:r w:rsidR="00C550C8">
        <w:rPr>
          <w:noProof/>
        </w:rPr>
        <w:fldChar w:fldCharType="end"/>
      </w:r>
      <w:r>
        <w:t>: Rebellion výběr lodí</w:t>
      </w:r>
      <w:bookmarkEnd w:id="55"/>
    </w:p>
    <w:p w:rsidR="005B79D7" w:rsidRDefault="00314B2A" w:rsidP="00D279E9">
      <w:pPr>
        <w:pStyle w:val="Odstavecseseznamem"/>
      </w:pPr>
      <w:r>
        <w:pict>
          <v:shape id="_x0000_i1033" type="#_x0000_t75" style="width:279pt;height:153.6pt">
            <v:imagedata r:id="rId37" o:title="empire choose"/>
          </v:shape>
        </w:pict>
      </w:r>
    </w:p>
    <w:p w:rsidR="005B79D7" w:rsidRPr="00731B69" w:rsidRDefault="005B79D7" w:rsidP="00D279E9">
      <w:pPr>
        <w:ind w:firstLine="708"/>
      </w:pPr>
      <w:r>
        <w:t>Zdroj: Vlastní zpracování</w:t>
      </w:r>
    </w:p>
    <w:p w:rsidR="00E57833" w:rsidRDefault="00E57833" w:rsidP="00D279E9">
      <w:pPr>
        <w:pStyle w:val="Odstavecseseznamem"/>
      </w:pPr>
    </w:p>
    <w:p w:rsidR="00E57833" w:rsidRDefault="00E57833" w:rsidP="00D279E9">
      <w:pPr>
        <w:pStyle w:val="Odstavecseseznamem"/>
      </w:pPr>
    </w:p>
    <w:p w:rsidR="00E57833" w:rsidRDefault="00E57833" w:rsidP="00D279E9">
      <w:pPr>
        <w:pStyle w:val="Odstavecseseznamem"/>
      </w:pPr>
    </w:p>
    <w:p w:rsidR="00E57833" w:rsidRDefault="00E57833" w:rsidP="00D279E9">
      <w:pPr>
        <w:pStyle w:val="Odstavecseseznamem"/>
      </w:pPr>
    </w:p>
    <w:p w:rsidR="00E57833" w:rsidRDefault="00E57833" w:rsidP="00D279E9">
      <w:pPr>
        <w:pStyle w:val="Odstavecseseznamem"/>
      </w:pPr>
    </w:p>
    <w:p w:rsidR="00E57833" w:rsidRDefault="00E57833" w:rsidP="00D279E9">
      <w:pPr>
        <w:pStyle w:val="Odstavecseseznamem"/>
      </w:pPr>
    </w:p>
    <w:p w:rsidR="00E57833" w:rsidRDefault="00E57833" w:rsidP="00D279E9">
      <w:pPr>
        <w:pStyle w:val="Odstavecseseznamem"/>
      </w:pPr>
    </w:p>
    <w:p w:rsidR="00104E39" w:rsidRDefault="00104E39" w:rsidP="00D279E9">
      <w:pPr>
        <w:pStyle w:val="Odstavecseseznamem"/>
      </w:pPr>
      <w:r>
        <w:lastRenderedPageBreak/>
        <w:t xml:space="preserve">V případě </w:t>
      </w:r>
      <w:proofErr w:type="gramStart"/>
      <w:r>
        <w:t>empire vypadá</w:t>
      </w:r>
      <w:proofErr w:type="gramEnd"/>
      <w:r>
        <w:t xml:space="preserve"> takto: </w:t>
      </w:r>
    </w:p>
    <w:p w:rsidR="00104E39" w:rsidRDefault="00104E39" w:rsidP="00D279E9">
      <w:pPr>
        <w:pStyle w:val="Titulek"/>
        <w:keepNext/>
        <w:ind w:firstLine="708"/>
      </w:pPr>
      <w:bookmarkStart w:id="56" w:name="_Toc94722311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23</w:t>
      </w:r>
      <w:r w:rsidR="00C550C8">
        <w:rPr>
          <w:noProof/>
        </w:rPr>
        <w:fldChar w:fldCharType="end"/>
      </w:r>
      <w:r>
        <w:t>: Empire výběr lodí</w:t>
      </w:r>
      <w:bookmarkEnd w:id="56"/>
    </w:p>
    <w:p w:rsidR="00104E39" w:rsidRDefault="00314B2A" w:rsidP="00D279E9">
      <w:pPr>
        <w:pStyle w:val="Odstavecseseznamem"/>
      </w:pPr>
      <w:r>
        <w:pict>
          <v:shape id="_x0000_i1034" type="#_x0000_t75" style="width:312pt;height:174pt">
            <v:imagedata r:id="rId38" o:title="empire choose ship"/>
          </v:shape>
        </w:pict>
      </w:r>
    </w:p>
    <w:p w:rsidR="00104E39" w:rsidRPr="00731B69" w:rsidRDefault="00104E39" w:rsidP="00D279E9">
      <w:pPr>
        <w:ind w:firstLine="708"/>
      </w:pPr>
      <w:r>
        <w:t>Zdroj: Vlastní zpracování</w:t>
      </w:r>
    </w:p>
    <w:p w:rsidR="005B79D7" w:rsidRDefault="005B79D7" w:rsidP="00D279E9">
      <w:pPr>
        <w:pStyle w:val="Odstavecseseznamem"/>
      </w:pPr>
    </w:p>
    <w:p w:rsidR="00104E39" w:rsidRDefault="00104E39" w:rsidP="00D279E9">
      <w:pPr>
        <w:pStyle w:val="Odstavecseseznamem"/>
      </w:pPr>
      <w:r>
        <w:t>Pohybem šipek se přemisťuje ukazatel nad loděmi. Pokud je ukazatel nad lodí a zároveň uživatel zmáčkne mezerník, tato loď bude na další hru zvolena a automaticky se p</w:t>
      </w:r>
      <w:r w:rsidR="00E57833">
        <w:t>rogram vrátí do options menu. Jde zvolit</w:t>
      </w:r>
      <w:r>
        <w:t xml:space="preserve"> i červený otazník (random). V tomto případě funkce pomocí knihovny random vybere loď náhodně. </w:t>
      </w:r>
    </w:p>
    <w:p w:rsidR="005B79D7" w:rsidRPr="005B79D7" w:rsidRDefault="005B79D7" w:rsidP="00D279E9">
      <w:pPr>
        <w:pStyle w:val="Odstavecseseznamem"/>
      </w:pPr>
    </w:p>
    <w:p w:rsidR="001112EC" w:rsidRDefault="00104E39" w:rsidP="00D279E9">
      <w:pPr>
        <w:pStyle w:val="Odstavecseseznamem"/>
        <w:numPr>
          <w:ilvl w:val="0"/>
          <w:numId w:val="7"/>
        </w:numPr>
        <w:rPr>
          <w:b/>
        </w:rPr>
      </w:pPr>
      <w:r w:rsidRPr="00104E39">
        <w:rPr>
          <w:b/>
        </w:rPr>
        <w:t>M</w:t>
      </w:r>
      <w:r w:rsidR="001112EC" w:rsidRPr="00104E39">
        <w:rPr>
          <w:b/>
        </w:rPr>
        <w:t>enu</w:t>
      </w:r>
    </w:p>
    <w:p w:rsidR="00104E39" w:rsidRDefault="00104E39" w:rsidP="00D279E9">
      <w:pPr>
        <w:pStyle w:val="Odstavecseseznamem"/>
      </w:pPr>
      <w:r w:rsidRPr="00104E39">
        <w:t xml:space="preserve">Hlavní menu </w:t>
      </w:r>
      <w:r>
        <w:t>je zapsáno ve funkci</w:t>
      </w:r>
      <w:r w:rsidR="00E57833">
        <w:t>,</w:t>
      </w:r>
      <w:r>
        <w:t xml:space="preserve"> která v sobě spojuje všechny ostatní menu a také samotnou hru. </w:t>
      </w:r>
    </w:p>
    <w:p w:rsidR="00A7473A" w:rsidRDefault="00A7473A" w:rsidP="00D279E9"/>
    <w:p w:rsidR="00A7473A" w:rsidRDefault="00A7473A" w:rsidP="00D279E9">
      <w:pPr>
        <w:pStyle w:val="Nadpis1"/>
      </w:pPr>
      <w:bookmarkStart w:id="57" w:name="_Toc94722484"/>
      <w:r>
        <w:lastRenderedPageBreak/>
        <w:t>Uživatelská dokumentace</w:t>
      </w:r>
      <w:bookmarkEnd w:id="57"/>
    </w:p>
    <w:p w:rsidR="00391D22" w:rsidRDefault="00E57833" w:rsidP="00391D22">
      <w:pPr>
        <w:pStyle w:val="Nadpis2"/>
      </w:pPr>
      <w:bookmarkStart w:id="58" w:name="_Toc94722485"/>
      <w:r>
        <w:t>První s</w:t>
      </w:r>
      <w:r w:rsidR="00391D22">
        <w:t>puštění</w:t>
      </w:r>
      <w:bookmarkEnd w:id="58"/>
    </w:p>
    <w:p w:rsidR="00391D22" w:rsidRDefault="00B06F4F" w:rsidP="00391D22">
      <w:r>
        <w:t>Hru lze stáhnout jako archiv, po jeho</w:t>
      </w:r>
      <w:r w:rsidR="00E57833">
        <w:t>ž</w:t>
      </w:r>
      <w:r>
        <w:t xml:space="preserve"> rozbalení je možné hru ihned spustit. Spustitelný soubor se jmenuje Dlouhodobka.exe a nachází se v hlavní složce. Po otevření hry se spustí Menu. </w:t>
      </w:r>
    </w:p>
    <w:p w:rsidR="00B06F4F" w:rsidRDefault="00B06F4F" w:rsidP="00B06F4F">
      <w:pPr>
        <w:pStyle w:val="Titulek"/>
        <w:keepNext/>
      </w:pPr>
      <w:bookmarkStart w:id="59" w:name="_Toc94722312"/>
      <w:r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24</w:t>
      </w:r>
      <w:r w:rsidR="00C550C8">
        <w:rPr>
          <w:noProof/>
        </w:rPr>
        <w:fldChar w:fldCharType="end"/>
      </w:r>
      <w:r>
        <w:t>: Hlavní menu</w:t>
      </w:r>
      <w:bookmarkEnd w:id="59"/>
    </w:p>
    <w:p w:rsidR="00B06F4F" w:rsidRDefault="00314B2A" w:rsidP="00B06F4F">
      <w:pPr>
        <w:keepNext/>
      </w:pPr>
      <w:r>
        <w:rPr>
          <w:noProof/>
          <w:lang w:eastAsia="ja-JP"/>
        </w:rPr>
        <w:pict>
          <v:shape id="_x0000_i1035" type="#_x0000_t75" style="width:405pt;height:222.6pt">
            <v:imagedata r:id="rId39" o:title="menu"/>
          </v:shape>
        </w:pict>
      </w:r>
    </w:p>
    <w:p w:rsidR="00B06F4F" w:rsidRPr="00731B69" w:rsidRDefault="00B06F4F" w:rsidP="00B06F4F">
      <w:r>
        <w:t>Zdroj: Vlastní zpracování</w:t>
      </w:r>
    </w:p>
    <w:p w:rsidR="00B06F4F" w:rsidRDefault="00B06F4F" w:rsidP="00391D22"/>
    <w:p w:rsidR="00B06F4F" w:rsidRDefault="00B06F4F" w:rsidP="00B06F4F">
      <w:pPr>
        <w:pStyle w:val="Nadpis2"/>
      </w:pPr>
      <w:bookmarkStart w:id="60" w:name="_Toc94722486"/>
      <w:r>
        <w:t>Hlavní menu</w:t>
      </w:r>
      <w:bookmarkEnd w:id="60"/>
      <w:r>
        <w:t xml:space="preserve"> </w:t>
      </w:r>
    </w:p>
    <w:p w:rsidR="00C96471" w:rsidRDefault="00AD6580" w:rsidP="00B06F4F">
      <w:r>
        <w:t>Hlavní menu se větví na čtyři části. Pohybovat se mezi nimi lze pomocí šipek nahoru a dolů, potvrdit volbu pak lze pomocí mezerníku. První možný výběr „Play“ spust</w:t>
      </w:r>
      <w:r w:rsidR="00C96471">
        <w:t>í samotnou hru. Druhá možnost „options“ otevře další menu</w:t>
      </w:r>
      <w:r w:rsidR="00E57833">
        <w:t>,</w:t>
      </w:r>
      <w:r w:rsidR="00C96471">
        <w:t xml:space="preserve"> ve kterém si hráči mohou z</w:t>
      </w:r>
      <w:r w:rsidR="00E57833">
        <w:t>volit svou loď. Třetí možnost</w:t>
      </w:r>
      <w:r w:rsidR="00C96471">
        <w:t xml:space="preserve"> „co</w:t>
      </w:r>
      <w:r w:rsidR="00E57833">
        <w:t xml:space="preserve">ntrols“ </w:t>
      </w:r>
      <w:r w:rsidR="00C96471">
        <w:t xml:space="preserve"> otevře další okno s ovládáním hry. </w:t>
      </w:r>
    </w:p>
    <w:p w:rsidR="00C96471" w:rsidRDefault="00C96471" w:rsidP="00C96471">
      <w:pPr>
        <w:pStyle w:val="Titulek"/>
        <w:keepNext/>
      </w:pPr>
      <w:bookmarkStart w:id="61" w:name="_Toc94722313"/>
      <w:r>
        <w:lastRenderedPageBreak/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 w:rsidR="00C639FE">
        <w:rPr>
          <w:noProof/>
        </w:rPr>
        <w:t>25</w:t>
      </w:r>
      <w:r w:rsidR="00C550C8">
        <w:rPr>
          <w:noProof/>
        </w:rPr>
        <w:fldChar w:fldCharType="end"/>
      </w:r>
      <w:r>
        <w:t>: Controls</w:t>
      </w:r>
      <w:bookmarkEnd w:id="61"/>
    </w:p>
    <w:p w:rsidR="00C96471" w:rsidRPr="00B06F4F" w:rsidRDefault="00314B2A" w:rsidP="00B06F4F">
      <w:r>
        <w:pict>
          <v:shape id="_x0000_i1036" type="#_x0000_t75" style="width:399.6pt;height:225pt">
            <v:imagedata r:id="rId40" o:title="controls"/>
          </v:shape>
        </w:pict>
      </w:r>
    </w:p>
    <w:p w:rsidR="00C96471" w:rsidRPr="00731B69" w:rsidRDefault="00C96471" w:rsidP="00C96471">
      <w:r>
        <w:t>Zdroj: Vlastní zpracování</w:t>
      </w:r>
    </w:p>
    <w:p w:rsidR="00B06F4F" w:rsidRDefault="00B06F4F" w:rsidP="00B06F4F"/>
    <w:p w:rsidR="00C96471" w:rsidRDefault="00C96471" w:rsidP="00B06F4F">
      <w:r>
        <w:t xml:space="preserve">Poslední možnost „Quit“ program vypne. </w:t>
      </w:r>
    </w:p>
    <w:p w:rsidR="00C96471" w:rsidRDefault="00C96471" w:rsidP="00C96471">
      <w:pPr>
        <w:pStyle w:val="Nadpis2"/>
      </w:pPr>
      <w:bookmarkStart w:id="62" w:name="_Toc94722487"/>
      <w:r>
        <w:t>Options</w:t>
      </w:r>
      <w:bookmarkEnd w:id="62"/>
    </w:p>
    <w:p w:rsidR="00C96471" w:rsidRDefault="00C96471" w:rsidP="00C96471">
      <w:r>
        <w:t>V tomto menu jsou dvě možnosti</w:t>
      </w:r>
      <w:r w:rsidR="00E57833">
        <w:t xml:space="preserve">, kam dále jít - </w:t>
      </w:r>
      <w:r>
        <w:t xml:space="preserve"> „rebellion“, nebo „empire“. Po výběru jedné z možností se otevře menu pro vý</w:t>
      </w:r>
      <w:r w:rsidR="00C639FE">
        <w:t>běr lodě (v rebell</w:t>
      </w:r>
      <w:r w:rsidR="00E57833">
        <w:t>ion budeme volit loď pro hráče jedna</w:t>
      </w:r>
      <w:r w:rsidR="00C421F1">
        <w:t>,</w:t>
      </w:r>
      <w:r w:rsidR="00C639FE">
        <w:t xml:space="preserve"> v </w:t>
      </w:r>
      <w:proofErr w:type="gramStart"/>
      <w:r w:rsidR="00C639FE">
        <w:t>empire</w:t>
      </w:r>
      <w:proofErr w:type="gramEnd"/>
      <w:r w:rsidR="00C639FE">
        <w:t xml:space="preserve"> pro hráče dva). Mezi jednotlivými loděmi se lze pohybovat pomocí šipek doprava a doleva. Pod právě zvolenou lodí se zobrazí tabulka s hodnotami, která nám ukazuje</w:t>
      </w:r>
      <w:r w:rsidR="00C421F1">
        <w:t>,</w:t>
      </w:r>
      <w:r w:rsidR="00C639FE">
        <w:t xml:space="preserve"> jak se lodě budou chovat. Každá loď má totiž jiné vlastnosti. Některé lod</w:t>
      </w:r>
      <w:r w:rsidR="00C421F1">
        <w:t>ě jsou rychlé, ale jejich střely</w:t>
      </w:r>
      <w:r w:rsidR="00C639FE">
        <w:t xml:space="preserve"> nejsou tak silné. Jiné lodě jsou </w:t>
      </w:r>
      <w:r w:rsidR="00C421F1">
        <w:t xml:space="preserve">naopak </w:t>
      </w:r>
      <w:r w:rsidR="00701545">
        <w:t>velmi pomalé, zato ma</w:t>
      </w:r>
      <w:r w:rsidR="00C639FE">
        <w:t xml:space="preserve">jí více životů.  </w:t>
      </w:r>
    </w:p>
    <w:p w:rsidR="00C639FE" w:rsidRDefault="00C639FE" w:rsidP="00C639FE">
      <w:pPr>
        <w:pStyle w:val="Titulek"/>
        <w:keepNext/>
      </w:pPr>
      <w:bookmarkStart w:id="63" w:name="_Toc94722314"/>
      <w:r>
        <w:lastRenderedPageBreak/>
        <w:t xml:space="preserve">Obrázek </w:t>
      </w:r>
      <w:r w:rsidR="00C550C8">
        <w:fldChar w:fldCharType="begin"/>
      </w:r>
      <w:r w:rsidR="00C550C8">
        <w:instrText xml:space="preserve"> SEQ Obrázek \* ARABIC </w:instrText>
      </w:r>
      <w:r w:rsidR="00C550C8">
        <w:fldChar w:fldCharType="separate"/>
      </w:r>
      <w:r>
        <w:rPr>
          <w:noProof/>
        </w:rPr>
        <w:t>26</w:t>
      </w:r>
      <w:r w:rsidR="00C550C8">
        <w:rPr>
          <w:noProof/>
        </w:rPr>
        <w:fldChar w:fldCharType="end"/>
      </w:r>
      <w:r>
        <w:t>: výběr lodí</w:t>
      </w:r>
      <w:bookmarkEnd w:id="63"/>
    </w:p>
    <w:p w:rsidR="00C639FE" w:rsidRPr="00C96471" w:rsidRDefault="00314B2A" w:rsidP="00C96471">
      <w:r>
        <w:pict>
          <v:shape id="_x0000_i1037" type="#_x0000_t75" style="width:424.8pt;height:234.6pt">
            <v:imagedata r:id="rId37" o:title="empire choose"/>
          </v:shape>
        </w:pict>
      </w:r>
    </w:p>
    <w:p w:rsidR="00C639FE" w:rsidRPr="00731B69" w:rsidRDefault="00C639FE" w:rsidP="00C639FE">
      <w:r>
        <w:t>Zdroj: Vlastní zpracování</w:t>
      </w:r>
    </w:p>
    <w:p w:rsidR="00B06F4F" w:rsidRDefault="00B06F4F" w:rsidP="00391D22"/>
    <w:p w:rsidR="00C639FE" w:rsidRDefault="00C639FE" w:rsidP="00C639FE">
      <w:pPr>
        <w:pStyle w:val="Nadpis2"/>
      </w:pPr>
      <w:bookmarkStart w:id="64" w:name="_Toc94722488"/>
      <w:r>
        <w:t>Play</w:t>
      </w:r>
      <w:bookmarkEnd w:id="64"/>
    </w:p>
    <w:p w:rsidR="00CE34B5" w:rsidRDefault="00C421F1" w:rsidP="00607A56">
      <w:r>
        <w:t>Hra je určena pro dva hráče</w:t>
      </w:r>
      <w:r w:rsidR="00C639FE">
        <w:t>.  První hráč ovládající loď nalevo (rebellion)</w:t>
      </w:r>
      <w:r>
        <w:t>,</w:t>
      </w:r>
      <w:r w:rsidR="00C639FE">
        <w:t xml:space="preserve"> používá k jejímu pohybu klávesy WASD a pro výstřel levou klávesu CTRL. Druhý hráč</w:t>
      </w:r>
      <w:r>
        <w:t>,</w:t>
      </w:r>
      <w:r w:rsidR="00C639FE">
        <w:t xml:space="preserve"> </w:t>
      </w:r>
      <w:r w:rsidR="005F6A30">
        <w:t>ovládající loď napravo (empire)</w:t>
      </w:r>
      <w:r>
        <w:t>,</w:t>
      </w:r>
      <w:r w:rsidR="005F6A30">
        <w:t xml:space="preserve"> k pohybu používá šipky a pro výstřel pravý CTRL. Cílem hry je zn</w:t>
      </w:r>
      <w:r>
        <w:t>ičit nepřátelskou loď, čehož lze dosáhnout tím, že protihráčovy</w:t>
      </w:r>
      <w:r w:rsidR="005F6A30">
        <w:t xml:space="preserve"> životy snížím na 0. Pokud se tohle jednomu z hráčů p</w:t>
      </w:r>
      <w:r w:rsidR="008E79DB">
        <w:t>ovede, poražená loď exploduje a </w:t>
      </w:r>
      <w:r w:rsidR="005F6A30">
        <w:t xml:space="preserve">objeví se text oznamující vítěze. Hra se po chvíli vrátí zpět do hlavního menu. </w:t>
      </w:r>
    </w:p>
    <w:p w:rsidR="00CE34B5" w:rsidRDefault="00CE34B5">
      <w:pPr>
        <w:spacing w:before="0" w:line="240" w:lineRule="auto"/>
        <w:jc w:val="left"/>
      </w:pPr>
      <w:r>
        <w:br w:type="page"/>
      </w:r>
    </w:p>
    <w:p w:rsidR="00DC7770" w:rsidRDefault="00CE34B5" w:rsidP="00DC7770">
      <w:pPr>
        <w:pStyle w:val="Nadpis1"/>
        <w:numPr>
          <w:ilvl w:val="0"/>
          <w:numId w:val="0"/>
        </w:numPr>
      </w:pPr>
      <w:bookmarkStart w:id="65" w:name="_Toc94722489"/>
      <w:r>
        <w:lastRenderedPageBreak/>
        <w:t>Závěr</w:t>
      </w:r>
      <w:bookmarkEnd w:id="65"/>
    </w:p>
    <w:p w:rsidR="00DC7770" w:rsidRPr="00DC7770" w:rsidRDefault="00DC7770" w:rsidP="00DC7770">
      <w:r>
        <w:t xml:space="preserve">Použít pygame se ukázalo jako dobrá volba. Modul </w:t>
      </w:r>
      <w:r w:rsidR="00271C76">
        <w:t>poskytl pro programování</w:t>
      </w:r>
      <w:r w:rsidR="00C81DF6">
        <w:t xml:space="preserve"> hry</w:t>
      </w:r>
      <w:r w:rsidR="00271C76">
        <w:t xml:space="preserve"> hodnotné funkce. Mechaniky a logika hry </w:t>
      </w:r>
      <w:proofErr w:type="gramStart"/>
      <w:r w:rsidR="00271C76">
        <w:t>byli</w:t>
      </w:r>
      <w:proofErr w:type="gramEnd"/>
      <w:r w:rsidR="00271C76">
        <w:t xml:space="preserve"> </w:t>
      </w:r>
      <w:proofErr w:type="gramStart"/>
      <w:r w:rsidR="00271C76">
        <w:t>realizovány</w:t>
      </w:r>
      <w:proofErr w:type="gramEnd"/>
      <w:r w:rsidR="00271C76">
        <w:t xml:space="preserve"> v plném rozsahu. </w:t>
      </w:r>
      <w:r w:rsidR="00C81DF6">
        <w:t>Při tvorbě menu se ale pygame příliš neosvědčil. Pygame n</w:t>
      </w:r>
      <w:r w:rsidR="009C3CAB">
        <w:t>ení určen na tvorbu menu do her</w:t>
      </w:r>
      <w:r w:rsidR="00C81DF6">
        <w:t xml:space="preserve">, možná by byl vhodnější jiný modul jako je například Tkinter. </w:t>
      </w:r>
      <w:r w:rsidR="00271C76">
        <w:t xml:space="preserve">Tvorba grafického prostředí ve stylu pixel art se ukázala jako limitující, ovšem to není nutně špatné, protože bylo potřeba řešit problémy textur více kreativně. </w:t>
      </w:r>
    </w:p>
    <w:p w:rsidR="00CE34B5" w:rsidRDefault="002E5885" w:rsidP="002E5885">
      <w:pPr>
        <w:pStyle w:val="Nadpis1"/>
        <w:numPr>
          <w:ilvl w:val="0"/>
          <w:numId w:val="0"/>
        </w:numPr>
      </w:pPr>
      <w:bookmarkStart w:id="66" w:name="_Toc94722490"/>
      <w:r>
        <w:lastRenderedPageBreak/>
        <w:t>Seznam použité literatury</w:t>
      </w:r>
      <w:bookmarkEnd w:id="66"/>
    </w:p>
    <w:p w:rsidR="002E5885" w:rsidRDefault="002E5885" w:rsidP="002E5885">
      <w:r>
        <w:t xml:space="preserve">[1] </w:t>
      </w:r>
      <w:r w:rsidRPr="002E5885">
        <w:t xml:space="preserve">Nauč se python. </w:t>
      </w:r>
      <w:r w:rsidRPr="002E5885">
        <w:rPr>
          <w:i/>
        </w:rPr>
        <w:t>Nauč se python</w:t>
      </w:r>
      <w:r w:rsidRPr="002E5885">
        <w:t xml:space="preserve"> [online]. [cit. 2022-02-02]. </w:t>
      </w:r>
    </w:p>
    <w:p w:rsidR="002E5885" w:rsidRDefault="002E5885" w:rsidP="002E5885">
      <w:r w:rsidRPr="002E5885">
        <w:t xml:space="preserve">Dostupné z: </w:t>
      </w:r>
      <w:hyperlink r:id="rId41" w:history="1">
        <w:r w:rsidRPr="002E5885">
          <w:rPr>
            <w:rStyle w:val="Hypertextovodkaz"/>
          </w:rPr>
          <w:t>https://naucse.python.cz/course/pyladies/</w:t>
        </w:r>
      </w:hyperlink>
    </w:p>
    <w:p w:rsidR="002E5885" w:rsidRDefault="002E5885" w:rsidP="002E5885">
      <w:r>
        <w:t xml:space="preserve">[2] Python </w:t>
      </w:r>
      <w:proofErr w:type="spellStart"/>
      <w:r w:rsidRPr="002E5885">
        <w:t>documentation</w:t>
      </w:r>
      <w:proofErr w:type="spellEnd"/>
      <w:r w:rsidRPr="002E5885">
        <w:t xml:space="preserve">. </w:t>
      </w:r>
      <w:r w:rsidRPr="002E5885">
        <w:rPr>
          <w:i/>
        </w:rPr>
        <w:t xml:space="preserve">Python </w:t>
      </w:r>
      <w:proofErr w:type="spellStart"/>
      <w:r w:rsidRPr="002E5885">
        <w:rPr>
          <w:i/>
        </w:rPr>
        <w:t>documentation</w:t>
      </w:r>
      <w:proofErr w:type="spellEnd"/>
      <w:r w:rsidRPr="002E5885">
        <w:t xml:space="preserve"> [online]. [cit. 2022-02-02]. Dostupné z: </w:t>
      </w:r>
      <w:hyperlink r:id="rId42" w:history="1">
        <w:r w:rsidRPr="002E5885">
          <w:rPr>
            <w:rStyle w:val="Hypertextovodkaz"/>
          </w:rPr>
          <w:t>https://docs.python.org/3.9/tutorial/index.html</w:t>
        </w:r>
      </w:hyperlink>
    </w:p>
    <w:p w:rsidR="002E5885" w:rsidRDefault="002E5885" w:rsidP="002E5885">
      <w:r>
        <w:t xml:space="preserve">[3] </w:t>
      </w:r>
      <w:r w:rsidRPr="002E5885">
        <w:t xml:space="preserve">Pygame </w:t>
      </w:r>
      <w:proofErr w:type="spellStart"/>
      <w:r w:rsidRPr="002E5885">
        <w:t>documentation</w:t>
      </w:r>
      <w:proofErr w:type="spellEnd"/>
      <w:r w:rsidRPr="002E5885">
        <w:t xml:space="preserve">. </w:t>
      </w:r>
      <w:r w:rsidRPr="002E5885">
        <w:rPr>
          <w:i/>
        </w:rPr>
        <w:t xml:space="preserve">Pygame </w:t>
      </w:r>
      <w:proofErr w:type="spellStart"/>
      <w:r w:rsidRPr="002E5885">
        <w:rPr>
          <w:i/>
        </w:rPr>
        <w:t>documentation</w:t>
      </w:r>
      <w:proofErr w:type="spellEnd"/>
      <w:r w:rsidRPr="002E5885">
        <w:t xml:space="preserve"> [online]. [cit. 2022-02-02]. Dostupné z: </w:t>
      </w:r>
      <w:hyperlink r:id="rId43" w:history="1">
        <w:r w:rsidRPr="002E5885">
          <w:rPr>
            <w:rStyle w:val="Hypertextovodkaz"/>
          </w:rPr>
          <w:t>https://www.pygame.org/docs/</w:t>
        </w:r>
      </w:hyperlink>
    </w:p>
    <w:p w:rsidR="002E5885" w:rsidRDefault="002E5885">
      <w:pPr>
        <w:spacing w:before="0" w:line="240" w:lineRule="auto"/>
        <w:jc w:val="left"/>
      </w:pPr>
      <w:r>
        <w:br w:type="page"/>
      </w:r>
    </w:p>
    <w:p w:rsidR="002E5885" w:rsidRDefault="002E5885" w:rsidP="002E5885">
      <w:pPr>
        <w:pStyle w:val="Nadpis1"/>
        <w:numPr>
          <w:ilvl w:val="0"/>
          <w:numId w:val="0"/>
        </w:numPr>
      </w:pPr>
      <w:bookmarkStart w:id="67" w:name="_Toc94722491"/>
      <w:r>
        <w:lastRenderedPageBreak/>
        <w:t>Seznam obrázků</w:t>
      </w:r>
      <w:bookmarkEnd w:id="67"/>
    </w:p>
    <w:p w:rsidR="002E5885" w:rsidRDefault="002E588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94722289" w:history="1">
        <w:r w:rsidRPr="000B44B8">
          <w:rPr>
            <w:rStyle w:val="Hypertextovodkaz"/>
            <w:noProof/>
          </w:rPr>
          <w:t>Obrázek 1</w:t>
        </w:r>
        <w:r>
          <w:rPr>
            <w:rStyle w:val="Hypertextovodkaz"/>
            <w:noProof/>
          </w:rPr>
          <w:t>:</w:t>
        </w:r>
        <w:r w:rsidRPr="000B44B8">
          <w:rPr>
            <w:rStyle w:val="Hypertextovodkaz"/>
            <w:noProof/>
          </w:rPr>
          <w:t xml:space="preserve"> Prostředí Pixilart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_Toc94722289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290" w:history="1">
        <w:r w:rsidR="002E5885" w:rsidRPr="000B44B8">
          <w:rPr>
            <w:rStyle w:val="Hypertextovodkaz"/>
            <w:noProof/>
          </w:rPr>
          <w:t>Obrázek 2: Tie Advanced, pohled shora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_Toc94722290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10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291" w:history="1">
        <w:r w:rsidR="002E5885" w:rsidRPr="000B44B8">
          <w:rPr>
            <w:rStyle w:val="Hypertextovodkaz"/>
            <w:noProof/>
          </w:rPr>
          <w:t>Obrázek 3: Zjednodušení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_Toc94722291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10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292" w:history="1">
        <w:r w:rsidR="002E5885" w:rsidRPr="000B44B8">
          <w:rPr>
            <w:rStyle w:val="Hypertextovodkaz"/>
            <w:noProof/>
          </w:rPr>
          <w:t>Obrázek 4: Obrys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_Toc94722292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11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293" w:history="1">
        <w:r w:rsidR="002E5885" w:rsidRPr="000B44B8">
          <w:rPr>
            <w:rStyle w:val="Hypertextovodkaz"/>
            <w:noProof/>
          </w:rPr>
          <w:t>Obrázek 5:Tie Advanced Finální verze textury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_Toc94722293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11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294" w:history="1">
        <w:r w:rsidR="002E5885" w:rsidRPr="000B44B8">
          <w:rPr>
            <w:rStyle w:val="Hypertextovodkaz"/>
            <w:noProof/>
          </w:rPr>
          <w:t>Obrázek 6: Tie Fighter - Předloha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_Toc94722294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12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295" w:history="1">
        <w:r w:rsidR="002E5885" w:rsidRPr="000B44B8">
          <w:rPr>
            <w:rStyle w:val="Hypertextovodkaz"/>
            <w:noProof/>
          </w:rPr>
          <w:t>Obrázek 7: Tie Fighter- Textura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_Toc94722295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12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296" w:history="1">
        <w:r w:rsidR="002E5885" w:rsidRPr="000B44B8">
          <w:rPr>
            <w:rStyle w:val="Hypertextovodkaz"/>
            <w:noProof/>
          </w:rPr>
          <w:t>Obrázek 8: Tie Reaper - Textura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_Toc94722296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12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297" w:history="1">
        <w:r w:rsidR="002E5885" w:rsidRPr="000B44B8">
          <w:rPr>
            <w:rStyle w:val="Hypertextovodkaz"/>
            <w:noProof/>
          </w:rPr>
          <w:t>Obrázek 9: Tie Reaper - Textura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_Toc94722297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12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298" w:history="1">
        <w:r w:rsidR="002E5885" w:rsidRPr="000B44B8">
          <w:rPr>
            <w:rStyle w:val="Hypertextovodkaz"/>
            <w:noProof/>
          </w:rPr>
          <w:t>Obrázek 10: Xwing - Předloha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_Toc94722298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13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299" w:history="1">
        <w:r w:rsidR="002E5885" w:rsidRPr="000B44B8">
          <w:rPr>
            <w:rStyle w:val="Hypertextovodkaz"/>
            <w:noProof/>
          </w:rPr>
          <w:t>Obrázek 11: Xwing - Textura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_Toc94722299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13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00" w:history="1">
        <w:r w:rsidR="002E5885" w:rsidRPr="000B44B8">
          <w:rPr>
            <w:rStyle w:val="Hypertextovodkaz"/>
            <w:noProof/>
          </w:rPr>
          <w:t>Obrázek 12: Milenium Falcon - Předloha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_Toc94722300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13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01" w:history="1">
        <w:r w:rsidR="002E5885" w:rsidRPr="000B44B8">
          <w:rPr>
            <w:rStyle w:val="Hypertextovodkaz"/>
            <w:noProof/>
          </w:rPr>
          <w:t>Obrázek 13: Milenium Falcon - Textura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_Toc94722301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14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02" w:history="1">
        <w:r w:rsidR="002E5885" w:rsidRPr="000B44B8">
          <w:rPr>
            <w:rStyle w:val="Hypertextovodkaz"/>
            <w:noProof/>
          </w:rPr>
          <w:t>Obrázek 14: Ywing - Předloha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_Toc94722302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14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03" w:history="1">
        <w:r w:rsidR="002E5885" w:rsidRPr="000B44B8">
          <w:rPr>
            <w:rStyle w:val="Hypertextovodkaz"/>
            <w:noProof/>
          </w:rPr>
          <w:t>Obrázek 15: Ywing - Textura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_Toc94722303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14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04" w:history="1">
        <w:r w:rsidR="002E5885" w:rsidRPr="000B44B8">
          <w:rPr>
            <w:rStyle w:val="Hypertextovodkaz"/>
            <w:noProof/>
          </w:rPr>
          <w:t>Obrázek 16: SPACE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_Toc94722304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15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05" w:history="1">
        <w:r w:rsidR="002E5885" w:rsidRPr="000B44B8">
          <w:rPr>
            <w:rStyle w:val="Hypertextovodkaz"/>
            <w:noProof/>
          </w:rPr>
          <w:t>Obrázek 17: HANGAR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_Toc94722305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15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06" w:history="1">
        <w:r w:rsidR="002E5885" w:rsidRPr="000B44B8">
          <w:rPr>
            <w:rStyle w:val="Hypertextovodkaz"/>
            <w:noProof/>
          </w:rPr>
          <w:t>Obrázek 18: Výherní obrazovka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_Toc94722306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20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07" w:history="1">
        <w:r w:rsidR="002E5885" w:rsidRPr="000B44B8">
          <w:rPr>
            <w:rStyle w:val="Hypertextovodkaz"/>
            <w:noProof/>
          </w:rPr>
          <w:t>Obrázek 19: blokový diagram menu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_Toc94722307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21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08" w:history="1">
        <w:r w:rsidR="002E5885" w:rsidRPr="000B44B8">
          <w:rPr>
            <w:rStyle w:val="Hypertextovodkaz"/>
            <w:noProof/>
          </w:rPr>
          <w:t>Obrázek 20: Indikátor v menu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_Toc94722308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22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09" w:history="1">
        <w:r w:rsidR="002E5885" w:rsidRPr="000B44B8">
          <w:rPr>
            <w:rStyle w:val="Hypertextovodkaz"/>
            <w:noProof/>
          </w:rPr>
          <w:t>Obrázek 21: Options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_Toc94722309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23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10" w:history="1">
        <w:r w:rsidR="002E5885" w:rsidRPr="000B44B8">
          <w:rPr>
            <w:rStyle w:val="Hypertextovodkaz"/>
            <w:noProof/>
          </w:rPr>
          <w:t>Obrázek 22: Rebellion výběr lodí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_Toc94722310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23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11" w:history="1">
        <w:r w:rsidR="002E5885" w:rsidRPr="000B44B8">
          <w:rPr>
            <w:rStyle w:val="Hypertextovodkaz"/>
            <w:noProof/>
          </w:rPr>
          <w:t>Obrázek 23: Empire výběr lodí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_Toc94722311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24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12" w:history="1">
        <w:r w:rsidR="002E5885" w:rsidRPr="000B44B8">
          <w:rPr>
            <w:rStyle w:val="Hypertextovodkaz"/>
            <w:noProof/>
          </w:rPr>
          <w:t>Obrázek 24: Hlavní menu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_Toc94722312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25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13" w:history="1">
        <w:r w:rsidR="002E5885" w:rsidRPr="000B44B8">
          <w:rPr>
            <w:rStyle w:val="Hypertextovodkaz"/>
            <w:noProof/>
          </w:rPr>
          <w:t>Obrázek 25: Controls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_Toc94722313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26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C550C8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94722314" w:history="1">
        <w:r w:rsidR="002E5885" w:rsidRPr="000B44B8">
          <w:rPr>
            <w:rStyle w:val="Hypertextovodkaz"/>
            <w:noProof/>
          </w:rPr>
          <w:t>Obrázek 26: výběr lodí</w:t>
        </w:r>
        <w:r w:rsidR="002E5885">
          <w:rPr>
            <w:noProof/>
            <w:webHidden/>
          </w:rPr>
          <w:tab/>
        </w:r>
        <w:r w:rsidR="002E5885">
          <w:rPr>
            <w:noProof/>
            <w:webHidden/>
          </w:rPr>
          <w:fldChar w:fldCharType="begin"/>
        </w:r>
        <w:r w:rsidR="002E5885">
          <w:rPr>
            <w:noProof/>
            <w:webHidden/>
          </w:rPr>
          <w:instrText xml:space="preserve"> PAGEREF _Toc94722314 \h </w:instrText>
        </w:r>
        <w:r w:rsidR="002E5885">
          <w:rPr>
            <w:noProof/>
            <w:webHidden/>
          </w:rPr>
        </w:r>
        <w:r w:rsidR="002E5885">
          <w:rPr>
            <w:noProof/>
            <w:webHidden/>
          </w:rPr>
          <w:fldChar w:fldCharType="separate"/>
        </w:r>
        <w:r w:rsidR="002E5885">
          <w:rPr>
            <w:noProof/>
            <w:webHidden/>
          </w:rPr>
          <w:t>27</w:t>
        </w:r>
        <w:r w:rsidR="002E5885">
          <w:rPr>
            <w:noProof/>
            <w:webHidden/>
          </w:rPr>
          <w:fldChar w:fldCharType="end"/>
        </w:r>
      </w:hyperlink>
    </w:p>
    <w:p w:rsidR="002E5885" w:rsidRDefault="002E5885" w:rsidP="002E5885">
      <w:pPr>
        <w:pStyle w:val="Nadpis2"/>
        <w:numPr>
          <w:ilvl w:val="0"/>
          <w:numId w:val="0"/>
        </w:numPr>
      </w:pPr>
      <w:r>
        <w:fldChar w:fldCharType="end"/>
      </w:r>
    </w:p>
    <w:p w:rsidR="002E5885" w:rsidRDefault="002E5885">
      <w:pPr>
        <w:spacing w:before="0" w:line="240" w:lineRule="auto"/>
        <w:jc w:val="left"/>
        <w:rPr>
          <w:rFonts w:asciiTheme="minorHAnsi" w:hAnsiTheme="minorHAnsi"/>
          <w:b/>
          <w:smallCaps/>
          <w:spacing w:val="20"/>
          <w:kern w:val="28"/>
          <w:sz w:val="32"/>
        </w:rPr>
      </w:pPr>
      <w:r>
        <w:br w:type="page"/>
      </w:r>
    </w:p>
    <w:p w:rsidR="002E5885" w:rsidRDefault="002E5885" w:rsidP="002E5885">
      <w:pPr>
        <w:pStyle w:val="Nadpis2"/>
        <w:numPr>
          <w:ilvl w:val="0"/>
          <w:numId w:val="0"/>
        </w:numPr>
      </w:pPr>
      <w:bookmarkStart w:id="68" w:name="_Toc94722492"/>
      <w:r>
        <w:lastRenderedPageBreak/>
        <w:t>Přílohy</w:t>
      </w:r>
      <w:bookmarkStart w:id="69" w:name="_GoBack"/>
      <w:bookmarkEnd w:id="68"/>
      <w:bookmarkEnd w:id="69"/>
    </w:p>
    <w:p w:rsidR="002E5885" w:rsidRPr="002E5885" w:rsidRDefault="00496AC5" w:rsidP="002E5885">
      <w:pPr>
        <w:rPr>
          <w:color w:val="FF0000"/>
        </w:rPr>
      </w:pPr>
      <w:r>
        <w:rPr>
          <w:color w:val="FF0000"/>
        </w:rPr>
        <w:pict>
          <v:shape id="_x0000_i1043" type="#_x0000_t75" style="width:425.4pt;height:300.6pt">
            <v:imagedata r:id="rId44" o:title="hraposter-1"/>
          </v:shape>
        </w:pict>
      </w:r>
    </w:p>
    <w:sectPr w:rsidR="002E5885" w:rsidRPr="002E5885" w:rsidSect="00D552B4">
      <w:headerReference w:type="default" r:id="rId45"/>
      <w:footerReference w:type="default" r:id="rId46"/>
      <w:type w:val="nextColumn"/>
      <w:pgSz w:w="11907" w:h="16840" w:code="9"/>
      <w:pgMar w:top="1418" w:right="1134" w:bottom="1418" w:left="2268" w:header="709" w:footer="709" w:gutter="0"/>
      <w:pgNumType w:chapSep="enDash"/>
      <w:cols w:space="708" w:equalWidth="0">
        <w:col w:w="8505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50C8" w:rsidRDefault="00C550C8">
      <w:r>
        <w:separator/>
      </w:r>
    </w:p>
  </w:endnote>
  <w:endnote w:type="continuationSeparator" w:id="0">
    <w:p w:rsidR="00C550C8" w:rsidRDefault="00C550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Koala">
    <w:altName w:val="Times New Roman"/>
    <w:charset w:val="00"/>
    <w:family w:val="auto"/>
    <w:pitch w:val="variable"/>
    <w:sig w:usb0="00000007" w:usb1="00000000" w:usb2="00000000" w:usb3="00000000" w:csb0="00000003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1545" w:rsidRPr="00F421D4" w:rsidRDefault="00701545">
    <w:pPr>
      <w:pStyle w:val="Zpat"/>
      <w:jc w:val="right"/>
      <w:rPr>
        <w:rFonts w:asciiTheme="minorHAnsi" w:hAnsiTheme="minorHAnsi" w:cstheme="minorHAnsi"/>
        <w:sz w:val="24"/>
        <w:szCs w:val="24"/>
      </w:rPr>
    </w:pPr>
    <w:r w:rsidRPr="00F421D4">
      <w:rPr>
        <w:rFonts w:asciiTheme="minorHAnsi" w:hAnsiTheme="minorHAnsi" w:cstheme="minorHAnsi"/>
        <w:sz w:val="24"/>
        <w:szCs w:val="24"/>
      </w:rPr>
      <w:fldChar w:fldCharType="begin"/>
    </w:r>
    <w:r w:rsidRPr="00F421D4">
      <w:rPr>
        <w:rFonts w:asciiTheme="minorHAnsi" w:hAnsiTheme="minorHAnsi" w:cstheme="minorHAnsi"/>
        <w:sz w:val="24"/>
        <w:szCs w:val="24"/>
      </w:rPr>
      <w:instrText xml:space="preserve"> PAGE   \* MERGEFORMAT </w:instrText>
    </w:r>
    <w:r w:rsidRPr="00F421D4">
      <w:rPr>
        <w:rFonts w:asciiTheme="minorHAnsi" w:hAnsiTheme="minorHAnsi" w:cstheme="minorHAnsi"/>
        <w:sz w:val="24"/>
        <w:szCs w:val="24"/>
      </w:rPr>
      <w:fldChar w:fldCharType="separate"/>
    </w:r>
    <w:r w:rsidR="00496AC5">
      <w:rPr>
        <w:rFonts w:asciiTheme="minorHAnsi" w:hAnsiTheme="minorHAnsi" w:cstheme="minorHAnsi"/>
        <w:noProof/>
        <w:sz w:val="24"/>
        <w:szCs w:val="24"/>
      </w:rPr>
      <w:t>34</w:t>
    </w:r>
    <w:r w:rsidRPr="00F421D4">
      <w:rPr>
        <w:rFonts w:asciiTheme="minorHAnsi" w:hAnsiTheme="minorHAnsi" w:cstheme="minorHAnsi"/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50C8" w:rsidRDefault="00C550C8">
      <w:r>
        <w:separator/>
      </w:r>
    </w:p>
  </w:footnote>
  <w:footnote w:type="continuationSeparator" w:id="0">
    <w:p w:rsidR="00C550C8" w:rsidRDefault="00C550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1545" w:rsidRPr="00F421D4" w:rsidRDefault="00701545" w:rsidP="00F421D4">
    <w:pPr>
      <w:pStyle w:val="Zhlav"/>
    </w:pPr>
    <w:r>
      <w:tab/>
    </w:r>
    <w:r>
      <w:tab/>
    </w:r>
    <w:sdt>
      <w:sdtPr>
        <w:rPr>
          <w:i/>
        </w:rPr>
        <w:alias w:val="Název"/>
        <w:tag w:val=""/>
        <w:id w:val="1986503834"/>
        <w:placeholder>
          <w:docPart w:val="EC1835218D0E413DADE8D345FA7B8DD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i/>
          </w:rPr>
          <w:t>2D hra pro dva hráče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A724AF3A"/>
    <w:lvl w:ilvl="0">
      <w:start w:val="1"/>
      <w:numFmt w:val="decimal"/>
      <w:pStyle w:val="Nadpis1"/>
      <w:lvlText w:val="%1."/>
      <w:legacy w:legacy="1" w:legacySpace="113" w:legacyIndent="0"/>
      <w:lvlJc w:val="left"/>
    </w:lvl>
    <w:lvl w:ilvl="1">
      <w:start w:val="1"/>
      <w:numFmt w:val="decimal"/>
      <w:pStyle w:val="Nadpis2"/>
      <w:lvlText w:val="%1.%2"/>
      <w:legacy w:legacy="1" w:legacySpace="113" w:legacyIndent="0"/>
      <w:lvlJc w:val="left"/>
    </w:lvl>
    <w:lvl w:ilvl="2">
      <w:start w:val="1"/>
      <w:numFmt w:val="decimal"/>
      <w:pStyle w:val="Nadpis3"/>
      <w:lvlText w:val="%1.%2.%3"/>
      <w:legacy w:legacy="1" w:legacySpace="113" w:legacyIndent="0"/>
      <w:lvlJc w:val="left"/>
    </w:lvl>
    <w:lvl w:ilvl="3">
      <w:start w:val="1"/>
      <w:numFmt w:val="decimal"/>
      <w:pStyle w:val="Nadpis4"/>
      <w:lvlText w:val="%1.%2.%3.%4"/>
      <w:legacy w:legacy="1" w:legacySpace="113" w:legacyIndent="0"/>
      <w:lvlJc w:val="left"/>
    </w:lvl>
    <w:lvl w:ilvl="4">
      <w:start w:val="1"/>
      <w:numFmt w:val="decimal"/>
      <w:pStyle w:val="Nadpis5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" w15:restartNumberingAfterBreak="0">
    <w:nsid w:val="0E4759E9"/>
    <w:multiLevelType w:val="hybridMultilevel"/>
    <w:tmpl w:val="08E478C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1F6697"/>
    <w:multiLevelType w:val="hybridMultilevel"/>
    <w:tmpl w:val="690C5D1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9379EB"/>
    <w:multiLevelType w:val="hybridMultilevel"/>
    <w:tmpl w:val="5A4EEA2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5559CC"/>
    <w:multiLevelType w:val="hybridMultilevel"/>
    <w:tmpl w:val="FC201B4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3C2D4C"/>
    <w:multiLevelType w:val="hybridMultilevel"/>
    <w:tmpl w:val="4714546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1F0AEF"/>
    <w:multiLevelType w:val="hybridMultilevel"/>
    <w:tmpl w:val="6E2C09E6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2B290F"/>
    <w:multiLevelType w:val="hybridMultilevel"/>
    <w:tmpl w:val="06C87E86"/>
    <w:lvl w:ilvl="0" w:tplc="1922B15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788" w:hanging="360"/>
      </w:pPr>
    </w:lvl>
    <w:lvl w:ilvl="2" w:tplc="0405001B" w:tentative="1">
      <w:start w:val="1"/>
      <w:numFmt w:val="lowerRoman"/>
      <w:lvlText w:val="%3."/>
      <w:lvlJc w:val="right"/>
      <w:pPr>
        <w:ind w:left="2508" w:hanging="180"/>
      </w:pPr>
    </w:lvl>
    <w:lvl w:ilvl="3" w:tplc="0405000F" w:tentative="1">
      <w:start w:val="1"/>
      <w:numFmt w:val="decimal"/>
      <w:lvlText w:val="%4."/>
      <w:lvlJc w:val="left"/>
      <w:pPr>
        <w:ind w:left="3228" w:hanging="360"/>
      </w:pPr>
    </w:lvl>
    <w:lvl w:ilvl="4" w:tplc="04050019" w:tentative="1">
      <w:start w:val="1"/>
      <w:numFmt w:val="lowerLetter"/>
      <w:lvlText w:val="%5."/>
      <w:lvlJc w:val="left"/>
      <w:pPr>
        <w:ind w:left="3948" w:hanging="360"/>
      </w:pPr>
    </w:lvl>
    <w:lvl w:ilvl="5" w:tplc="0405001B" w:tentative="1">
      <w:start w:val="1"/>
      <w:numFmt w:val="lowerRoman"/>
      <w:lvlText w:val="%6."/>
      <w:lvlJc w:val="right"/>
      <w:pPr>
        <w:ind w:left="4668" w:hanging="180"/>
      </w:pPr>
    </w:lvl>
    <w:lvl w:ilvl="6" w:tplc="0405000F" w:tentative="1">
      <w:start w:val="1"/>
      <w:numFmt w:val="decimal"/>
      <w:lvlText w:val="%7."/>
      <w:lvlJc w:val="left"/>
      <w:pPr>
        <w:ind w:left="5388" w:hanging="360"/>
      </w:pPr>
    </w:lvl>
    <w:lvl w:ilvl="7" w:tplc="04050019" w:tentative="1">
      <w:start w:val="1"/>
      <w:numFmt w:val="lowerLetter"/>
      <w:lvlText w:val="%8."/>
      <w:lvlJc w:val="left"/>
      <w:pPr>
        <w:ind w:left="6108" w:hanging="360"/>
      </w:pPr>
    </w:lvl>
    <w:lvl w:ilvl="8" w:tplc="0405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2"/>
  </w:num>
  <w:num w:numId="7">
    <w:abstractNumId w:val="1"/>
  </w:num>
  <w:num w:numId="8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C7A"/>
    <w:rsid w:val="00000684"/>
    <w:rsid w:val="00005943"/>
    <w:rsid w:val="000071AB"/>
    <w:rsid w:val="00007C7D"/>
    <w:rsid w:val="00011815"/>
    <w:rsid w:val="00012AAB"/>
    <w:rsid w:val="000220E8"/>
    <w:rsid w:val="00024E5A"/>
    <w:rsid w:val="00025BFF"/>
    <w:rsid w:val="00034A7B"/>
    <w:rsid w:val="000350B2"/>
    <w:rsid w:val="000351CA"/>
    <w:rsid w:val="000516E9"/>
    <w:rsid w:val="000531CA"/>
    <w:rsid w:val="0006208F"/>
    <w:rsid w:val="00062F07"/>
    <w:rsid w:val="00063C8D"/>
    <w:rsid w:val="00064A95"/>
    <w:rsid w:val="00065128"/>
    <w:rsid w:val="000652D5"/>
    <w:rsid w:val="00070BC7"/>
    <w:rsid w:val="00070F19"/>
    <w:rsid w:val="000773C9"/>
    <w:rsid w:val="000834DD"/>
    <w:rsid w:val="00085958"/>
    <w:rsid w:val="00085AB1"/>
    <w:rsid w:val="00086235"/>
    <w:rsid w:val="00087002"/>
    <w:rsid w:val="000A1882"/>
    <w:rsid w:val="000A2ED4"/>
    <w:rsid w:val="000A3F0C"/>
    <w:rsid w:val="000B0175"/>
    <w:rsid w:val="000B0B08"/>
    <w:rsid w:val="000B1B5D"/>
    <w:rsid w:val="000B2C95"/>
    <w:rsid w:val="000B32AC"/>
    <w:rsid w:val="000B58E9"/>
    <w:rsid w:val="000B5C59"/>
    <w:rsid w:val="000B60BB"/>
    <w:rsid w:val="000B7953"/>
    <w:rsid w:val="000C2728"/>
    <w:rsid w:val="000C2CBF"/>
    <w:rsid w:val="000C53F1"/>
    <w:rsid w:val="000C6E19"/>
    <w:rsid w:val="000C7469"/>
    <w:rsid w:val="000D2A42"/>
    <w:rsid w:val="000D36B2"/>
    <w:rsid w:val="000D5246"/>
    <w:rsid w:val="000D5BD0"/>
    <w:rsid w:val="000E09BB"/>
    <w:rsid w:val="000E0A36"/>
    <w:rsid w:val="000E0A5D"/>
    <w:rsid w:val="000E5280"/>
    <w:rsid w:val="000E579E"/>
    <w:rsid w:val="000E66C5"/>
    <w:rsid w:val="000E670D"/>
    <w:rsid w:val="000E6CBD"/>
    <w:rsid w:val="000F0A3E"/>
    <w:rsid w:val="000F1140"/>
    <w:rsid w:val="000F2CDE"/>
    <w:rsid w:val="001012BF"/>
    <w:rsid w:val="001019E8"/>
    <w:rsid w:val="00104E39"/>
    <w:rsid w:val="0010551A"/>
    <w:rsid w:val="00110430"/>
    <w:rsid w:val="001112EC"/>
    <w:rsid w:val="00111A2D"/>
    <w:rsid w:val="001123EB"/>
    <w:rsid w:val="00113263"/>
    <w:rsid w:val="00124CE0"/>
    <w:rsid w:val="00131C49"/>
    <w:rsid w:val="0013222D"/>
    <w:rsid w:val="00134CD9"/>
    <w:rsid w:val="00135833"/>
    <w:rsid w:val="0013777E"/>
    <w:rsid w:val="00140DB7"/>
    <w:rsid w:val="001416E9"/>
    <w:rsid w:val="00143189"/>
    <w:rsid w:val="00143F61"/>
    <w:rsid w:val="00155F76"/>
    <w:rsid w:val="00155FF9"/>
    <w:rsid w:val="00162B5A"/>
    <w:rsid w:val="001670BE"/>
    <w:rsid w:val="0017018B"/>
    <w:rsid w:val="0017334C"/>
    <w:rsid w:val="001760D8"/>
    <w:rsid w:val="00176AD9"/>
    <w:rsid w:val="001774AC"/>
    <w:rsid w:val="00181FD2"/>
    <w:rsid w:val="00184352"/>
    <w:rsid w:val="001901B0"/>
    <w:rsid w:val="001922E8"/>
    <w:rsid w:val="00196D48"/>
    <w:rsid w:val="00196E64"/>
    <w:rsid w:val="001A0323"/>
    <w:rsid w:val="001A2176"/>
    <w:rsid w:val="001A424F"/>
    <w:rsid w:val="001A5B3D"/>
    <w:rsid w:val="001A6614"/>
    <w:rsid w:val="001B25E7"/>
    <w:rsid w:val="001B77AC"/>
    <w:rsid w:val="001C06FD"/>
    <w:rsid w:val="001C130B"/>
    <w:rsid w:val="001C6265"/>
    <w:rsid w:val="001C6703"/>
    <w:rsid w:val="001C7280"/>
    <w:rsid w:val="001D002F"/>
    <w:rsid w:val="001D18C1"/>
    <w:rsid w:val="001E3811"/>
    <w:rsid w:val="001E553C"/>
    <w:rsid w:val="001F13A3"/>
    <w:rsid w:val="001F5373"/>
    <w:rsid w:val="00201CA9"/>
    <w:rsid w:val="00203139"/>
    <w:rsid w:val="00206EF6"/>
    <w:rsid w:val="00207D8D"/>
    <w:rsid w:val="00211E4F"/>
    <w:rsid w:val="00220E1B"/>
    <w:rsid w:val="00222BE7"/>
    <w:rsid w:val="00224B00"/>
    <w:rsid w:val="00225684"/>
    <w:rsid w:val="00225891"/>
    <w:rsid w:val="00225A2B"/>
    <w:rsid w:val="00225C81"/>
    <w:rsid w:val="00225E45"/>
    <w:rsid w:val="00226BA3"/>
    <w:rsid w:val="00227A8D"/>
    <w:rsid w:val="002311B5"/>
    <w:rsid w:val="00232C5B"/>
    <w:rsid w:val="002336D0"/>
    <w:rsid w:val="002338CD"/>
    <w:rsid w:val="00235EF7"/>
    <w:rsid w:val="00237FD0"/>
    <w:rsid w:val="002401BB"/>
    <w:rsid w:val="00241482"/>
    <w:rsid w:val="002414B8"/>
    <w:rsid w:val="00241CCE"/>
    <w:rsid w:val="00241F8B"/>
    <w:rsid w:val="002435E2"/>
    <w:rsid w:val="00243E84"/>
    <w:rsid w:val="00251815"/>
    <w:rsid w:val="00251BDD"/>
    <w:rsid w:val="0025246C"/>
    <w:rsid w:val="002562DE"/>
    <w:rsid w:val="00257120"/>
    <w:rsid w:val="002623EE"/>
    <w:rsid w:val="00265B94"/>
    <w:rsid w:val="00270D43"/>
    <w:rsid w:val="00271C76"/>
    <w:rsid w:val="0028470E"/>
    <w:rsid w:val="0028604B"/>
    <w:rsid w:val="00291C7B"/>
    <w:rsid w:val="00292DFD"/>
    <w:rsid w:val="00297169"/>
    <w:rsid w:val="002A0D52"/>
    <w:rsid w:val="002A3181"/>
    <w:rsid w:val="002A563D"/>
    <w:rsid w:val="002A5D5C"/>
    <w:rsid w:val="002A62E5"/>
    <w:rsid w:val="002A7377"/>
    <w:rsid w:val="002B1A24"/>
    <w:rsid w:val="002B5AE2"/>
    <w:rsid w:val="002B7F80"/>
    <w:rsid w:val="002C08A7"/>
    <w:rsid w:val="002C30B9"/>
    <w:rsid w:val="002C4072"/>
    <w:rsid w:val="002C47D9"/>
    <w:rsid w:val="002D1876"/>
    <w:rsid w:val="002D31B6"/>
    <w:rsid w:val="002D3DFE"/>
    <w:rsid w:val="002D4D77"/>
    <w:rsid w:val="002D4DC8"/>
    <w:rsid w:val="002E0816"/>
    <w:rsid w:val="002E0E1D"/>
    <w:rsid w:val="002E3678"/>
    <w:rsid w:val="002E5885"/>
    <w:rsid w:val="002E746D"/>
    <w:rsid w:val="002E796A"/>
    <w:rsid w:val="002F03C4"/>
    <w:rsid w:val="002F3025"/>
    <w:rsid w:val="002F382F"/>
    <w:rsid w:val="002F4E0E"/>
    <w:rsid w:val="003023CB"/>
    <w:rsid w:val="0030392C"/>
    <w:rsid w:val="0030453C"/>
    <w:rsid w:val="003058D2"/>
    <w:rsid w:val="00306023"/>
    <w:rsid w:val="00306438"/>
    <w:rsid w:val="00314B2A"/>
    <w:rsid w:val="00320130"/>
    <w:rsid w:val="003211ED"/>
    <w:rsid w:val="00321968"/>
    <w:rsid w:val="00330D2C"/>
    <w:rsid w:val="00335A7C"/>
    <w:rsid w:val="003443E2"/>
    <w:rsid w:val="00357200"/>
    <w:rsid w:val="00360887"/>
    <w:rsid w:val="003622A0"/>
    <w:rsid w:val="00362CD1"/>
    <w:rsid w:val="003704B0"/>
    <w:rsid w:val="00380B09"/>
    <w:rsid w:val="0038511D"/>
    <w:rsid w:val="003855F1"/>
    <w:rsid w:val="00390713"/>
    <w:rsid w:val="00391954"/>
    <w:rsid w:val="00391D22"/>
    <w:rsid w:val="00392EDD"/>
    <w:rsid w:val="00392EE6"/>
    <w:rsid w:val="003A1D13"/>
    <w:rsid w:val="003A373E"/>
    <w:rsid w:val="003A3870"/>
    <w:rsid w:val="003A38D8"/>
    <w:rsid w:val="003A7F2B"/>
    <w:rsid w:val="003B534B"/>
    <w:rsid w:val="003C1244"/>
    <w:rsid w:val="003D04A1"/>
    <w:rsid w:val="003D0622"/>
    <w:rsid w:val="003D1791"/>
    <w:rsid w:val="003E2630"/>
    <w:rsid w:val="003E596A"/>
    <w:rsid w:val="003F0287"/>
    <w:rsid w:val="003F5100"/>
    <w:rsid w:val="003F6DF5"/>
    <w:rsid w:val="00404BB1"/>
    <w:rsid w:val="00426040"/>
    <w:rsid w:val="00427976"/>
    <w:rsid w:val="00427BCF"/>
    <w:rsid w:val="00443D2C"/>
    <w:rsid w:val="0044536D"/>
    <w:rsid w:val="00446EDD"/>
    <w:rsid w:val="00446F24"/>
    <w:rsid w:val="00450A90"/>
    <w:rsid w:val="004517D0"/>
    <w:rsid w:val="004545B9"/>
    <w:rsid w:val="00455366"/>
    <w:rsid w:val="00462661"/>
    <w:rsid w:val="00463F54"/>
    <w:rsid w:val="00464229"/>
    <w:rsid w:val="00473766"/>
    <w:rsid w:val="00475572"/>
    <w:rsid w:val="00476413"/>
    <w:rsid w:val="00476EA0"/>
    <w:rsid w:val="00486C60"/>
    <w:rsid w:val="00491A08"/>
    <w:rsid w:val="004920C5"/>
    <w:rsid w:val="00492BAD"/>
    <w:rsid w:val="00496AC5"/>
    <w:rsid w:val="00497A88"/>
    <w:rsid w:val="00497DD7"/>
    <w:rsid w:val="004A5D17"/>
    <w:rsid w:val="004B097A"/>
    <w:rsid w:val="004B771B"/>
    <w:rsid w:val="004C08B4"/>
    <w:rsid w:val="004C31E3"/>
    <w:rsid w:val="004D0BE2"/>
    <w:rsid w:val="004D0E9B"/>
    <w:rsid w:val="004D1DB6"/>
    <w:rsid w:val="004D76EE"/>
    <w:rsid w:val="004E0195"/>
    <w:rsid w:val="004E1401"/>
    <w:rsid w:val="004E26CE"/>
    <w:rsid w:val="004F2A2F"/>
    <w:rsid w:val="004F7A93"/>
    <w:rsid w:val="004F7B58"/>
    <w:rsid w:val="005016E8"/>
    <w:rsid w:val="00505740"/>
    <w:rsid w:val="0051517D"/>
    <w:rsid w:val="00524F58"/>
    <w:rsid w:val="005339EC"/>
    <w:rsid w:val="0053492D"/>
    <w:rsid w:val="00536DDE"/>
    <w:rsid w:val="00537C7A"/>
    <w:rsid w:val="00537EFD"/>
    <w:rsid w:val="005421F1"/>
    <w:rsid w:val="005447BB"/>
    <w:rsid w:val="00547492"/>
    <w:rsid w:val="00550C48"/>
    <w:rsid w:val="00563F3B"/>
    <w:rsid w:val="00565444"/>
    <w:rsid w:val="005661E9"/>
    <w:rsid w:val="00566F55"/>
    <w:rsid w:val="00571F59"/>
    <w:rsid w:val="00575B71"/>
    <w:rsid w:val="00576822"/>
    <w:rsid w:val="005771B5"/>
    <w:rsid w:val="00577B7C"/>
    <w:rsid w:val="00591D47"/>
    <w:rsid w:val="005935E7"/>
    <w:rsid w:val="00595AA6"/>
    <w:rsid w:val="00595EBB"/>
    <w:rsid w:val="00596D99"/>
    <w:rsid w:val="005A07BE"/>
    <w:rsid w:val="005A3B14"/>
    <w:rsid w:val="005A48F3"/>
    <w:rsid w:val="005A621F"/>
    <w:rsid w:val="005A62F2"/>
    <w:rsid w:val="005A71E5"/>
    <w:rsid w:val="005A744D"/>
    <w:rsid w:val="005A7877"/>
    <w:rsid w:val="005B1A12"/>
    <w:rsid w:val="005B32F1"/>
    <w:rsid w:val="005B67BB"/>
    <w:rsid w:val="005B79D7"/>
    <w:rsid w:val="005B7A91"/>
    <w:rsid w:val="005C299F"/>
    <w:rsid w:val="005C5F68"/>
    <w:rsid w:val="005C7189"/>
    <w:rsid w:val="005D787E"/>
    <w:rsid w:val="005D7E9E"/>
    <w:rsid w:val="005E5102"/>
    <w:rsid w:val="005E5558"/>
    <w:rsid w:val="005E5766"/>
    <w:rsid w:val="005F255A"/>
    <w:rsid w:val="005F315A"/>
    <w:rsid w:val="005F6A30"/>
    <w:rsid w:val="0060403A"/>
    <w:rsid w:val="00604775"/>
    <w:rsid w:val="00606E84"/>
    <w:rsid w:val="0060780E"/>
    <w:rsid w:val="00607A56"/>
    <w:rsid w:val="006105DB"/>
    <w:rsid w:val="0061062C"/>
    <w:rsid w:val="00620FB3"/>
    <w:rsid w:val="00622169"/>
    <w:rsid w:val="00624779"/>
    <w:rsid w:val="00630771"/>
    <w:rsid w:val="00635C3B"/>
    <w:rsid w:val="0063676E"/>
    <w:rsid w:val="00636AD4"/>
    <w:rsid w:val="0064208E"/>
    <w:rsid w:val="00643DCA"/>
    <w:rsid w:val="00650B77"/>
    <w:rsid w:val="0065532B"/>
    <w:rsid w:val="00657023"/>
    <w:rsid w:val="00657D37"/>
    <w:rsid w:val="0066307C"/>
    <w:rsid w:val="006642B0"/>
    <w:rsid w:val="0066522F"/>
    <w:rsid w:val="00665858"/>
    <w:rsid w:val="0066734A"/>
    <w:rsid w:val="00667B86"/>
    <w:rsid w:val="00670564"/>
    <w:rsid w:val="00672973"/>
    <w:rsid w:val="00677322"/>
    <w:rsid w:val="00684D0B"/>
    <w:rsid w:val="00687275"/>
    <w:rsid w:val="006902C7"/>
    <w:rsid w:val="00694DAB"/>
    <w:rsid w:val="0069550C"/>
    <w:rsid w:val="006A1BF8"/>
    <w:rsid w:val="006B19AE"/>
    <w:rsid w:val="006B42B5"/>
    <w:rsid w:val="006C09EE"/>
    <w:rsid w:val="006C1A65"/>
    <w:rsid w:val="006D1DE5"/>
    <w:rsid w:val="006D5DDE"/>
    <w:rsid w:val="006E184D"/>
    <w:rsid w:val="006E18DD"/>
    <w:rsid w:val="006E3CFA"/>
    <w:rsid w:val="006E46E5"/>
    <w:rsid w:val="006F1688"/>
    <w:rsid w:val="006F490C"/>
    <w:rsid w:val="006F59F9"/>
    <w:rsid w:val="00700052"/>
    <w:rsid w:val="00701545"/>
    <w:rsid w:val="00701F04"/>
    <w:rsid w:val="00705057"/>
    <w:rsid w:val="0070525C"/>
    <w:rsid w:val="00706F03"/>
    <w:rsid w:val="0070754C"/>
    <w:rsid w:val="00707DAA"/>
    <w:rsid w:val="0071301F"/>
    <w:rsid w:val="00713984"/>
    <w:rsid w:val="00714FB5"/>
    <w:rsid w:val="0072268A"/>
    <w:rsid w:val="00723655"/>
    <w:rsid w:val="00726438"/>
    <w:rsid w:val="0072773F"/>
    <w:rsid w:val="00731B69"/>
    <w:rsid w:val="00732174"/>
    <w:rsid w:val="00742341"/>
    <w:rsid w:val="007574D1"/>
    <w:rsid w:val="007605B1"/>
    <w:rsid w:val="00763AC4"/>
    <w:rsid w:val="00764806"/>
    <w:rsid w:val="00764DD3"/>
    <w:rsid w:val="00766D59"/>
    <w:rsid w:val="007674D8"/>
    <w:rsid w:val="00770F65"/>
    <w:rsid w:val="00771B4A"/>
    <w:rsid w:val="0077523C"/>
    <w:rsid w:val="00776824"/>
    <w:rsid w:val="0078020A"/>
    <w:rsid w:val="00783148"/>
    <w:rsid w:val="00787BDD"/>
    <w:rsid w:val="007914E8"/>
    <w:rsid w:val="0079216D"/>
    <w:rsid w:val="00796183"/>
    <w:rsid w:val="007A6B2A"/>
    <w:rsid w:val="007B06AE"/>
    <w:rsid w:val="007B4B5C"/>
    <w:rsid w:val="007B5F8E"/>
    <w:rsid w:val="007B6589"/>
    <w:rsid w:val="007B695D"/>
    <w:rsid w:val="007C5F05"/>
    <w:rsid w:val="007D1BF2"/>
    <w:rsid w:val="007D408F"/>
    <w:rsid w:val="007D4538"/>
    <w:rsid w:val="007D7DD9"/>
    <w:rsid w:val="007E0699"/>
    <w:rsid w:val="007E0E94"/>
    <w:rsid w:val="007E312A"/>
    <w:rsid w:val="007E3355"/>
    <w:rsid w:val="0081170F"/>
    <w:rsid w:val="00812F7D"/>
    <w:rsid w:val="00814723"/>
    <w:rsid w:val="00815D45"/>
    <w:rsid w:val="00824FC3"/>
    <w:rsid w:val="008253F8"/>
    <w:rsid w:val="008333EC"/>
    <w:rsid w:val="00834312"/>
    <w:rsid w:val="008363EC"/>
    <w:rsid w:val="008369AA"/>
    <w:rsid w:val="00837147"/>
    <w:rsid w:val="0084096B"/>
    <w:rsid w:val="00841009"/>
    <w:rsid w:val="008459E0"/>
    <w:rsid w:val="00851731"/>
    <w:rsid w:val="00855DE2"/>
    <w:rsid w:val="0086027A"/>
    <w:rsid w:val="00860780"/>
    <w:rsid w:val="00867062"/>
    <w:rsid w:val="00875324"/>
    <w:rsid w:val="00876A42"/>
    <w:rsid w:val="0087722D"/>
    <w:rsid w:val="0088177C"/>
    <w:rsid w:val="00884B3D"/>
    <w:rsid w:val="008875A9"/>
    <w:rsid w:val="0089357E"/>
    <w:rsid w:val="008952C6"/>
    <w:rsid w:val="00897507"/>
    <w:rsid w:val="008A48A1"/>
    <w:rsid w:val="008A6906"/>
    <w:rsid w:val="008A6BA3"/>
    <w:rsid w:val="008B2C4E"/>
    <w:rsid w:val="008B33B1"/>
    <w:rsid w:val="008B54F7"/>
    <w:rsid w:val="008B5A35"/>
    <w:rsid w:val="008B77C8"/>
    <w:rsid w:val="008C53F9"/>
    <w:rsid w:val="008C6C46"/>
    <w:rsid w:val="008D02E7"/>
    <w:rsid w:val="008D13C3"/>
    <w:rsid w:val="008D18A2"/>
    <w:rsid w:val="008D34CE"/>
    <w:rsid w:val="008D4039"/>
    <w:rsid w:val="008D4957"/>
    <w:rsid w:val="008D790A"/>
    <w:rsid w:val="008E021F"/>
    <w:rsid w:val="008E0465"/>
    <w:rsid w:val="008E54CE"/>
    <w:rsid w:val="008E5559"/>
    <w:rsid w:val="008E55E9"/>
    <w:rsid w:val="008E677C"/>
    <w:rsid w:val="008E72AC"/>
    <w:rsid w:val="008E76BE"/>
    <w:rsid w:val="008E79DB"/>
    <w:rsid w:val="008F0CF9"/>
    <w:rsid w:val="008F4541"/>
    <w:rsid w:val="008F61FB"/>
    <w:rsid w:val="008F73B1"/>
    <w:rsid w:val="008F7A09"/>
    <w:rsid w:val="008F7E1F"/>
    <w:rsid w:val="0090269E"/>
    <w:rsid w:val="009051D8"/>
    <w:rsid w:val="00905F86"/>
    <w:rsid w:val="00906B1E"/>
    <w:rsid w:val="00914DCD"/>
    <w:rsid w:val="009209E4"/>
    <w:rsid w:val="0092378A"/>
    <w:rsid w:val="00930CDA"/>
    <w:rsid w:val="0093314A"/>
    <w:rsid w:val="0093591A"/>
    <w:rsid w:val="009540DB"/>
    <w:rsid w:val="009613DE"/>
    <w:rsid w:val="00962BC4"/>
    <w:rsid w:val="00963140"/>
    <w:rsid w:val="00964ECB"/>
    <w:rsid w:val="00965E0C"/>
    <w:rsid w:val="00967D55"/>
    <w:rsid w:val="009747B5"/>
    <w:rsid w:val="0097541A"/>
    <w:rsid w:val="009819BB"/>
    <w:rsid w:val="00985C38"/>
    <w:rsid w:val="00987827"/>
    <w:rsid w:val="00987FBD"/>
    <w:rsid w:val="00990AF1"/>
    <w:rsid w:val="00991205"/>
    <w:rsid w:val="009927B5"/>
    <w:rsid w:val="009A0C28"/>
    <w:rsid w:val="009A1143"/>
    <w:rsid w:val="009A2C00"/>
    <w:rsid w:val="009A3447"/>
    <w:rsid w:val="009A4E67"/>
    <w:rsid w:val="009A63E3"/>
    <w:rsid w:val="009C3CAB"/>
    <w:rsid w:val="009C5293"/>
    <w:rsid w:val="009C55BF"/>
    <w:rsid w:val="009D1BDA"/>
    <w:rsid w:val="009D5D93"/>
    <w:rsid w:val="009E2D60"/>
    <w:rsid w:val="009E5AD1"/>
    <w:rsid w:val="009E7389"/>
    <w:rsid w:val="009F3DBE"/>
    <w:rsid w:val="009F45C7"/>
    <w:rsid w:val="009F560E"/>
    <w:rsid w:val="009F563D"/>
    <w:rsid w:val="00A03091"/>
    <w:rsid w:val="00A06388"/>
    <w:rsid w:val="00A07A73"/>
    <w:rsid w:val="00A14012"/>
    <w:rsid w:val="00A176B3"/>
    <w:rsid w:val="00A22090"/>
    <w:rsid w:val="00A265DF"/>
    <w:rsid w:val="00A27CD2"/>
    <w:rsid w:val="00A35B66"/>
    <w:rsid w:val="00A4003B"/>
    <w:rsid w:val="00A430AE"/>
    <w:rsid w:val="00A4486F"/>
    <w:rsid w:val="00A50227"/>
    <w:rsid w:val="00A51A46"/>
    <w:rsid w:val="00A5461D"/>
    <w:rsid w:val="00A54D62"/>
    <w:rsid w:val="00A565E9"/>
    <w:rsid w:val="00A56AB0"/>
    <w:rsid w:val="00A56E7A"/>
    <w:rsid w:val="00A613C6"/>
    <w:rsid w:val="00A679DD"/>
    <w:rsid w:val="00A70F3D"/>
    <w:rsid w:val="00A73841"/>
    <w:rsid w:val="00A7473A"/>
    <w:rsid w:val="00A74869"/>
    <w:rsid w:val="00A76DAD"/>
    <w:rsid w:val="00A80E5B"/>
    <w:rsid w:val="00A853C9"/>
    <w:rsid w:val="00A910D3"/>
    <w:rsid w:val="00A971A4"/>
    <w:rsid w:val="00AA2157"/>
    <w:rsid w:val="00AA2AC4"/>
    <w:rsid w:val="00AA42D9"/>
    <w:rsid w:val="00AA77A9"/>
    <w:rsid w:val="00AB0F00"/>
    <w:rsid w:val="00AB4F50"/>
    <w:rsid w:val="00AB7853"/>
    <w:rsid w:val="00AC27A8"/>
    <w:rsid w:val="00AC2A5F"/>
    <w:rsid w:val="00AC5696"/>
    <w:rsid w:val="00AC6F86"/>
    <w:rsid w:val="00AD6580"/>
    <w:rsid w:val="00AD75A5"/>
    <w:rsid w:val="00AD7609"/>
    <w:rsid w:val="00AE04E5"/>
    <w:rsid w:val="00AE73B1"/>
    <w:rsid w:val="00AF0EE9"/>
    <w:rsid w:val="00AF389F"/>
    <w:rsid w:val="00AF4BCD"/>
    <w:rsid w:val="00AF6BAD"/>
    <w:rsid w:val="00B01FAF"/>
    <w:rsid w:val="00B06F4F"/>
    <w:rsid w:val="00B07BD5"/>
    <w:rsid w:val="00B17D84"/>
    <w:rsid w:val="00B248D7"/>
    <w:rsid w:val="00B25471"/>
    <w:rsid w:val="00B25E5E"/>
    <w:rsid w:val="00B26D77"/>
    <w:rsid w:val="00B330BC"/>
    <w:rsid w:val="00B34918"/>
    <w:rsid w:val="00B4254C"/>
    <w:rsid w:val="00B45DD1"/>
    <w:rsid w:val="00B53DB7"/>
    <w:rsid w:val="00B57B0E"/>
    <w:rsid w:val="00B60416"/>
    <w:rsid w:val="00B611B9"/>
    <w:rsid w:val="00B6262E"/>
    <w:rsid w:val="00B64B08"/>
    <w:rsid w:val="00B6697E"/>
    <w:rsid w:val="00B678BE"/>
    <w:rsid w:val="00B71A1F"/>
    <w:rsid w:val="00B72F2A"/>
    <w:rsid w:val="00B74F71"/>
    <w:rsid w:val="00B8080E"/>
    <w:rsid w:val="00B816CE"/>
    <w:rsid w:val="00B821C1"/>
    <w:rsid w:val="00B85FA0"/>
    <w:rsid w:val="00B8738B"/>
    <w:rsid w:val="00B90D88"/>
    <w:rsid w:val="00B9407C"/>
    <w:rsid w:val="00B9662D"/>
    <w:rsid w:val="00BA1DD5"/>
    <w:rsid w:val="00BA4440"/>
    <w:rsid w:val="00BA48AB"/>
    <w:rsid w:val="00BA53E3"/>
    <w:rsid w:val="00BB0D3D"/>
    <w:rsid w:val="00BB2121"/>
    <w:rsid w:val="00BB3E01"/>
    <w:rsid w:val="00BB54F9"/>
    <w:rsid w:val="00BB55C4"/>
    <w:rsid w:val="00BB5639"/>
    <w:rsid w:val="00BC160E"/>
    <w:rsid w:val="00BC3334"/>
    <w:rsid w:val="00BC3A6C"/>
    <w:rsid w:val="00BC42B5"/>
    <w:rsid w:val="00BC4829"/>
    <w:rsid w:val="00BC5D08"/>
    <w:rsid w:val="00BD1ED3"/>
    <w:rsid w:val="00BD2C87"/>
    <w:rsid w:val="00BD3F92"/>
    <w:rsid w:val="00BD5488"/>
    <w:rsid w:val="00BD5EC6"/>
    <w:rsid w:val="00BD73BB"/>
    <w:rsid w:val="00BF38E2"/>
    <w:rsid w:val="00BF574F"/>
    <w:rsid w:val="00C011EA"/>
    <w:rsid w:val="00C16E9B"/>
    <w:rsid w:val="00C207B2"/>
    <w:rsid w:val="00C208A7"/>
    <w:rsid w:val="00C20A23"/>
    <w:rsid w:val="00C2143E"/>
    <w:rsid w:val="00C267EA"/>
    <w:rsid w:val="00C27B6C"/>
    <w:rsid w:val="00C34040"/>
    <w:rsid w:val="00C40BE3"/>
    <w:rsid w:val="00C421D7"/>
    <w:rsid w:val="00C421F1"/>
    <w:rsid w:val="00C45961"/>
    <w:rsid w:val="00C5226E"/>
    <w:rsid w:val="00C550C8"/>
    <w:rsid w:val="00C55CCC"/>
    <w:rsid w:val="00C639FE"/>
    <w:rsid w:val="00C640B5"/>
    <w:rsid w:val="00C66EA1"/>
    <w:rsid w:val="00C67FEC"/>
    <w:rsid w:val="00C74323"/>
    <w:rsid w:val="00C754E6"/>
    <w:rsid w:val="00C81DF6"/>
    <w:rsid w:val="00C96471"/>
    <w:rsid w:val="00C979BB"/>
    <w:rsid w:val="00C97AB9"/>
    <w:rsid w:val="00CC15AD"/>
    <w:rsid w:val="00CC3392"/>
    <w:rsid w:val="00CC3DF5"/>
    <w:rsid w:val="00CC715D"/>
    <w:rsid w:val="00CC7C09"/>
    <w:rsid w:val="00CD7844"/>
    <w:rsid w:val="00CE166B"/>
    <w:rsid w:val="00CE34B5"/>
    <w:rsid w:val="00CE410F"/>
    <w:rsid w:val="00CF381C"/>
    <w:rsid w:val="00CF3B42"/>
    <w:rsid w:val="00D0114C"/>
    <w:rsid w:val="00D05077"/>
    <w:rsid w:val="00D07BD2"/>
    <w:rsid w:val="00D117B1"/>
    <w:rsid w:val="00D11B64"/>
    <w:rsid w:val="00D170F8"/>
    <w:rsid w:val="00D23ECA"/>
    <w:rsid w:val="00D2731E"/>
    <w:rsid w:val="00D279E9"/>
    <w:rsid w:val="00D31301"/>
    <w:rsid w:val="00D32F72"/>
    <w:rsid w:val="00D34ECD"/>
    <w:rsid w:val="00D404F2"/>
    <w:rsid w:val="00D40E6B"/>
    <w:rsid w:val="00D42CD1"/>
    <w:rsid w:val="00D442B2"/>
    <w:rsid w:val="00D459FE"/>
    <w:rsid w:val="00D477D5"/>
    <w:rsid w:val="00D502EC"/>
    <w:rsid w:val="00D53CC0"/>
    <w:rsid w:val="00D54579"/>
    <w:rsid w:val="00D55018"/>
    <w:rsid w:val="00D552B4"/>
    <w:rsid w:val="00D61DCE"/>
    <w:rsid w:val="00D63B8C"/>
    <w:rsid w:val="00D63E86"/>
    <w:rsid w:val="00D65FBB"/>
    <w:rsid w:val="00D73988"/>
    <w:rsid w:val="00D75DAF"/>
    <w:rsid w:val="00D77AF5"/>
    <w:rsid w:val="00D813DB"/>
    <w:rsid w:val="00D83589"/>
    <w:rsid w:val="00D86267"/>
    <w:rsid w:val="00D924A0"/>
    <w:rsid w:val="00D9317D"/>
    <w:rsid w:val="00D962C1"/>
    <w:rsid w:val="00DA14AF"/>
    <w:rsid w:val="00DA26BC"/>
    <w:rsid w:val="00DA2A4E"/>
    <w:rsid w:val="00DA4C53"/>
    <w:rsid w:val="00DA4D87"/>
    <w:rsid w:val="00DA5674"/>
    <w:rsid w:val="00DA6C46"/>
    <w:rsid w:val="00DA6CCC"/>
    <w:rsid w:val="00DB42B4"/>
    <w:rsid w:val="00DB4515"/>
    <w:rsid w:val="00DB5E65"/>
    <w:rsid w:val="00DB7003"/>
    <w:rsid w:val="00DC1E78"/>
    <w:rsid w:val="00DC3689"/>
    <w:rsid w:val="00DC5D6F"/>
    <w:rsid w:val="00DC7770"/>
    <w:rsid w:val="00DC7FF5"/>
    <w:rsid w:val="00DD1A0B"/>
    <w:rsid w:val="00DD33B9"/>
    <w:rsid w:val="00DD64DE"/>
    <w:rsid w:val="00DD7CFC"/>
    <w:rsid w:val="00DE0920"/>
    <w:rsid w:val="00DE2E6C"/>
    <w:rsid w:val="00DE2F8B"/>
    <w:rsid w:val="00DF2E04"/>
    <w:rsid w:val="00DF579E"/>
    <w:rsid w:val="00DF67C0"/>
    <w:rsid w:val="00E0423D"/>
    <w:rsid w:val="00E06FB6"/>
    <w:rsid w:val="00E1145E"/>
    <w:rsid w:val="00E138BC"/>
    <w:rsid w:val="00E144BA"/>
    <w:rsid w:val="00E1674D"/>
    <w:rsid w:val="00E177B8"/>
    <w:rsid w:val="00E24A6C"/>
    <w:rsid w:val="00E2706A"/>
    <w:rsid w:val="00E34750"/>
    <w:rsid w:val="00E35B22"/>
    <w:rsid w:val="00E361FE"/>
    <w:rsid w:val="00E426DD"/>
    <w:rsid w:val="00E43C71"/>
    <w:rsid w:val="00E45768"/>
    <w:rsid w:val="00E45EE1"/>
    <w:rsid w:val="00E539A4"/>
    <w:rsid w:val="00E53B74"/>
    <w:rsid w:val="00E57833"/>
    <w:rsid w:val="00E6272A"/>
    <w:rsid w:val="00E6741A"/>
    <w:rsid w:val="00E766FF"/>
    <w:rsid w:val="00E76D7F"/>
    <w:rsid w:val="00E77781"/>
    <w:rsid w:val="00E80C50"/>
    <w:rsid w:val="00EA1ADA"/>
    <w:rsid w:val="00EA3977"/>
    <w:rsid w:val="00EB43B1"/>
    <w:rsid w:val="00EB5CCF"/>
    <w:rsid w:val="00EB7AD6"/>
    <w:rsid w:val="00EC01CC"/>
    <w:rsid w:val="00EC1A24"/>
    <w:rsid w:val="00EC51BF"/>
    <w:rsid w:val="00EC7B28"/>
    <w:rsid w:val="00ED0B26"/>
    <w:rsid w:val="00ED0F49"/>
    <w:rsid w:val="00ED1390"/>
    <w:rsid w:val="00ED1754"/>
    <w:rsid w:val="00ED4A66"/>
    <w:rsid w:val="00EE1549"/>
    <w:rsid w:val="00EE4E60"/>
    <w:rsid w:val="00EE50F5"/>
    <w:rsid w:val="00EE78E5"/>
    <w:rsid w:val="00EE7CF2"/>
    <w:rsid w:val="00EF0038"/>
    <w:rsid w:val="00EF2158"/>
    <w:rsid w:val="00EF4E56"/>
    <w:rsid w:val="00EF54CB"/>
    <w:rsid w:val="00EF78C8"/>
    <w:rsid w:val="00F042E6"/>
    <w:rsid w:val="00F079D7"/>
    <w:rsid w:val="00F11508"/>
    <w:rsid w:val="00F124ED"/>
    <w:rsid w:val="00F13C1D"/>
    <w:rsid w:val="00F14429"/>
    <w:rsid w:val="00F153B8"/>
    <w:rsid w:val="00F15D12"/>
    <w:rsid w:val="00F229FF"/>
    <w:rsid w:val="00F22C19"/>
    <w:rsid w:val="00F22C1E"/>
    <w:rsid w:val="00F22FAC"/>
    <w:rsid w:val="00F24BAF"/>
    <w:rsid w:val="00F257FD"/>
    <w:rsid w:val="00F258CF"/>
    <w:rsid w:val="00F267C7"/>
    <w:rsid w:val="00F32912"/>
    <w:rsid w:val="00F33A76"/>
    <w:rsid w:val="00F34019"/>
    <w:rsid w:val="00F37090"/>
    <w:rsid w:val="00F421D4"/>
    <w:rsid w:val="00F43A1E"/>
    <w:rsid w:val="00F45096"/>
    <w:rsid w:val="00F5304E"/>
    <w:rsid w:val="00F54DC1"/>
    <w:rsid w:val="00F561DB"/>
    <w:rsid w:val="00F620AC"/>
    <w:rsid w:val="00F627D2"/>
    <w:rsid w:val="00F67716"/>
    <w:rsid w:val="00F70C43"/>
    <w:rsid w:val="00F7796F"/>
    <w:rsid w:val="00F80740"/>
    <w:rsid w:val="00F86337"/>
    <w:rsid w:val="00F876C5"/>
    <w:rsid w:val="00F906F0"/>
    <w:rsid w:val="00F93664"/>
    <w:rsid w:val="00FA3D52"/>
    <w:rsid w:val="00FA406B"/>
    <w:rsid w:val="00FA5BC4"/>
    <w:rsid w:val="00FA746A"/>
    <w:rsid w:val="00FA7CE8"/>
    <w:rsid w:val="00FB1456"/>
    <w:rsid w:val="00FB225B"/>
    <w:rsid w:val="00FB2FF5"/>
    <w:rsid w:val="00FB512F"/>
    <w:rsid w:val="00FB74DF"/>
    <w:rsid w:val="00FB772A"/>
    <w:rsid w:val="00FC01B1"/>
    <w:rsid w:val="00FC0F98"/>
    <w:rsid w:val="00FC3EF6"/>
    <w:rsid w:val="00FC7958"/>
    <w:rsid w:val="00FD1DF3"/>
    <w:rsid w:val="00FD479D"/>
    <w:rsid w:val="00FD5144"/>
    <w:rsid w:val="00FD667D"/>
    <w:rsid w:val="00FE6CB9"/>
    <w:rsid w:val="00FE7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2CA50BC8"/>
  <w15:docId w15:val="{92907367-B3B2-4A1C-9232-C6BFEC4AF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A56E7A"/>
    <w:pPr>
      <w:spacing w:before="120" w:line="360" w:lineRule="auto"/>
      <w:jc w:val="both"/>
    </w:pPr>
    <w:rPr>
      <w:rFonts w:ascii="Cambria" w:hAnsi="Cambria"/>
      <w:sz w:val="24"/>
    </w:rPr>
  </w:style>
  <w:style w:type="paragraph" w:styleId="Nadpis1">
    <w:name w:val="heading 1"/>
    <w:basedOn w:val="Normln"/>
    <w:next w:val="Nadpis2"/>
    <w:autoRedefine/>
    <w:qFormat/>
    <w:rsid w:val="00A56E7A"/>
    <w:pPr>
      <w:keepNext/>
      <w:keepLines/>
      <w:pageBreakBefore/>
      <w:numPr>
        <w:numId w:val="1"/>
      </w:numPr>
      <w:tabs>
        <w:tab w:val="left" w:pos="567"/>
      </w:tabs>
      <w:outlineLvl w:val="0"/>
    </w:pPr>
    <w:rPr>
      <w:rFonts w:asciiTheme="minorHAnsi" w:hAnsiTheme="minorHAnsi"/>
      <w:b/>
      <w:smallCaps/>
      <w:spacing w:val="20"/>
      <w:kern w:val="28"/>
      <w:sz w:val="40"/>
    </w:rPr>
  </w:style>
  <w:style w:type="paragraph" w:styleId="Nadpis2">
    <w:name w:val="heading 2"/>
    <w:basedOn w:val="Nadpis1"/>
    <w:next w:val="Normln"/>
    <w:qFormat/>
    <w:rsid w:val="00A56E7A"/>
    <w:pPr>
      <w:pageBreakBefore w:val="0"/>
      <w:numPr>
        <w:ilvl w:val="1"/>
      </w:numPr>
      <w:spacing w:before="320" w:after="120"/>
      <w:outlineLvl w:val="1"/>
    </w:pPr>
    <w:rPr>
      <w:sz w:val="32"/>
    </w:rPr>
  </w:style>
  <w:style w:type="paragraph" w:styleId="Nadpis3">
    <w:name w:val="heading 3"/>
    <w:basedOn w:val="Nadpis2"/>
    <w:next w:val="Normln"/>
    <w:qFormat/>
    <w:rsid w:val="00A56E7A"/>
    <w:pPr>
      <w:numPr>
        <w:ilvl w:val="2"/>
      </w:numPr>
      <w:spacing w:before="240" w:after="0"/>
      <w:outlineLvl w:val="2"/>
    </w:pPr>
    <w:rPr>
      <w:sz w:val="28"/>
    </w:rPr>
  </w:style>
  <w:style w:type="paragraph" w:styleId="Nadpis4">
    <w:name w:val="heading 4"/>
    <w:basedOn w:val="Nadpis3"/>
    <w:next w:val="Normln"/>
    <w:rsid w:val="00A5461D"/>
    <w:pPr>
      <w:numPr>
        <w:ilvl w:val="3"/>
      </w:numPr>
      <w:outlineLvl w:val="3"/>
    </w:pPr>
    <w:rPr>
      <w:sz w:val="27"/>
    </w:rPr>
  </w:style>
  <w:style w:type="paragraph" w:styleId="Nadpis5">
    <w:name w:val="heading 5"/>
    <w:basedOn w:val="Nadpis4"/>
    <w:next w:val="Normln"/>
    <w:rsid w:val="00A5461D"/>
    <w:pPr>
      <w:numPr>
        <w:ilvl w:val="4"/>
      </w:numPr>
      <w:outlineLvl w:val="4"/>
    </w:pPr>
    <w:rPr>
      <w:sz w:val="26"/>
    </w:rPr>
  </w:style>
  <w:style w:type="paragraph" w:styleId="Nadpis6">
    <w:name w:val="heading 6"/>
    <w:basedOn w:val="Nadpis5"/>
    <w:next w:val="Normln"/>
    <w:qFormat/>
    <w:rsid w:val="00A5461D"/>
    <w:pPr>
      <w:numPr>
        <w:ilvl w:val="0"/>
        <w:numId w:val="0"/>
      </w:numPr>
      <w:spacing w:line="240" w:lineRule="auto"/>
      <w:outlineLvl w:val="5"/>
    </w:pPr>
    <w:rPr>
      <w:b w:val="0"/>
    </w:rPr>
  </w:style>
  <w:style w:type="paragraph" w:styleId="Nadpis7">
    <w:name w:val="heading 7"/>
    <w:basedOn w:val="Nadpis6"/>
    <w:next w:val="Normln"/>
    <w:rsid w:val="00A5461D"/>
    <w:pPr>
      <w:outlineLvl w:val="6"/>
    </w:pPr>
  </w:style>
  <w:style w:type="paragraph" w:styleId="Nadpis8">
    <w:name w:val="heading 8"/>
    <w:basedOn w:val="Nadpis7"/>
    <w:next w:val="Normln"/>
    <w:rsid w:val="00A5461D"/>
    <w:pPr>
      <w:outlineLvl w:val="7"/>
    </w:pPr>
  </w:style>
  <w:style w:type="paragraph" w:styleId="Nadpis9">
    <w:name w:val="heading 9"/>
    <w:basedOn w:val="Nadpis8"/>
    <w:next w:val="Normln"/>
    <w:rsid w:val="00A5461D"/>
    <w:pPr>
      <w:outlineLvl w:val="8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Psac">
    <w:name w:val="Psací"/>
    <w:basedOn w:val="Normln"/>
    <w:rsid w:val="00A5461D"/>
    <w:pPr>
      <w:jc w:val="left"/>
    </w:pPr>
    <w:rPr>
      <w:rFonts w:ascii="Courier New" w:hAnsi="Courier New"/>
      <w:i/>
    </w:rPr>
  </w:style>
  <w:style w:type="paragraph" w:styleId="Titulek">
    <w:name w:val="caption"/>
    <w:basedOn w:val="Normln"/>
    <w:next w:val="Normln"/>
    <w:rsid w:val="00A5461D"/>
    <w:pPr>
      <w:spacing w:after="120"/>
    </w:pPr>
    <w:rPr>
      <w:i/>
    </w:rPr>
  </w:style>
  <w:style w:type="paragraph" w:customStyle="1" w:styleId="Titul">
    <w:name w:val="Titul"/>
    <w:basedOn w:val="Normln"/>
    <w:next w:val="Normln"/>
    <w:rsid w:val="00A5461D"/>
    <w:pPr>
      <w:jc w:val="center"/>
    </w:pPr>
    <w:rPr>
      <w:b/>
      <w:caps/>
      <w:spacing w:val="20"/>
      <w:sz w:val="72"/>
    </w:rPr>
  </w:style>
  <w:style w:type="paragraph" w:styleId="Zpat">
    <w:name w:val="footer"/>
    <w:basedOn w:val="Normln"/>
    <w:link w:val="ZpatChar"/>
    <w:uiPriority w:val="99"/>
    <w:rsid w:val="00A5461D"/>
    <w:pPr>
      <w:tabs>
        <w:tab w:val="center" w:pos="4536"/>
        <w:tab w:val="right" w:pos="9072"/>
      </w:tabs>
    </w:pPr>
    <w:rPr>
      <w:rFonts w:ascii="Arial" w:hAnsi="Arial"/>
      <w:sz w:val="20"/>
    </w:rPr>
  </w:style>
  <w:style w:type="character" w:styleId="slostrnky">
    <w:name w:val="page number"/>
    <w:basedOn w:val="Standardnpsmoodstavce"/>
    <w:rsid w:val="00A5461D"/>
  </w:style>
  <w:style w:type="paragraph" w:styleId="Zhlav">
    <w:name w:val="header"/>
    <w:basedOn w:val="Normln"/>
    <w:autoRedefine/>
    <w:qFormat/>
    <w:rsid w:val="00EB7AD6"/>
    <w:pPr>
      <w:tabs>
        <w:tab w:val="center" w:pos="4536"/>
        <w:tab w:val="right" w:pos="9072"/>
      </w:tabs>
    </w:pPr>
    <w:rPr>
      <w:rFonts w:asciiTheme="minorHAnsi" w:hAnsiTheme="minorHAnsi"/>
    </w:rPr>
  </w:style>
  <w:style w:type="character" w:styleId="Hypertextovodkaz">
    <w:name w:val="Hyperlink"/>
    <w:basedOn w:val="Standardnpsmoodstavce"/>
    <w:uiPriority w:val="99"/>
    <w:rsid w:val="00A5461D"/>
    <w:rPr>
      <w:color w:val="0000FF"/>
      <w:u w:val="single"/>
    </w:rPr>
  </w:style>
  <w:style w:type="paragraph" w:styleId="Zkladntext">
    <w:name w:val="Body Text"/>
    <w:basedOn w:val="Normln"/>
    <w:rsid w:val="00A5461D"/>
    <w:pPr>
      <w:jc w:val="left"/>
    </w:pPr>
  </w:style>
  <w:style w:type="paragraph" w:styleId="Obsah1">
    <w:name w:val="toc 1"/>
    <w:basedOn w:val="Normln"/>
    <w:next w:val="Normln"/>
    <w:autoRedefine/>
    <w:uiPriority w:val="39"/>
    <w:rsid w:val="00A5461D"/>
  </w:style>
  <w:style w:type="paragraph" w:styleId="Obsah2">
    <w:name w:val="toc 2"/>
    <w:basedOn w:val="Normln"/>
    <w:next w:val="Normln"/>
    <w:autoRedefine/>
    <w:uiPriority w:val="39"/>
    <w:rsid w:val="00A5461D"/>
    <w:pPr>
      <w:ind w:left="240"/>
    </w:pPr>
  </w:style>
  <w:style w:type="paragraph" w:styleId="Obsah3">
    <w:name w:val="toc 3"/>
    <w:basedOn w:val="Normln"/>
    <w:next w:val="Normln"/>
    <w:autoRedefine/>
    <w:uiPriority w:val="39"/>
    <w:rsid w:val="00A5461D"/>
    <w:pPr>
      <w:ind w:left="480"/>
    </w:pPr>
  </w:style>
  <w:style w:type="paragraph" w:styleId="Obsah4">
    <w:name w:val="toc 4"/>
    <w:basedOn w:val="Normln"/>
    <w:next w:val="Normln"/>
    <w:autoRedefine/>
    <w:semiHidden/>
    <w:rsid w:val="00A5461D"/>
    <w:pPr>
      <w:ind w:left="720"/>
    </w:pPr>
  </w:style>
  <w:style w:type="paragraph" w:styleId="Obsah5">
    <w:name w:val="toc 5"/>
    <w:basedOn w:val="Normln"/>
    <w:next w:val="Normln"/>
    <w:autoRedefine/>
    <w:semiHidden/>
    <w:rsid w:val="00A5461D"/>
    <w:pPr>
      <w:ind w:left="960"/>
    </w:pPr>
  </w:style>
  <w:style w:type="paragraph" w:styleId="Obsah6">
    <w:name w:val="toc 6"/>
    <w:basedOn w:val="Normln"/>
    <w:next w:val="Normln"/>
    <w:autoRedefine/>
    <w:semiHidden/>
    <w:rsid w:val="00A5461D"/>
    <w:pPr>
      <w:ind w:left="1200"/>
    </w:pPr>
  </w:style>
  <w:style w:type="paragraph" w:styleId="Obsah7">
    <w:name w:val="toc 7"/>
    <w:basedOn w:val="Normln"/>
    <w:next w:val="Normln"/>
    <w:autoRedefine/>
    <w:semiHidden/>
    <w:rsid w:val="00A5461D"/>
    <w:pPr>
      <w:ind w:left="1440"/>
    </w:pPr>
  </w:style>
  <w:style w:type="paragraph" w:styleId="Obsah8">
    <w:name w:val="toc 8"/>
    <w:basedOn w:val="Normln"/>
    <w:next w:val="Normln"/>
    <w:autoRedefine/>
    <w:semiHidden/>
    <w:rsid w:val="00A5461D"/>
    <w:pPr>
      <w:ind w:left="1680"/>
    </w:pPr>
  </w:style>
  <w:style w:type="paragraph" w:styleId="Obsah9">
    <w:name w:val="toc 9"/>
    <w:basedOn w:val="Normln"/>
    <w:next w:val="Normln"/>
    <w:autoRedefine/>
    <w:semiHidden/>
    <w:rsid w:val="00A5461D"/>
    <w:pPr>
      <w:ind w:left="1920"/>
    </w:pPr>
  </w:style>
  <w:style w:type="paragraph" w:styleId="Zkladntext2">
    <w:name w:val="Body Text 2"/>
    <w:basedOn w:val="Normln"/>
    <w:rsid w:val="00A5461D"/>
    <w:rPr>
      <w:sz w:val="20"/>
    </w:rPr>
  </w:style>
  <w:style w:type="character" w:customStyle="1" w:styleId="Skryttext">
    <w:name w:val="Skrytý text"/>
    <w:basedOn w:val="Standardnpsmoodstavce"/>
    <w:rsid w:val="00A5461D"/>
    <w:rPr>
      <w:rFonts w:ascii="Koala" w:hAnsi="Koala"/>
      <w:noProof w:val="0"/>
      <w:color w:val="auto"/>
      <w:sz w:val="32"/>
      <w:vertAlign w:val="baseline"/>
      <w:lang w:val="cs-CZ"/>
    </w:rPr>
  </w:style>
  <w:style w:type="paragraph" w:styleId="Zkladntext3">
    <w:name w:val="Body Text 3"/>
    <w:basedOn w:val="Normln"/>
    <w:rsid w:val="00A5461D"/>
  </w:style>
  <w:style w:type="paragraph" w:styleId="Zkladntextodsazen">
    <w:name w:val="Body Text Indent"/>
    <w:basedOn w:val="Normln"/>
    <w:rsid w:val="00A5461D"/>
    <w:pPr>
      <w:ind w:left="360"/>
    </w:pPr>
    <w:rPr>
      <w:sz w:val="20"/>
    </w:rPr>
  </w:style>
  <w:style w:type="table" w:styleId="Mkatabulky">
    <w:name w:val="Table Grid"/>
    <w:basedOn w:val="Normlntabulka"/>
    <w:rsid w:val="00005943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0551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Normlnweb">
    <w:name w:val="Normal (Web)"/>
    <w:basedOn w:val="Normln"/>
    <w:uiPriority w:val="99"/>
    <w:rsid w:val="00BD5EC6"/>
    <w:pPr>
      <w:spacing w:before="100" w:beforeAutospacing="1" w:after="100" w:afterAutospacing="1"/>
      <w:jc w:val="left"/>
    </w:pPr>
    <w:rPr>
      <w:szCs w:val="24"/>
    </w:rPr>
  </w:style>
  <w:style w:type="character" w:styleId="Siln">
    <w:name w:val="Strong"/>
    <w:basedOn w:val="Standardnpsmoodstavce"/>
    <w:rsid w:val="00BD5EC6"/>
    <w:rPr>
      <w:b/>
      <w:bCs/>
    </w:rPr>
  </w:style>
  <w:style w:type="character" w:customStyle="1" w:styleId="ZpatChar">
    <w:name w:val="Zápatí Char"/>
    <w:basedOn w:val="Standardnpsmoodstavce"/>
    <w:link w:val="Zpat"/>
    <w:uiPriority w:val="99"/>
    <w:rsid w:val="00D552B4"/>
    <w:rPr>
      <w:rFonts w:ascii="Arial" w:hAnsi="Arial"/>
    </w:rPr>
  </w:style>
  <w:style w:type="paragraph" w:styleId="Nadpisobsahu">
    <w:name w:val="TOC Heading"/>
    <w:basedOn w:val="Nadpis1"/>
    <w:next w:val="Normln"/>
    <w:uiPriority w:val="39"/>
    <w:semiHidden/>
    <w:unhideWhenUsed/>
    <w:qFormat/>
    <w:rsid w:val="00235EF7"/>
    <w:pPr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smallCaps w:val="0"/>
      <w:color w:val="365F91"/>
      <w:spacing w:val="0"/>
      <w:kern w:val="0"/>
      <w:sz w:val="28"/>
      <w:szCs w:val="28"/>
      <w:lang w:eastAsia="en-US"/>
    </w:rPr>
  </w:style>
  <w:style w:type="paragraph" w:styleId="Seznamobrzk">
    <w:name w:val="table of figures"/>
    <w:basedOn w:val="Normln"/>
    <w:next w:val="Normln"/>
    <w:uiPriority w:val="99"/>
    <w:rsid w:val="003E596A"/>
  </w:style>
  <w:style w:type="paragraph" w:styleId="Citt">
    <w:name w:val="Quote"/>
    <w:basedOn w:val="Normln"/>
    <w:next w:val="Normln"/>
    <w:link w:val="CittChar"/>
    <w:uiPriority w:val="29"/>
    <w:rsid w:val="00241CCE"/>
    <w:rPr>
      <w:i/>
      <w:iCs/>
      <w:color w:val="000000"/>
    </w:rPr>
  </w:style>
  <w:style w:type="character" w:customStyle="1" w:styleId="CittChar">
    <w:name w:val="Citát Char"/>
    <w:basedOn w:val="Standardnpsmoodstavce"/>
    <w:link w:val="Citt"/>
    <w:uiPriority w:val="29"/>
    <w:rsid w:val="00241CCE"/>
    <w:rPr>
      <w:i/>
      <w:iCs/>
      <w:color w:val="000000"/>
      <w:sz w:val="24"/>
    </w:rPr>
  </w:style>
  <w:style w:type="paragraph" w:styleId="Textbubliny">
    <w:name w:val="Balloon Text"/>
    <w:basedOn w:val="Normln"/>
    <w:link w:val="TextbublinyChar"/>
    <w:rsid w:val="00BD3F92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rsid w:val="00BD3F92"/>
    <w:rPr>
      <w:rFonts w:ascii="Tahoma" w:hAnsi="Tahoma" w:cs="Tahoma"/>
      <w:sz w:val="16"/>
      <w:szCs w:val="16"/>
    </w:rPr>
  </w:style>
  <w:style w:type="paragraph" w:styleId="Odstavecseseznamem">
    <w:name w:val="List Paragraph"/>
    <w:basedOn w:val="Normln"/>
    <w:uiPriority w:val="34"/>
    <w:qFormat/>
    <w:rsid w:val="00BD3F92"/>
    <w:pPr>
      <w:ind w:left="720"/>
      <w:contextualSpacing/>
    </w:pPr>
  </w:style>
  <w:style w:type="paragraph" w:styleId="Textpoznpodarou">
    <w:name w:val="footnote text"/>
    <w:basedOn w:val="Normln"/>
    <w:link w:val="TextpoznpodarouChar"/>
    <w:rsid w:val="00620FB3"/>
    <w:pPr>
      <w:spacing w:before="0" w:line="240" w:lineRule="auto"/>
    </w:pPr>
    <w:rPr>
      <w:sz w:val="20"/>
    </w:rPr>
  </w:style>
  <w:style w:type="character" w:customStyle="1" w:styleId="TextpoznpodarouChar">
    <w:name w:val="Text pozn. pod čarou Char"/>
    <w:basedOn w:val="Standardnpsmoodstavce"/>
    <w:link w:val="Textpoznpodarou"/>
    <w:rsid w:val="00620FB3"/>
  </w:style>
  <w:style w:type="character" w:styleId="Znakapoznpodarou">
    <w:name w:val="footnote reference"/>
    <w:basedOn w:val="Standardnpsmoodstavce"/>
    <w:rsid w:val="00620FB3"/>
    <w:rPr>
      <w:vertAlign w:val="superscript"/>
    </w:rPr>
  </w:style>
  <w:style w:type="paragraph" w:customStyle="1" w:styleId="APText-neodsazen">
    <w:name w:val="AP_Text - neodsazený"/>
    <w:basedOn w:val="Normln"/>
    <w:qFormat/>
    <w:rsid w:val="00DF67C0"/>
    <w:pPr>
      <w:spacing w:after="120"/>
    </w:pPr>
  </w:style>
  <w:style w:type="paragraph" w:customStyle="1" w:styleId="InformaceTitulnstrany">
    <w:name w:val="Informace Titulní strany"/>
    <w:basedOn w:val="Normln"/>
    <w:qFormat/>
    <w:rsid w:val="00455366"/>
    <w:pPr>
      <w:tabs>
        <w:tab w:val="right" w:pos="2127"/>
        <w:tab w:val="left" w:pos="2552"/>
      </w:tabs>
      <w:spacing w:line="240" w:lineRule="auto"/>
    </w:pPr>
    <w:rPr>
      <w:rFonts w:ascii="Calibri" w:hAnsi="Calibri" w:cs="Calibri"/>
      <w:szCs w:val="24"/>
    </w:rPr>
  </w:style>
  <w:style w:type="character" w:styleId="Zstupntext">
    <w:name w:val="Placeholder Text"/>
    <w:basedOn w:val="Standardnpsmoodstavce"/>
    <w:uiPriority w:val="99"/>
    <w:semiHidden/>
    <w:rsid w:val="00455366"/>
    <w:rPr>
      <w:color w:val="808080"/>
    </w:rPr>
  </w:style>
  <w:style w:type="paragraph" w:customStyle="1" w:styleId="Nezaazovannadpis">
    <w:name w:val="Nezařazovaný nadpis"/>
    <w:next w:val="Normln"/>
    <w:autoRedefine/>
    <w:qFormat/>
    <w:rsid w:val="002F03C4"/>
    <w:pPr>
      <w:keepNext/>
      <w:keepLines/>
      <w:spacing w:before="400" w:after="120" w:line="360" w:lineRule="auto"/>
    </w:pPr>
    <w:rPr>
      <w:rFonts w:ascii="Calibri" w:hAnsi="Calibri" w:cs="Arial"/>
      <w:b/>
      <w:bCs/>
      <w:kern w:val="32"/>
      <w:sz w:val="40"/>
      <w:szCs w:val="32"/>
    </w:rPr>
  </w:style>
  <w:style w:type="paragraph" w:customStyle="1" w:styleId="StylNadpis1Prvndek0cm">
    <w:name w:val="Styl Nadpis 1 + První řádek:  0 cm"/>
    <w:basedOn w:val="Nadpis1"/>
    <w:qFormat/>
    <w:rsid w:val="002F03C4"/>
    <w:pPr>
      <w:numPr>
        <w:numId w:val="0"/>
      </w:numPr>
      <w:spacing w:before="400" w:after="120"/>
      <w:jc w:val="left"/>
    </w:pPr>
    <w:rPr>
      <w:bCs/>
    </w:rPr>
  </w:style>
  <w:style w:type="character" w:styleId="Sledovanodkaz">
    <w:name w:val="FollowedHyperlink"/>
    <w:basedOn w:val="Standardnpsmoodstavce"/>
    <w:semiHidden/>
    <w:unhideWhenUsed/>
    <w:rsid w:val="00A176B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57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1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1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73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5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8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4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4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7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2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5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3407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9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0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5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4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8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0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48317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93165">
              <w:marLeft w:val="0"/>
              <w:marRight w:val="0"/>
              <w:marTop w:val="0"/>
              <w:marBottom w:val="0"/>
              <w:divBdr>
                <w:top w:val="single" w:sz="4" w:space="2" w:color="C8CCD1"/>
                <w:left w:val="single" w:sz="4" w:space="2" w:color="C8CCD1"/>
                <w:bottom w:val="single" w:sz="4" w:space="2" w:color="C8CCD1"/>
                <w:right w:val="single" w:sz="4" w:space="2" w:color="C8CCD1"/>
              </w:divBdr>
            </w:div>
          </w:divsChild>
        </w:div>
      </w:divsChild>
    </w:div>
    <w:div w:id="161259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8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9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6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4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8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31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842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63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02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7524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82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0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05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77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7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0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41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8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3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starwars.fandom.com/wiki/Millennium_Falcon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hyperlink" Target="https://docs.python.org/3.9/tutorial/index.html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starwars.fandom.com/wiki/BTL_Y-wing_starfighter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starwars.fandom.com/wiki/T-65_X-wing_starfighter/Legends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www.pygame.org/docs/" TargetMode="External"/><Relationship Id="rId48" Type="http://schemas.openxmlformats.org/officeDocument/2006/relationships/glossaryDocument" Target="glossary/document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amazon.com/Bandai-Star-Wars-TIE-Advanced/dp/B00O3RUSOO" TargetMode="External"/><Relationship Id="rId17" Type="http://schemas.openxmlformats.org/officeDocument/2006/relationships/hyperlink" Target="https://starwars.fandom.com/wiki/TIE_Advanced_v1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oter" Target="footer1.xml"/><Relationship Id="rId20" Type="http://schemas.openxmlformats.org/officeDocument/2006/relationships/hyperlink" Target="https://starwars.fandom.com/wiki/Reaper" TargetMode="External"/><Relationship Id="rId41" Type="http://schemas.openxmlformats.org/officeDocument/2006/relationships/hyperlink" Target="https://naucse.python.cz/course/pyladie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kas\OneDrive\Dokumenty\DLOUHODOBKA\DMP_&#353;ablona_v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50BA90635BA40359FA4D8C0F9E9F1D0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1D482FAB-A186-4A7F-94F4-231A9C5EEDCC}"/>
      </w:docPartPr>
      <w:docPartBody>
        <w:p w:rsidR="00C21329" w:rsidRDefault="00B97EFA">
          <w:pPr>
            <w:pStyle w:val="D50BA90635BA40359FA4D8C0F9E9F1D0"/>
          </w:pPr>
          <w:r w:rsidRPr="00E2267E">
            <w:rPr>
              <w:rStyle w:val="Zstupntext"/>
            </w:rPr>
            <w:t>[Autor]</w:t>
          </w:r>
        </w:p>
      </w:docPartBody>
    </w:docPart>
    <w:docPart>
      <w:docPartPr>
        <w:name w:val="506A6043F91C408CA0F6FAD5B03653AB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E9A51FFD-348F-4C37-B97F-3F929B5DF097}"/>
      </w:docPartPr>
      <w:docPartBody>
        <w:p w:rsidR="00C21329" w:rsidRDefault="00B97EFA">
          <w:pPr>
            <w:pStyle w:val="506A6043F91C408CA0F6FAD5B03653AB"/>
          </w:pPr>
          <w:r w:rsidRPr="00E2267E">
            <w:rPr>
              <w:rStyle w:val="Zstupntext"/>
            </w:rPr>
            <w:t>[Autor]</w:t>
          </w:r>
        </w:p>
      </w:docPartBody>
    </w:docPart>
    <w:docPart>
      <w:docPartPr>
        <w:name w:val="ECE7A6A15F8F4F1EAE0990FC02130366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9A5875E3-32A0-43EC-BEB7-B2CE4DD936E6}"/>
      </w:docPartPr>
      <w:docPartBody>
        <w:p w:rsidR="00C21329" w:rsidRDefault="00B97EFA">
          <w:pPr>
            <w:pStyle w:val="ECE7A6A15F8F4F1EAE0990FC02130366"/>
          </w:pPr>
          <w:r w:rsidRPr="00E2267E">
            <w:rPr>
              <w:rStyle w:val="Zstupntext"/>
            </w:rPr>
            <w:t>[Autor]</w:t>
          </w:r>
        </w:p>
      </w:docPartBody>
    </w:docPart>
    <w:docPart>
      <w:docPartPr>
        <w:name w:val="8DEC0245D0384BE0B520C379F0BFF528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69869571-61F9-499F-8E76-8138CCFE748E}"/>
      </w:docPartPr>
      <w:docPartBody>
        <w:p w:rsidR="00C21329" w:rsidRDefault="00B97EFA">
          <w:pPr>
            <w:pStyle w:val="8DEC0245D0384BE0B520C379F0BFF528"/>
          </w:pPr>
          <w:r w:rsidRPr="00E2267E">
            <w:rPr>
              <w:rStyle w:val="Zstupntext"/>
            </w:rPr>
            <w:t>[Název]</w:t>
          </w:r>
        </w:p>
      </w:docPartBody>
    </w:docPart>
    <w:docPart>
      <w:docPartPr>
        <w:name w:val="EC1835218D0E413DADE8D345FA7B8DD1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E544DEFD-60E8-4622-8F11-1D06AC299CB0}"/>
      </w:docPartPr>
      <w:docPartBody>
        <w:p w:rsidR="00C21329" w:rsidRDefault="00B97EFA">
          <w:pPr>
            <w:pStyle w:val="EC1835218D0E413DADE8D345FA7B8DD1"/>
          </w:pPr>
          <w:r w:rsidRPr="00AC1290">
            <w:rPr>
              <w:rStyle w:val="Zstupntext"/>
            </w:rPr>
            <w:t>[Název]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Koala">
    <w:altName w:val="Times New Roman"/>
    <w:charset w:val="00"/>
    <w:family w:val="auto"/>
    <w:pitch w:val="variable"/>
    <w:sig w:usb0="00000007" w:usb1="00000000" w:usb2="00000000" w:usb3="00000000" w:csb0="00000003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7EFA"/>
    <w:rsid w:val="00136595"/>
    <w:rsid w:val="002517F0"/>
    <w:rsid w:val="00263998"/>
    <w:rsid w:val="002A0823"/>
    <w:rsid w:val="00364645"/>
    <w:rsid w:val="003E5C55"/>
    <w:rsid w:val="00551E99"/>
    <w:rsid w:val="00610E46"/>
    <w:rsid w:val="006C4E0F"/>
    <w:rsid w:val="007F4729"/>
    <w:rsid w:val="00880470"/>
    <w:rsid w:val="009A400F"/>
    <w:rsid w:val="009D3B89"/>
    <w:rsid w:val="00B511FA"/>
    <w:rsid w:val="00B97EFA"/>
    <w:rsid w:val="00C21329"/>
    <w:rsid w:val="00C31426"/>
    <w:rsid w:val="00C40B95"/>
    <w:rsid w:val="00D27EBC"/>
    <w:rsid w:val="00F53834"/>
    <w:rsid w:val="00FA4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cs-CZ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Zstupntext">
    <w:name w:val="Placeholder Text"/>
    <w:basedOn w:val="Standardnpsmoodstavce"/>
    <w:uiPriority w:val="99"/>
    <w:semiHidden/>
    <w:rPr>
      <w:color w:val="808080"/>
    </w:rPr>
  </w:style>
  <w:style w:type="paragraph" w:customStyle="1" w:styleId="D50BA90635BA40359FA4D8C0F9E9F1D0">
    <w:name w:val="D50BA90635BA40359FA4D8C0F9E9F1D0"/>
  </w:style>
  <w:style w:type="paragraph" w:customStyle="1" w:styleId="506A6043F91C408CA0F6FAD5B03653AB">
    <w:name w:val="506A6043F91C408CA0F6FAD5B03653AB"/>
  </w:style>
  <w:style w:type="paragraph" w:customStyle="1" w:styleId="ECE7A6A15F8F4F1EAE0990FC02130366">
    <w:name w:val="ECE7A6A15F8F4F1EAE0990FC02130366"/>
  </w:style>
  <w:style w:type="paragraph" w:customStyle="1" w:styleId="8DEC0245D0384BE0B520C379F0BFF528">
    <w:name w:val="8DEC0245D0384BE0B520C379F0BFF528"/>
  </w:style>
  <w:style w:type="paragraph" w:customStyle="1" w:styleId="EC1835218D0E413DADE8D345FA7B8DD1">
    <w:name w:val="EC1835218D0E413DADE8D345FA7B8DD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aa</b:Tag>
    <b:SourceType>Book</b:SourceType>
    <b:Guid>{6902E39C-2BD3-4236-8C03-4F4936E1C9D6}</b:Guid>
    <b:Author>
      <b:Author>
        <b:NameList>
          <b:Person>
            <b:Last>aa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2D57C7FB-D98E-4748-94DA-2F21D02A0F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DMP_šablona_v1</Template>
  <TotalTime>1973</TotalTime>
  <Pages>34</Pages>
  <Words>3758</Words>
  <Characters>22176</Characters>
  <Application>Microsoft Office Word</Application>
  <DocSecurity>0</DocSecurity>
  <Lines>184</Lines>
  <Paragraphs>51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2D hra pro dva hráče</vt:lpstr>
    </vt:vector>
  </TitlesOfParts>
  <Company>VOŠ a SPŠE Olomouc, Božetěchva 3, 77200 Olomouc</Company>
  <LinksUpToDate>false</LinksUpToDate>
  <CharactersWithSpaces>25883</CharactersWithSpaces>
  <SharedDoc>false</SharedDoc>
  <HLinks>
    <vt:vector size="156" baseType="variant">
      <vt:variant>
        <vt:i4>1376310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_Toc450839160</vt:lpwstr>
      </vt:variant>
      <vt:variant>
        <vt:i4>1507382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_Toc450839147</vt:lpwstr>
      </vt:variant>
      <vt:variant>
        <vt:i4>1507382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_Toc450839146</vt:lpwstr>
      </vt:variant>
      <vt:variant>
        <vt:i4>1507382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_Toc450839145</vt:lpwstr>
      </vt:variant>
      <vt:variant>
        <vt:i4>1507382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_Toc450839144</vt:lpwstr>
      </vt:variant>
      <vt:variant>
        <vt:i4>3211315</vt:i4>
      </vt:variant>
      <vt:variant>
        <vt:i4>120</vt:i4>
      </vt:variant>
      <vt:variant>
        <vt:i4>0</vt:i4>
      </vt:variant>
      <vt:variant>
        <vt:i4>5</vt:i4>
      </vt:variant>
      <vt:variant>
        <vt:lpwstr>http://www.citace.com/</vt:lpwstr>
      </vt:variant>
      <vt:variant>
        <vt:lpwstr/>
      </vt:variant>
      <vt:variant>
        <vt:i4>4587576</vt:i4>
      </vt:variant>
      <vt:variant>
        <vt:i4>117</vt:i4>
      </vt:variant>
      <vt:variant>
        <vt:i4>0</vt:i4>
      </vt:variant>
      <vt:variant>
        <vt:i4>5</vt:i4>
      </vt:variant>
      <vt:variant>
        <vt:lpwstr>https://cs.wikipedia.org/wiki/Opera%C4%8Dn%C3%AD_zesilova %C4%8D</vt:lpwstr>
      </vt:variant>
      <vt:variant>
        <vt:lpwstr/>
      </vt:variant>
      <vt:variant>
        <vt:i4>917536</vt:i4>
      </vt:variant>
      <vt:variant>
        <vt:i4>114</vt:i4>
      </vt:variant>
      <vt:variant>
        <vt:i4>0</vt:i4>
      </vt:variant>
      <vt:variant>
        <vt:i4>5</vt:i4>
      </vt:variant>
      <vt:variant>
        <vt:lpwstr>https://cs.wikipedia.org/wiki/Integrovan%C3%BD_obvod</vt:lpwstr>
      </vt:variant>
      <vt:variant>
        <vt:lpwstr/>
      </vt:variant>
      <vt:variant>
        <vt:i4>1310805</vt:i4>
      </vt:variant>
      <vt:variant>
        <vt:i4>111</vt:i4>
      </vt:variant>
      <vt:variant>
        <vt:i4>0</vt:i4>
      </vt:variant>
      <vt:variant>
        <vt:i4>5</vt:i4>
      </vt:variant>
      <vt:variant>
        <vt:lpwstr>https://cs.wikipedia.org/wiki/Polovodi%C4%8D</vt:lpwstr>
      </vt:variant>
      <vt:variant>
        <vt:lpwstr/>
      </vt:variant>
      <vt:variant>
        <vt:i4>4587584</vt:i4>
      </vt:variant>
      <vt:variant>
        <vt:i4>108</vt:i4>
      </vt:variant>
      <vt:variant>
        <vt:i4>0</vt:i4>
      </vt:variant>
      <vt:variant>
        <vt:i4>5</vt:i4>
      </vt:variant>
      <vt:variant>
        <vt:lpwstr>https://cs.wikipedia.org/wiki/Diskr%C3%A9tn%C3%AD</vt:lpwstr>
      </vt:variant>
      <vt:variant>
        <vt:lpwstr/>
      </vt:variant>
      <vt:variant>
        <vt:i4>4849666</vt:i4>
      </vt:variant>
      <vt:variant>
        <vt:i4>105</vt:i4>
      </vt:variant>
      <vt:variant>
        <vt:i4>0</vt:i4>
      </vt:variant>
      <vt:variant>
        <vt:i4>5</vt:i4>
      </vt:variant>
      <vt:variant>
        <vt:lpwstr>https://cs.wikipedia.org/wiki/Elektronka</vt:lpwstr>
      </vt:variant>
      <vt:variant>
        <vt:lpwstr/>
      </vt:variant>
      <vt:variant>
        <vt:i4>7471121</vt:i4>
      </vt:variant>
      <vt:variant>
        <vt:i4>102</vt:i4>
      </vt:variant>
      <vt:variant>
        <vt:i4>0</vt:i4>
      </vt:variant>
      <vt:variant>
        <vt:i4>5</vt:i4>
      </vt:variant>
      <vt:variant>
        <vt:lpwstr>https://cs.wikipedia.org/wiki/Analogov%C3%BD_po%C4%8D%C3%ADta%C4%8D</vt:lpwstr>
      </vt:variant>
      <vt:variant>
        <vt:lpwstr/>
      </vt:variant>
      <vt:variant>
        <vt:i4>3014744</vt:i4>
      </vt:variant>
      <vt:variant>
        <vt:i4>99</vt:i4>
      </vt:variant>
      <vt:variant>
        <vt:i4>0</vt:i4>
      </vt:variant>
      <vt:variant>
        <vt:i4>5</vt:i4>
      </vt:variant>
      <vt:variant>
        <vt:lpwstr>https://cs.wikipedia.org/wiki/Matematick%C3%A1_operace</vt:lpwstr>
      </vt:variant>
      <vt:variant>
        <vt:lpwstr/>
      </vt:variant>
      <vt:variant>
        <vt:i4>7143511</vt:i4>
      </vt:variant>
      <vt:variant>
        <vt:i4>96</vt:i4>
      </vt:variant>
      <vt:variant>
        <vt:i4>0</vt:i4>
      </vt:variant>
      <vt:variant>
        <vt:i4>5</vt:i4>
      </vt:variant>
      <vt:variant>
        <vt:lpwstr>https://cs.wikipedia.org/wiki/Opera%C4%8Dn%C3%AD_zesilova%C4%8D</vt:lpwstr>
      </vt:variant>
      <vt:variant>
        <vt:lpwstr/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_Toc450838706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_Toc450838705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_Toc450838704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_Toc450838703</vt:lpwstr>
      </vt:variant>
      <vt:variant>
        <vt:i4>1179696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_Toc450838702</vt:lpwstr>
      </vt:variant>
      <vt:variant>
        <vt:i4>1179696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_Toc450838701</vt:lpwstr>
      </vt:variant>
      <vt:variant>
        <vt:i4>1179696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_Toc450838700</vt:lpwstr>
      </vt:variant>
      <vt:variant>
        <vt:i4>1769521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_Toc450838699</vt:lpwstr>
      </vt:variant>
      <vt:variant>
        <vt:i4>1769521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_Toc450838698</vt:lpwstr>
      </vt:variant>
      <vt:variant>
        <vt:i4>1769521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_Toc450838697</vt:lpwstr>
      </vt:variant>
      <vt:variant>
        <vt:i4>1769521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_Toc450838696</vt:lpwstr>
      </vt:variant>
      <vt:variant>
        <vt:i4>1769521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_Toc450838695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2D hra pro dva hráče</dc:title>
  <dc:subject>Automatizace</dc:subject>
  <dc:creator>Lukáš Balog</dc:creator>
  <cp:lastModifiedBy>lukas balog</cp:lastModifiedBy>
  <cp:revision>28</cp:revision>
  <cp:lastPrinted>2011-08-28T13:45:00Z</cp:lastPrinted>
  <dcterms:created xsi:type="dcterms:W3CDTF">2021-11-29T13:39:00Z</dcterms:created>
  <dcterms:modified xsi:type="dcterms:W3CDTF">2022-03-20T13:54:00Z</dcterms:modified>
</cp:coreProperties>
</file>